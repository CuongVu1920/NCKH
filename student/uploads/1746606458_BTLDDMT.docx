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39C51" w14:textId="77777777" w:rsidR="004B4BF6" w:rsidRDefault="004B4BF6" w:rsidP="004B4BF6">
      <w:pPr>
        <w:pStyle w:val="u1"/>
        <w:numPr>
          <w:ilvl w:val="0"/>
          <w:numId w:val="0"/>
        </w:numPr>
      </w:pPr>
      <w:bookmarkStart w:id="0" w:name="_Hlk194222337"/>
      <w:bookmarkStart w:id="1" w:name="_Toc169424238"/>
      <w:bookmarkStart w:id="2" w:name="_Toc476655112"/>
      <w:bookmarkStart w:id="3" w:name="_Toc169424237"/>
      <w:bookmarkEnd w:id="0"/>
      <w:r>
        <w:t>MỤC LỤC</w:t>
      </w:r>
      <w:bookmarkEnd w:id="1"/>
      <w:bookmarkEnd w:id="2"/>
    </w:p>
    <w:p w14:paraId="61408A18" w14:textId="77777777" w:rsidR="00456A0B"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476655112" w:history="1">
        <w:r w:rsidR="00456A0B" w:rsidRPr="00647A3C">
          <w:rPr>
            <w:rStyle w:val="Siuktni"/>
          </w:rPr>
          <w:t>MỤC LỤC</w:t>
        </w:r>
        <w:r w:rsidR="00456A0B">
          <w:rPr>
            <w:webHidden/>
          </w:rPr>
          <w:tab/>
        </w:r>
        <w:r w:rsidR="00456A0B">
          <w:rPr>
            <w:webHidden/>
          </w:rPr>
          <w:fldChar w:fldCharType="begin"/>
        </w:r>
        <w:r w:rsidR="00456A0B">
          <w:rPr>
            <w:webHidden/>
          </w:rPr>
          <w:instrText xml:space="preserve"> PAGEREF _Toc476655112 \h </w:instrText>
        </w:r>
        <w:r w:rsidR="00456A0B">
          <w:rPr>
            <w:webHidden/>
          </w:rPr>
        </w:r>
        <w:r w:rsidR="00456A0B">
          <w:rPr>
            <w:webHidden/>
          </w:rPr>
          <w:fldChar w:fldCharType="separate"/>
        </w:r>
        <w:r w:rsidR="00456A0B">
          <w:rPr>
            <w:webHidden/>
          </w:rPr>
          <w:t>I</w:t>
        </w:r>
        <w:r w:rsidR="00456A0B">
          <w:rPr>
            <w:webHidden/>
          </w:rPr>
          <w:fldChar w:fldCharType="end"/>
        </w:r>
      </w:hyperlink>
    </w:p>
    <w:p w14:paraId="03FE9D2E" w14:textId="331949AC" w:rsidR="00456A0B" w:rsidRDefault="00456A0B">
      <w:pPr>
        <w:pStyle w:val="Mucluc1"/>
        <w:rPr>
          <w:rFonts w:asciiTheme="minorHAnsi" w:eastAsiaTheme="minorEastAsia" w:hAnsiTheme="minorHAnsi" w:cstheme="minorBidi"/>
          <w:sz w:val="22"/>
          <w:szCs w:val="22"/>
        </w:rPr>
      </w:pPr>
      <w:hyperlink w:anchor="_Toc476655113" w:history="1">
        <w:r w:rsidRPr="00204781">
          <w:rPr>
            <w:rStyle w:val="Siuktni"/>
          </w:rPr>
          <w:t>DANH MỤC CÁC HÌNH VẼ</w:t>
        </w:r>
        <w:r w:rsidRPr="00204781">
          <w:rPr>
            <w:rStyle w:val="Siuktni"/>
            <w:webHidden/>
          </w:rPr>
          <w:tab/>
        </w:r>
        <w:r w:rsidR="00204781" w:rsidRPr="00204781">
          <w:rPr>
            <w:rStyle w:val="Siuktni"/>
          </w:rPr>
          <w:t xml:space="preserve">IV </w:t>
        </w:r>
      </w:hyperlink>
    </w:p>
    <w:p w14:paraId="59E094BF" w14:textId="45A69D5A" w:rsidR="00456A0B" w:rsidRDefault="00456A0B">
      <w:pPr>
        <w:pStyle w:val="Mucluc1"/>
      </w:pPr>
      <w:hyperlink w:anchor="_Toc476655114" w:history="1">
        <w:r w:rsidRPr="00204781">
          <w:rPr>
            <w:rStyle w:val="Siuktni"/>
          </w:rPr>
          <w:t>DANH MỤC CÁC BẢNG BIỂU</w:t>
        </w:r>
        <w:r w:rsidRPr="00204781">
          <w:rPr>
            <w:rStyle w:val="Siuktni"/>
            <w:webHidden/>
          </w:rPr>
          <w:tab/>
        </w:r>
        <w:r w:rsidR="00204781" w:rsidRPr="00204781">
          <w:rPr>
            <w:rStyle w:val="Siuktni"/>
          </w:rPr>
          <w:t>VI</w:t>
        </w:r>
        <w:r w:rsidR="00204781" w:rsidRPr="00204781">
          <w:rPr>
            <w:rStyle w:val="Siuktni"/>
            <w:webHidden/>
          </w:rPr>
          <w:t xml:space="preserve"> </w:t>
        </w:r>
      </w:hyperlink>
    </w:p>
    <w:p w14:paraId="2BB044BE" w14:textId="4AC8322E" w:rsidR="00031AC4" w:rsidRPr="00031AC4" w:rsidRDefault="00031AC4" w:rsidP="00031AC4">
      <w:pPr>
        <w:ind w:firstLine="0"/>
        <w:rPr>
          <w:rFonts w:eastAsiaTheme="minorEastAsia"/>
        </w:rPr>
      </w:pPr>
      <w:r>
        <w:rPr>
          <w:rFonts w:eastAsiaTheme="minorEastAsia"/>
        </w:rPr>
        <w:t xml:space="preserve">CHƯƠNG 1 </w:t>
      </w:r>
      <w:r w:rsidRPr="00031AC4">
        <w:rPr>
          <w:color w:val="000000" w:themeColor="text1"/>
        </w:rPr>
        <w:t>TỔNG QUAN VỀ TÀI NGUYÊN CNTT TẠI TRƯỜNG ĐẠI HỌC MỎ - ĐỊA CHẤT</w:t>
      </w:r>
      <w:r w:rsidR="00272320">
        <w:rPr>
          <w:color w:val="000000" w:themeColor="text1"/>
        </w:rPr>
        <w:t>(NGUYỄN XUÂN HUY-2221050665)</w:t>
      </w:r>
      <w:r w:rsidR="00A70B9E">
        <w:rPr>
          <w:color w:val="000000" w:themeColor="text1"/>
        </w:rPr>
        <w:t>……</w:t>
      </w:r>
      <w:r w:rsidR="00272320">
        <w:rPr>
          <w:color w:val="000000" w:themeColor="text1"/>
        </w:rPr>
        <w:t xml:space="preserve">… </w:t>
      </w:r>
      <w:r w:rsidR="00A70B9E">
        <w:rPr>
          <w:color w:val="000000" w:themeColor="text1"/>
        </w:rPr>
        <w:t>…………………</w:t>
      </w:r>
      <w:r w:rsidR="002659BF">
        <w:rPr>
          <w:color w:val="000000" w:themeColor="text1"/>
        </w:rPr>
        <w:t>1</w:t>
      </w:r>
    </w:p>
    <w:p w14:paraId="0C91DFE2" w14:textId="287D30B0" w:rsidR="00456A0B" w:rsidRDefault="00031AC4">
      <w:pPr>
        <w:pStyle w:val="Mucluc2"/>
      </w:pPr>
      <w:r>
        <w:t>1.1 Giới thiệu và lý do chọn đề tài</w:t>
      </w:r>
      <w:r w:rsidR="00A70B9E" w:rsidRPr="00A70B9E">
        <w:rPr>
          <w:webHidden/>
        </w:rPr>
        <w:tab/>
      </w:r>
      <w:r w:rsidR="002659BF">
        <w:rPr>
          <w:webHidden/>
        </w:rPr>
        <w:t>1</w:t>
      </w:r>
    </w:p>
    <w:p w14:paraId="191A2979" w14:textId="13584C82" w:rsidR="00A70B9E" w:rsidRPr="00A70B9E" w:rsidRDefault="00031AC4" w:rsidP="00A70B9E">
      <w:r>
        <w:rPr>
          <w:rFonts w:eastAsiaTheme="minorEastAsia"/>
        </w:rPr>
        <w:t>1.1.1 Giới thiệu đề tài</w:t>
      </w:r>
      <w:r w:rsidR="00A70B9E">
        <w:rPr>
          <w:rFonts w:eastAsiaTheme="minorEastAsia"/>
          <w:webHidden/>
        </w:rPr>
        <w:t>………………………………………………………….</w:t>
      </w:r>
      <w:r w:rsidR="002659BF">
        <w:rPr>
          <w:rFonts w:eastAsiaTheme="minorEastAsia"/>
          <w:webHidden/>
        </w:rPr>
        <w:t>1</w:t>
      </w:r>
    </w:p>
    <w:p w14:paraId="44667F8D" w14:textId="04C0F06F" w:rsidR="0064690B" w:rsidRPr="00031AC4" w:rsidRDefault="0064690B" w:rsidP="00031AC4">
      <w:pPr>
        <w:rPr>
          <w:rFonts w:eastAsiaTheme="minorEastAsia"/>
        </w:rPr>
      </w:pPr>
      <w:r>
        <w:rPr>
          <w:rFonts w:eastAsiaTheme="minorEastAsia"/>
        </w:rPr>
        <w:t>1.1.2 Lý do chọn đề tài</w:t>
      </w:r>
      <w:r w:rsidR="00A70B9E">
        <w:rPr>
          <w:rFonts w:eastAsiaTheme="minorEastAsia"/>
        </w:rPr>
        <w:t>………………………………………………………</w:t>
      </w:r>
      <w:r w:rsidR="002659BF">
        <w:rPr>
          <w:rFonts w:eastAsiaTheme="minorEastAsia"/>
        </w:rPr>
        <w:t>...1</w:t>
      </w:r>
    </w:p>
    <w:p w14:paraId="53468FC8" w14:textId="017453C7" w:rsidR="00456A0B" w:rsidRDefault="00456A0B">
      <w:pPr>
        <w:pStyle w:val="Mucluc2"/>
      </w:pPr>
      <w:hyperlink w:anchor="_Toc476655118" w:history="1">
        <w:r w:rsidRPr="00647A3C">
          <w:rPr>
            <w:rStyle w:val="Siuktni"/>
            <w:noProof/>
          </w:rPr>
          <w:t xml:space="preserve">1.2 </w:t>
        </w:r>
        <w:r w:rsidR="0064690B">
          <w:rPr>
            <w:rStyle w:val="Siuktni"/>
            <w:noProof/>
          </w:rPr>
          <w:t>Giới thiệu về một số hệ thống CNTT của trường Đại học Mỏ - Địa chất</w:t>
        </w:r>
        <w:r>
          <w:rPr>
            <w:noProof/>
            <w:webHidden/>
          </w:rPr>
          <w:tab/>
        </w:r>
      </w:hyperlink>
      <w:r w:rsidR="002659BF">
        <w:t>2</w:t>
      </w:r>
    </w:p>
    <w:p w14:paraId="183FC53D" w14:textId="65578ED8" w:rsidR="0064690B" w:rsidRDefault="0064690B" w:rsidP="0064690B">
      <w:pPr>
        <w:rPr>
          <w:rFonts w:eastAsiaTheme="minorEastAsia"/>
        </w:rPr>
      </w:pPr>
      <w:r>
        <w:rPr>
          <w:rFonts w:eastAsiaTheme="minorEastAsia"/>
        </w:rPr>
        <w:t>1.2.1</w:t>
      </w:r>
      <w:r w:rsidR="005F382F">
        <w:rPr>
          <w:rFonts w:eastAsiaTheme="minorEastAsia"/>
        </w:rPr>
        <w:t xml:space="preserve"> Trung tâm ngoại ngữ và tin học </w:t>
      </w:r>
      <w:r w:rsidR="00A70B9E">
        <w:rPr>
          <w:rFonts w:eastAsiaTheme="minorEastAsia"/>
        </w:rPr>
        <w:t>………………………………………</w:t>
      </w:r>
      <w:r w:rsidR="002659BF">
        <w:rPr>
          <w:rFonts w:eastAsiaTheme="minorEastAsia"/>
        </w:rPr>
        <w:t>...2</w:t>
      </w:r>
    </w:p>
    <w:p w14:paraId="5A395265" w14:textId="10EE505B" w:rsidR="005F382F" w:rsidRPr="00A70B9E" w:rsidRDefault="005F382F" w:rsidP="0064690B">
      <w:pPr>
        <w:rPr>
          <w:rFonts w:eastAsiaTheme="minorEastAsia"/>
        </w:rPr>
      </w:pPr>
      <w:r w:rsidRPr="005F382F">
        <w:rPr>
          <w:rFonts w:eastAsiaTheme="minorEastAsia"/>
        </w:rPr>
        <w:t>1.2.2.</w:t>
      </w:r>
      <w:r w:rsidRPr="005F382F">
        <w:rPr>
          <w:sz w:val="28"/>
          <w:szCs w:val="28"/>
          <w:lang w:val="vi-VN"/>
        </w:rPr>
        <w:t xml:space="preserve"> </w:t>
      </w:r>
      <w:r w:rsidRPr="005F382F">
        <w:rPr>
          <w:rFonts w:eastAsiaTheme="minorEastAsia"/>
          <w:lang w:val="vi-VN"/>
        </w:rPr>
        <w:t xml:space="preserve">Cổng thông tin điện tử </w:t>
      </w:r>
      <w:r w:rsidR="00A70B9E">
        <w:rPr>
          <w:rFonts w:eastAsiaTheme="minorEastAsia"/>
        </w:rPr>
        <w:t>………………………………………………….</w:t>
      </w:r>
      <w:r w:rsidR="002659BF">
        <w:rPr>
          <w:rFonts w:eastAsiaTheme="minorEastAsia"/>
        </w:rPr>
        <w:t>3</w:t>
      </w:r>
    </w:p>
    <w:p w14:paraId="1801EF7B" w14:textId="4276C70E" w:rsidR="005F382F" w:rsidRPr="00A70B9E" w:rsidRDefault="005F382F" w:rsidP="0064690B">
      <w:pPr>
        <w:rPr>
          <w:rFonts w:eastAsiaTheme="minorEastAsia"/>
          <w:bCs/>
        </w:rPr>
      </w:pPr>
      <w:r>
        <w:rPr>
          <w:rFonts w:eastAsiaTheme="minorEastAsia"/>
        </w:rPr>
        <w:t>1.2.3</w:t>
      </w:r>
      <w:r w:rsidRPr="005F382F">
        <w:rPr>
          <w:rFonts w:eastAsiaTheme="minorEastAsia"/>
          <w:bCs/>
        </w:rPr>
        <w:t xml:space="preserve"> </w:t>
      </w:r>
      <w:r w:rsidRPr="005F382F">
        <w:rPr>
          <w:rFonts w:eastAsiaTheme="minorEastAsia"/>
          <w:bCs/>
          <w:lang w:val="vi-VN"/>
        </w:rPr>
        <w:t xml:space="preserve">Hệ thống học tập trức tuyến E-LEARNING </w:t>
      </w:r>
      <w:r w:rsidR="00A70B9E">
        <w:rPr>
          <w:rFonts w:eastAsiaTheme="minorEastAsia"/>
          <w:bCs/>
        </w:rPr>
        <w:t>……………………………</w:t>
      </w:r>
      <w:r w:rsidR="002659BF">
        <w:rPr>
          <w:rFonts w:eastAsiaTheme="minorEastAsia"/>
          <w:bCs/>
        </w:rPr>
        <w:t>4</w:t>
      </w:r>
    </w:p>
    <w:p w14:paraId="02ABB9CD" w14:textId="29DD6293" w:rsidR="005F382F" w:rsidRPr="00A70B9E" w:rsidRDefault="005F382F" w:rsidP="005F382F">
      <w:pPr>
        <w:rPr>
          <w:rFonts w:eastAsiaTheme="minorEastAsia"/>
          <w:bCs/>
        </w:rPr>
      </w:pPr>
      <w:r w:rsidRPr="005F382F">
        <w:rPr>
          <w:rFonts w:eastAsiaTheme="minorEastAsia"/>
          <w:bCs/>
        </w:rPr>
        <w:t xml:space="preserve">1.2.4 </w:t>
      </w:r>
      <w:r w:rsidRPr="005F382F">
        <w:rPr>
          <w:rFonts w:eastAsiaTheme="minorEastAsia"/>
          <w:bCs/>
          <w:lang w:val="vi-VN"/>
        </w:rPr>
        <w:t xml:space="preserve">Cổng thông tin đào tạo Đại học </w:t>
      </w:r>
      <w:r w:rsidR="00A70B9E">
        <w:rPr>
          <w:rFonts w:eastAsiaTheme="minorEastAsia"/>
          <w:bCs/>
        </w:rPr>
        <w:t>…………………………………………</w:t>
      </w:r>
      <w:r w:rsidR="002659BF">
        <w:rPr>
          <w:rFonts w:eastAsiaTheme="minorEastAsia"/>
          <w:bCs/>
        </w:rPr>
        <w:t>4</w:t>
      </w:r>
    </w:p>
    <w:p w14:paraId="56E43E91" w14:textId="29C421AD" w:rsidR="005F382F" w:rsidRPr="00A70B9E" w:rsidRDefault="005F382F" w:rsidP="005F382F">
      <w:pPr>
        <w:ind w:firstLine="0"/>
        <w:rPr>
          <w:rFonts w:eastAsiaTheme="minorEastAsia"/>
          <w:bCs/>
        </w:rPr>
      </w:pPr>
      <w:r>
        <w:rPr>
          <w:rFonts w:eastAsiaTheme="minorEastAsia"/>
          <w:bCs/>
        </w:rPr>
        <w:t xml:space="preserve">    </w:t>
      </w:r>
      <w:r w:rsidRPr="00A70B9E">
        <w:rPr>
          <w:rFonts w:eastAsiaTheme="minorEastAsia"/>
          <w:bCs/>
        </w:rPr>
        <w:t xml:space="preserve">1.3 </w:t>
      </w:r>
      <w:r w:rsidRPr="00A70B9E">
        <w:rPr>
          <w:rFonts w:eastAsiaTheme="minorEastAsia"/>
          <w:bCs/>
          <w:lang w:val="vi-VN"/>
        </w:rPr>
        <w:t>Mục đích và phạm vi sử dụng tài nguyên CNTT của trường Đại học Mỏ - Địa chất</w:t>
      </w:r>
      <w:r w:rsidR="00A70B9E" w:rsidRPr="00A70B9E">
        <w:rPr>
          <w:rFonts w:eastAsiaTheme="minorEastAsia"/>
          <w:bCs/>
        </w:rPr>
        <w:t>………………………………………………………………………………</w:t>
      </w:r>
      <w:r w:rsidR="00A70B9E">
        <w:rPr>
          <w:rFonts w:eastAsiaTheme="minorEastAsia"/>
          <w:bCs/>
        </w:rPr>
        <w:t>…</w:t>
      </w:r>
      <w:r w:rsidR="002659BF">
        <w:rPr>
          <w:rFonts w:eastAsiaTheme="minorEastAsia"/>
          <w:bCs/>
        </w:rPr>
        <w:t>..5</w:t>
      </w:r>
    </w:p>
    <w:p w14:paraId="21048CD0" w14:textId="7BBD42E2" w:rsidR="005F382F" w:rsidRPr="00A70B9E" w:rsidRDefault="005F382F" w:rsidP="005F382F">
      <w:pPr>
        <w:ind w:firstLine="0"/>
        <w:rPr>
          <w:rFonts w:eastAsiaTheme="minorEastAsia"/>
          <w:bCs/>
        </w:rPr>
      </w:pPr>
      <w:r w:rsidRPr="00A70B9E">
        <w:rPr>
          <w:rFonts w:eastAsiaTheme="minorEastAsia"/>
          <w:bCs/>
        </w:rPr>
        <w:t xml:space="preserve">         1.3.1</w:t>
      </w:r>
      <w:r w:rsidRPr="00A70B9E">
        <w:rPr>
          <w:bCs/>
          <w:color w:val="000000"/>
          <w:sz w:val="28"/>
          <w:szCs w:val="28"/>
          <w:lang w:val="vi-VN"/>
        </w:rPr>
        <w:t xml:space="preserve"> </w:t>
      </w:r>
      <w:r w:rsidRPr="00A70B9E">
        <w:rPr>
          <w:rFonts w:eastAsiaTheme="minorEastAsia"/>
          <w:bCs/>
          <w:lang w:val="vi-VN"/>
        </w:rPr>
        <w:t>Mục đích sử dụng tài nguyên CNTT</w:t>
      </w:r>
      <w:r w:rsidR="00A70B9E" w:rsidRPr="00A70B9E">
        <w:rPr>
          <w:rFonts w:eastAsiaTheme="minorEastAsia"/>
          <w:bCs/>
        </w:rPr>
        <w:t>…………………………………...</w:t>
      </w:r>
      <w:r w:rsidR="00A70B9E">
        <w:rPr>
          <w:rFonts w:eastAsiaTheme="minorEastAsia"/>
          <w:bCs/>
        </w:rPr>
        <w:t>.</w:t>
      </w:r>
      <w:r w:rsidR="002659BF">
        <w:rPr>
          <w:rFonts w:eastAsiaTheme="minorEastAsia"/>
          <w:bCs/>
        </w:rPr>
        <w:t>5</w:t>
      </w:r>
    </w:p>
    <w:p w14:paraId="28B5F88F" w14:textId="610C60AD" w:rsidR="005F382F" w:rsidRPr="00A70B9E" w:rsidRDefault="005F382F" w:rsidP="005F382F">
      <w:pPr>
        <w:ind w:firstLine="0"/>
        <w:rPr>
          <w:rFonts w:eastAsiaTheme="minorEastAsia"/>
          <w:bCs/>
        </w:rPr>
      </w:pPr>
      <w:r w:rsidRPr="00A70B9E">
        <w:rPr>
          <w:rFonts w:eastAsiaTheme="minorEastAsia"/>
          <w:bCs/>
        </w:rPr>
        <w:t xml:space="preserve">         1.3.2 </w:t>
      </w:r>
      <w:r w:rsidRPr="00A70B9E">
        <w:rPr>
          <w:rFonts w:eastAsiaTheme="minorEastAsia"/>
          <w:bCs/>
          <w:lang w:val="vi-VN"/>
        </w:rPr>
        <w:t>Phạm vi sử dụng tài nguyên CNTT</w:t>
      </w:r>
      <w:r w:rsidR="00A70B9E" w:rsidRPr="00A70B9E">
        <w:rPr>
          <w:rFonts w:eastAsiaTheme="minorEastAsia"/>
          <w:bCs/>
        </w:rPr>
        <w:t>……………………………………</w:t>
      </w:r>
      <w:r w:rsidR="002659BF">
        <w:rPr>
          <w:rFonts w:eastAsiaTheme="minorEastAsia"/>
          <w:bCs/>
        </w:rPr>
        <w:t>...6</w:t>
      </w:r>
    </w:p>
    <w:p w14:paraId="399A5C54" w14:textId="471704BD" w:rsidR="005F382F" w:rsidRPr="00A70B9E" w:rsidRDefault="005F382F" w:rsidP="005F382F">
      <w:pPr>
        <w:ind w:firstLine="0"/>
        <w:rPr>
          <w:rFonts w:eastAsiaTheme="minorEastAsia"/>
          <w:bCs/>
        </w:rPr>
      </w:pPr>
      <w:r w:rsidRPr="00A70B9E">
        <w:rPr>
          <w:rFonts w:eastAsiaTheme="minorEastAsia"/>
          <w:bCs/>
        </w:rPr>
        <w:t xml:space="preserve">    1.4 </w:t>
      </w:r>
      <w:r w:rsidRPr="00A70B9E">
        <w:rPr>
          <w:rFonts w:eastAsiaTheme="minorEastAsia"/>
          <w:bCs/>
          <w:lang w:val="vi-VN"/>
        </w:rPr>
        <w:t>Các chính sách và quy định chung về quản lý tài nguyên CNTT</w:t>
      </w:r>
      <w:r w:rsidR="00A70B9E" w:rsidRPr="00A70B9E">
        <w:rPr>
          <w:rFonts w:eastAsiaTheme="minorEastAsia"/>
          <w:bCs/>
        </w:rPr>
        <w:t>…………</w:t>
      </w:r>
      <w:r w:rsidR="00A70B9E">
        <w:rPr>
          <w:rFonts w:eastAsiaTheme="minorEastAsia"/>
          <w:bCs/>
        </w:rPr>
        <w:t>….</w:t>
      </w:r>
      <w:r w:rsidR="002659BF">
        <w:rPr>
          <w:rFonts w:eastAsiaTheme="minorEastAsia"/>
          <w:bCs/>
        </w:rPr>
        <w:t>8</w:t>
      </w:r>
    </w:p>
    <w:p w14:paraId="5506CBB7" w14:textId="182215FB" w:rsidR="00456A0B" w:rsidRPr="00A70B9E" w:rsidRDefault="00456A0B">
      <w:pPr>
        <w:pStyle w:val="Mucluc1"/>
        <w:rPr>
          <w:rFonts w:asciiTheme="minorHAnsi" w:eastAsiaTheme="minorEastAsia" w:hAnsiTheme="minorHAnsi" w:cstheme="minorBidi"/>
          <w:bCs/>
          <w:sz w:val="22"/>
          <w:szCs w:val="22"/>
        </w:rPr>
      </w:pPr>
      <w:hyperlink w:anchor="_Toc476655119" w:history="1">
        <w:r w:rsidRPr="00A70B9E">
          <w:rPr>
            <w:rStyle w:val="Siuktni"/>
            <w:bCs/>
          </w:rPr>
          <w:t xml:space="preserve">CHƯƠNG 2 </w:t>
        </w:r>
        <w:r w:rsidR="005F382F" w:rsidRPr="00A70B9E">
          <w:rPr>
            <w:bCs/>
          </w:rPr>
          <w:t>QUYỀN LỢI CỦA NGƯỜI DÙNG KHI TIẾP CẬN TÀI NGUYÊN CNTT</w:t>
        </w:r>
        <w:r w:rsidR="00272320">
          <w:rPr>
            <w:bCs/>
          </w:rPr>
          <w:t>(LÊ VĂN HỒ-2221050465)</w:t>
        </w:r>
        <w:r w:rsidRPr="00A70B9E">
          <w:rPr>
            <w:bCs/>
            <w:webHidden/>
          </w:rPr>
          <w:tab/>
        </w:r>
        <w:r w:rsidR="002659BF">
          <w:rPr>
            <w:bCs/>
            <w:webHidden/>
          </w:rPr>
          <w:t>11</w:t>
        </w:r>
      </w:hyperlink>
    </w:p>
    <w:p w14:paraId="00C20014" w14:textId="57CC76DE" w:rsidR="00456A0B" w:rsidRPr="00A70B9E" w:rsidRDefault="00456A0B">
      <w:pPr>
        <w:pStyle w:val="Mucluc2"/>
        <w:rPr>
          <w:bCs/>
        </w:rPr>
      </w:pPr>
      <w:hyperlink w:anchor="_Toc476655120" w:history="1">
        <w:r w:rsidRPr="00A70B9E">
          <w:rPr>
            <w:rStyle w:val="Siuktni"/>
            <w:bCs/>
            <w:noProof/>
          </w:rPr>
          <w:t xml:space="preserve">2.1 </w:t>
        </w:r>
        <w:r w:rsidR="005F382F" w:rsidRPr="00A70B9E">
          <w:rPr>
            <w:bCs/>
            <w:sz w:val="28"/>
            <w:szCs w:val="28"/>
          </w:rPr>
          <w:t>Quyền truy cập và sử dụng các hệ thống CNTT</w:t>
        </w:r>
        <w:r w:rsidRPr="00A70B9E">
          <w:rPr>
            <w:bCs/>
            <w:noProof/>
            <w:webHidden/>
          </w:rPr>
          <w:tab/>
        </w:r>
        <w:r w:rsidR="002659BF">
          <w:rPr>
            <w:bCs/>
            <w:noProof/>
            <w:webHidden/>
          </w:rPr>
          <w:t>11</w:t>
        </w:r>
      </w:hyperlink>
    </w:p>
    <w:p w14:paraId="1F049289" w14:textId="4A741747" w:rsidR="005F382F" w:rsidRPr="00A70B9E" w:rsidRDefault="005F382F" w:rsidP="005F382F">
      <w:pPr>
        <w:rPr>
          <w:bCs/>
          <w:sz w:val="28"/>
          <w:szCs w:val="28"/>
        </w:rPr>
      </w:pPr>
      <w:r w:rsidRPr="00A70B9E">
        <w:rPr>
          <w:rFonts w:eastAsiaTheme="minorEastAsia"/>
          <w:bCs/>
        </w:rPr>
        <w:t>2.1.1</w:t>
      </w:r>
      <w:r w:rsidRPr="00A70B9E">
        <w:rPr>
          <w:bCs/>
          <w:sz w:val="28"/>
          <w:szCs w:val="28"/>
        </w:rPr>
        <w:t xml:space="preserve"> Quyền truy cập</w:t>
      </w:r>
      <w:r w:rsidR="00A70B9E" w:rsidRPr="00A70B9E">
        <w:rPr>
          <w:bCs/>
          <w:sz w:val="28"/>
          <w:szCs w:val="28"/>
        </w:rPr>
        <w:t>…………………………………………………</w:t>
      </w:r>
      <w:r w:rsidR="002659BF">
        <w:rPr>
          <w:bCs/>
          <w:sz w:val="28"/>
          <w:szCs w:val="28"/>
        </w:rPr>
        <w:t>....11</w:t>
      </w:r>
    </w:p>
    <w:p w14:paraId="6680C9DF" w14:textId="2E55EF1A" w:rsidR="005F382F" w:rsidRPr="00A70B9E" w:rsidRDefault="005F382F" w:rsidP="005F382F">
      <w:pPr>
        <w:rPr>
          <w:bCs/>
          <w:sz w:val="28"/>
          <w:szCs w:val="28"/>
        </w:rPr>
      </w:pPr>
      <w:r w:rsidRPr="00A70B9E">
        <w:rPr>
          <w:bCs/>
          <w:sz w:val="28"/>
          <w:szCs w:val="28"/>
        </w:rPr>
        <w:t xml:space="preserve">2.1.2 </w:t>
      </w:r>
      <w:r w:rsidRPr="00A70B9E">
        <w:rPr>
          <w:bCs/>
          <w:sz w:val="28"/>
          <w:szCs w:val="28"/>
          <w:lang w:val="vi-VN"/>
        </w:rPr>
        <w:t>Sử dụng hợp lý các hệ thống CNTT</w:t>
      </w:r>
      <w:r w:rsidR="00A70B9E" w:rsidRPr="00A70B9E">
        <w:rPr>
          <w:bCs/>
          <w:sz w:val="28"/>
          <w:szCs w:val="28"/>
        </w:rPr>
        <w:t>……………………………...</w:t>
      </w:r>
      <w:r w:rsidR="002659BF">
        <w:rPr>
          <w:bCs/>
          <w:sz w:val="28"/>
          <w:szCs w:val="28"/>
        </w:rPr>
        <w:t>13</w:t>
      </w:r>
    </w:p>
    <w:p w14:paraId="2D89B584" w14:textId="549FE30C" w:rsidR="00456A0B" w:rsidRPr="00A70B9E" w:rsidRDefault="00456A0B">
      <w:pPr>
        <w:pStyle w:val="Mucluc2"/>
        <w:rPr>
          <w:bCs/>
        </w:rPr>
      </w:pPr>
      <w:hyperlink w:anchor="_Toc476655121" w:history="1">
        <w:r w:rsidRPr="00A70B9E">
          <w:rPr>
            <w:rStyle w:val="Siuktni"/>
            <w:bCs/>
            <w:noProof/>
          </w:rPr>
          <w:t xml:space="preserve">2.2 </w:t>
        </w:r>
        <w:r w:rsidR="005F382F" w:rsidRPr="00A70B9E">
          <w:rPr>
            <w:bCs/>
            <w:sz w:val="28"/>
            <w:szCs w:val="28"/>
          </w:rPr>
          <w:t>Quyền bảo vệ thông tin cá nhân và dữ liệu học tập</w:t>
        </w:r>
        <w:r w:rsidRPr="00A70B9E">
          <w:rPr>
            <w:bCs/>
            <w:noProof/>
            <w:webHidden/>
          </w:rPr>
          <w:tab/>
        </w:r>
        <w:r w:rsidR="002659BF">
          <w:rPr>
            <w:bCs/>
            <w:noProof/>
            <w:webHidden/>
          </w:rPr>
          <w:t>13</w:t>
        </w:r>
      </w:hyperlink>
    </w:p>
    <w:p w14:paraId="718BE83F" w14:textId="131BC8B8" w:rsidR="005F382F" w:rsidRPr="00A70B9E" w:rsidRDefault="005F382F" w:rsidP="005F382F">
      <w:pPr>
        <w:rPr>
          <w:bCs/>
          <w:sz w:val="28"/>
          <w:szCs w:val="28"/>
        </w:rPr>
      </w:pPr>
      <w:r w:rsidRPr="00A70B9E">
        <w:rPr>
          <w:rFonts w:eastAsiaTheme="minorEastAsia"/>
          <w:bCs/>
        </w:rPr>
        <w:t xml:space="preserve">2.2.1 </w:t>
      </w:r>
      <w:r w:rsidRPr="00A70B9E">
        <w:rPr>
          <w:bCs/>
          <w:sz w:val="28"/>
          <w:szCs w:val="28"/>
          <w:lang w:val="vi-VN"/>
        </w:rPr>
        <w:t>Quyền bảo vệ thông tin cá nhân</w:t>
      </w:r>
      <w:r w:rsidR="00A70B9E" w:rsidRPr="00A70B9E">
        <w:rPr>
          <w:bCs/>
          <w:sz w:val="28"/>
          <w:szCs w:val="28"/>
        </w:rPr>
        <w:t>…………………………………</w:t>
      </w:r>
      <w:r w:rsidR="002659BF">
        <w:rPr>
          <w:bCs/>
          <w:sz w:val="28"/>
          <w:szCs w:val="28"/>
        </w:rPr>
        <w:t>..14</w:t>
      </w:r>
    </w:p>
    <w:p w14:paraId="1A15D2AA" w14:textId="479F68BA" w:rsidR="005F382F" w:rsidRPr="00A70B9E" w:rsidRDefault="005F382F" w:rsidP="005F382F">
      <w:pPr>
        <w:rPr>
          <w:sz w:val="28"/>
          <w:szCs w:val="28"/>
        </w:rPr>
      </w:pPr>
      <w:r w:rsidRPr="00A70B9E">
        <w:rPr>
          <w:sz w:val="28"/>
          <w:szCs w:val="28"/>
        </w:rPr>
        <w:lastRenderedPageBreak/>
        <w:t>2.2.2</w:t>
      </w:r>
      <w:r w:rsidRPr="00A70B9E">
        <w:rPr>
          <w:sz w:val="28"/>
          <w:szCs w:val="28"/>
          <w:lang w:val="vi-VN"/>
        </w:rPr>
        <w:t xml:space="preserve"> Trách nhiệm của tổ chức</w:t>
      </w:r>
      <w:r w:rsidR="00A70B9E" w:rsidRPr="00A70B9E">
        <w:rPr>
          <w:sz w:val="28"/>
          <w:szCs w:val="28"/>
        </w:rPr>
        <w:t>…………………………………………</w:t>
      </w:r>
      <w:r w:rsidR="002659BF">
        <w:rPr>
          <w:sz w:val="28"/>
          <w:szCs w:val="28"/>
        </w:rPr>
        <w:t>15</w:t>
      </w:r>
    </w:p>
    <w:p w14:paraId="49365CAF" w14:textId="2BB030D4" w:rsidR="005F382F" w:rsidRPr="00A70B9E" w:rsidRDefault="005F382F" w:rsidP="005F382F">
      <w:pPr>
        <w:rPr>
          <w:sz w:val="28"/>
          <w:szCs w:val="28"/>
        </w:rPr>
      </w:pPr>
      <w:r w:rsidRPr="00A70B9E">
        <w:rPr>
          <w:rFonts w:eastAsiaTheme="minorEastAsia"/>
        </w:rPr>
        <w:t xml:space="preserve">2.2.3 </w:t>
      </w:r>
      <w:r w:rsidRPr="00A70B9E">
        <w:rPr>
          <w:sz w:val="28"/>
          <w:szCs w:val="28"/>
          <w:lang w:val="vi-VN"/>
        </w:rPr>
        <w:t>Quyền kiểm soát thông tin</w:t>
      </w:r>
      <w:r w:rsidR="00A70B9E" w:rsidRPr="00A70B9E">
        <w:rPr>
          <w:sz w:val="28"/>
          <w:szCs w:val="28"/>
        </w:rPr>
        <w:t>………………………………………..</w:t>
      </w:r>
      <w:r w:rsidR="002659BF">
        <w:rPr>
          <w:sz w:val="28"/>
          <w:szCs w:val="28"/>
        </w:rPr>
        <w:t>15</w:t>
      </w:r>
    </w:p>
    <w:p w14:paraId="79EB3860" w14:textId="30D0733C" w:rsidR="005F382F" w:rsidRPr="00A70B9E" w:rsidRDefault="005F382F" w:rsidP="005F382F">
      <w:pPr>
        <w:rPr>
          <w:sz w:val="28"/>
          <w:szCs w:val="28"/>
        </w:rPr>
      </w:pPr>
      <w:r w:rsidRPr="00A70B9E">
        <w:rPr>
          <w:rFonts w:eastAsiaTheme="minorEastAsia"/>
        </w:rPr>
        <w:t xml:space="preserve">2.2.4 </w:t>
      </w:r>
      <w:r w:rsidRPr="00A70B9E">
        <w:rPr>
          <w:sz w:val="28"/>
          <w:szCs w:val="28"/>
          <w:lang w:val="vi-VN"/>
        </w:rPr>
        <w:t>Quyền bảo vệ dữ liệu học tập</w:t>
      </w:r>
      <w:r w:rsidR="00A70B9E" w:rsidRPr="00A70B9E">
        <w:rPr>
          <w:sz w:val="28"/>
          <w:szCs w:val="28"/>
        </w:rPr>
        <w:t>……………………………………..</w:t>
      </w:r>
      <w:r w:rsidR="002659BF">
        <w:rPr>
          <w:sz w:val="28"/>
          <w:szCs w:val="28"/>
        </w:rPr>
        <w:t>16</w:t>
      </w:r>
    </w:p>
    <w:p w14:paraId="56CE25F7" w14:textId="1571E3B3" w:rsidR="005F382F" w:rsidRPr="00A70B9E" w:rsidRDefault="005F382F" w:rsidP="005F382F">
      <w:pPr>
        <w:rPr>
          <w:sz w:val="28"/>
          <w:szCs w:val="28"/>
        </w:rPr>
      </w:pPr>
      <w:r w:rsidRPr="00A70B9E">
        <w:rPr>
          <w:sz w:val="28"/>
          <w:szCs w:val="28"/>
        </w:rPr>
        <w:t>2.2.5</w:t>
      </w:r>
      <w:r w:rsidRPr="00A70B9E">
        <w:rPr>
          <w:sz w:val="28"/>
          <w:szCs w:val="28"/>
          <w:lang w:val="vi-VN"/>
        </w:rPr>
        <w:t xml:space="preserve"> Trách nhiệm bảo mật cá nhân mỗi người</w:t>
      </w:r>
      <w:r w:rsidR="00A70B9E" w:rsidRPr="00A70B9E">
        <w:rPr>
          <w:sz w:val="28"/>
          <w:szCs w:val="28"/>
        </w:rPr>
        <w:t>………………………</w:t>
      </w:r>
      <w:r w:rsidR="002659BF">
        <w:rPr>
          <w:sz w:val="28"/>
          <w:szCs w:val="28"/>
        </w:rPr>
        <w:t>...17</w:t>
      </w:r>
    </w:p>
    <w:p w14:paraId="17054FEA" w14:textId="38387EA4" w:rsidR="00456A0B" w:rsidRPr="00A70B9E" w:rsidRDefault="00456A0B">
      <w:pPr>
        <w:pStyle w:val="Mucluc2"/>
      </w:pPr>
      <w:hyperlink w:anchor="_Toc476655122" w:history="1">
        <w:r w:rsidRPr="00A70B9E">
          <w:rPr>
            <w:rStyle w:val="Siuktni"/>
            <w:noProof/>
          </w:rPr>
          <w:t>2.3</w:t>
        </w:r>
        <w:r w:rsidR="005F382F" w:rsidRPr="00A70B9E">
          <w:rPr>
            <w:sz w:val="28"/>
            <w:szCs w:val="28"/>
            <w:lang w:val="vi-VN"/>
          </w:rPr>
          <w:t xml:space="preserve"> Hỗ trợ kỹ thuật và các tiện ích CNTT dành cho sinh viên, giảng viên</w:t>
        </w:r>
        <w:r w:rsidRPr="00A70B9E">
          <w:rPr>
            <w:noProof/>
            <w:webHidden/>
          </w:rPr>
          <w:tab/>
        </w:r>
        <w:r w:rsidR="002659BF">
          <w:rPr>
            <w:noProof/>
            <w:webHidden/>
          </w:rPr>
          <w:t>17</w:t>
        </w:r>
      </w:hyperlink>
    </w:p>
    <w:p w14:paraId="2A7B790A" w14:textId="24C27A34" w:rsidR="005F382F" w:rsidRPr="00A70B9E" w:rsidRDefault="005F382F" w:rsidP="005F382F">
      <w:pPr>
        <w:rPr>
          <w:sz w:val="28"/>
          <w:szCs w:val="28"/>
        </w:rPr>
      </w:pPr>
      <w:r w:rsidRPr="00A70B9E">
        <w:rPr>
          <w:rFonts w:eastAsiaTheme="minorEastAsia"/>
        </w:rPr>
        <w:t xml:space="preserve">2.3.1 </w:t>
      </w:r>
      <w:r w:rsidRPr="00A70B9E">
        <w:rPr>
          <w:sz w:val="28"/>
          <w:szCs w:val="28"/>
          <w:lang w:val="vi-VN"/>
        </w:rPr>
        <w:t>Hỗ trợ kỹ thuật</w:t>
      </w:r>
      <w:r w:rsidR="00A70B9E" w:rsidRPr="00A70B9E">
        <w:rPr>
          <w:sz w:val="28"/>
          <w:szCs w:val="28"/>
        </w:rPr>
        <w:t>……………………………………………………</w:t>
      </w:r>
      <w:r w:rsidR="002659BF">
        <w:rPr>
          <w:sz w:val="28"/>
          <w:szCs w:val="28"/>
        </w:rPr>
        <w:t>18</w:t>
      </w:r>
    </w:p>
    <w:p w14:paraId="6BEADD76" w14:textId="3ABE3EA0" w:rsidR="005F382F" w:rsidRPr="00A70B9E" w:rsidRDefault="005F382F" w:rsidP="005F382F">
      <w:pPr>
        <w:rPr>
          <w:sz w:val="28"/>
          <w:szCs w:val="28"/>
        </w:rPr>
      </w:pPr>
      <w:r w:rsidRPr="00A70B9E">
        <w:rPr>
          <w:rFonts w:eastAsiaTheme="minorEastAsia"/>
        </w:rPr>
        <w:t>2.3.2</w:t>
      </w:r>
      <w:r w:rsidRPr="00A70B9E">
        <w:rPr>
          <w:sz w:val="28"/>
          <w:szCs w:val="28"/>
          <w:lang w:val="vi-VN"/>
        </w:rPr>
        <w:t xml:space="preserve"> Hướng dẫn sử dụng công nghệ</w:t>
      </w:r>
      <w:r w:rsidR="00A70B9E" w:rsidRPr="00A70B9E">
        <w:rPr>
          <w:sz w:val="28"/>
          <w:szCs w:val="28"/>
        </w:rPr>
        <w:t>…………………………………</w:t>
      </w:r>
      <w:r w:rsidR="002659BF">
        <w:rPr>
          <w:sz w:val="28"/>
          <w:szCs w:val="28"/>
        </w:rPr>
        <w:t>...18</w:t>
      </w:r>
    </w:p>
    <w:p w14:paraId="3B3E02F6" w14:textId="4A7079B0" w:rsidR="005F382F" w:rsidRPr="00A70B9E" w:rsidRDefault="005F382F" w:rsidP="005F382F">
      <w:pPr>
        <w:rPr>
          <w:rFonts w:eastAsiaTheme="minorEastAsia"/>
        </w:rPr>
      </w:pPr>
      <w:r w:rsidRPr="00A70B9E">
        <w:rPr>
          <w:sz w:val="28"/>
          <w:szCs w:val="28"/>
        </w:rPr>
        <w:t xml:space="preserve">2.3.3 </w:t>
      </w:r>
      <w:r w:rsidRPr="00A70B9E">
        <w:rPr>
          <w:sz w:val="28"/>
          <w:szCs w:val="28"/>
          <w:lang w:val="vi-VN"/>
        </w:rPr>
        <w:t>Tiện ích CNTT</w:t>
      </w:r>
      <w:r w:rsidR="00A70B9E" w:rsidRPr="00A70B9E">
        <w:rPr>
          <w:sz w:val="28"/>
          <w:szCs w:val="28"/>
        </w:rPr>
        <w:t>…………………………………………………</w:t>
      </w:r>
      <w:r w:rsidR="002659BF">
        <w:rPr>
          <w:sz w:val="28"/>
          <w:szCs w:val="28"/>
        </w:rPr>
        <w:t>...19</w:t>
      </w:r>
    </w:p>
    <w:p w14:paraId="11492981" w14:textId="04F09658" w:rsidR="00456A0B" w:rsidRPr="00A70B9E" w:rsidRDefault="00456A0B">
      <w:pPr>
        <w:pStyle w:val="Mucluc1"/>
        <w:rPr>
          <w:rFonts w:asciiTheme="minorHAnsi" w:eastAsiaTheme="minorEastAsia" w:hAnsiTheme="minorHAnsi" w:cstheme="minorBidi"/>
          <w:sz w:val="22"/>
          <w:szCs w:val="22"/>
        </w:rPr>
      </w:pPr>
      <w:hyperlink w:anchor="_Toc476655126" w:history="1">
        <w:r w:rsidRPr="00A70B9E">
          <w:rPr>
            <w:rStyle w:val="Siuktni"/>
          </w:rPr>
          <w:t xml:space="preserve">CHƯƠNG 3 </w:t>
        </w:r>
        <w:r w:rsidR="005F382F" w:rsidRPr="00A70B9E">
          <w:t>TRÁCH NHIỆM VÀ NGHĨA VỤ CỦA NGƯỜI DÙNG TRONG VIỆC SỬ DỤNG TÀI NGUYÊN CNTT</w:t>
        </w:r>
        <w:r w:rsidR="00272320">
          <w:t>(NGUYỄN HUY PHÚC-2221050108)</w:t>
        </w:r>
        <w:r w:rsidRPr="00A70B9E">
          <w:rPr>
            <w:webHidden/>
          </w:rPr>
          <w:tab/>
        </w:r>
        <w:r w:rsidR="002659BF">
          <w:rPr>
            <w:webHidden/>
          </w:rPr>
          <w:t>21</w:t>
        </w:r>
      </w:hyperlink>
    </w:p>
    <w:p w14:paraId="3EC9FA9A" w14:textId="7CB3E50A" w:rsidR="00456A0B" w:rsidRPr="00A70B9E" w:rsidRDefault="00456A0B">
      <w:pPr>
        <w:pStyle w:val="Mucluc2"/>
        <w:rPr>
          <w:rFonts w:asciiTheme="minorHAnsi" w:eastAsiaTheme="minorEastAsia" w:hAnsiTheme="minorHAnsi" w:cstheme="minorBidi"/>
          <w:noProof/>
          <w:sz w:val="22"/>
          <w:szCs w:val="22"/>
        </w:rPr>
      </w:pPr>
      <w:hyperlink w:anchor="_Toc476655127" w:history="1">
        <w:r w:rsidRPr="00A70B9E">
          <w:rPr>
            <w:rStyle w:val="Siuktni"/>
            <w:noProof/>
          </w:rPr>
          <w:t xml:space="preserve">3.1 </w:t>
        </w:r>
        <w:r w:rsidR="005F382F" w:rsidRPr="00A70B9E">
          <w:rPr>
            <w:rStyle w:val="Siuktni"/>
            <w:noProof/>
          </w:rPr>
          <w:t>Tuân thủ quy định sử dụng tài nguyên CNTT của trường học</w:t>
        </w:r>
        <w:r w:rsidRPr="00A70B9E">
          <w:rPr>
            <w:rStyle w:val="Siuktni"/>
            <w:noProof/>
            <w:webHidden/>
          </w:rPr>
          <w:tab/>
        </w:r>
        <w:r w:rsidR="002659BF">
          <w:rPr>
            <w:rStyle w:val="Siuktni"/>
            <w:noProof/>
            <w:webHidden/>
          </w:rPr>
          <w:t>21</w:t>
        </w:r>
      </w:hyperlink>
    </w:p>
    <w:p w14:paraId="659FBD62" w14:textId="7DC1FCB6" w:rsidR="00456A0B" w:rsidRPr="00A70B9E" w:rsidRDefault="00456A0B" w:rsidP="005F382F">
      <w:pPr>
        <w:pStyle w:val="Mucluc3"/>
        <w:tabs>
          <w:tab w:val="right" w:leader="dot" w:pos="8778"/>
        </w:tabs>
        <w:rPr>
          <w:noProof/>
          <w:color w:val="0000FF"/>
          <w:u w:val="single"/>
        </w:rPr>
      </w:pPr>
      <w:hyperlink w:anchor="_Toc476655128" w:history="1">
        <w:r w:rsidRPr="00A70B9E">
          <w:rPr>
            <w:rStyle w:val="Siuktni"/>
            <w:noProof/>
          </w:rPr>
          <w:t xml:space="preserve">3.1.1 </w:t>
        </w:r>
        <w:r w:rsidR="005F382F" w:rsidRPr="00A70B9E">
          <w:rPr>
            <w:rStyle w:val="Siuktni"/>
            <w:noProof/>
          </w:rPr>
          <w:t>Tuân thủ việc sử dụng thiết bị và phần mềm</w:t>
        </w:r>
        <w:r w:rsidRPr="00A70B9E">
          <w:rPr>
            <w:rStyle w:val="Siuktni"/>
            <w:noProof/>
            <w:webHidden/>
          </w:rPr>
          <w:tab/>
        </w:r>
        <w:r w:rsidR="002659BF">
          <w:rPr>
            <w:rStyle w:val="Siuktni"/>
            <w:noProof/>
            <w:webHidden/>
          </w:rPr>
          <w:t>21</w:t>
        </w:r>
      </w:hyperlink>
    </w:p>
    <w:p w14:paraId="3C3157D5" w14:textId="1608DCD0" w:rsidR="00456A0B" w:rsidRPr="00A70B9E" w:rsidRDefault="00456A0B" w:rsidP="005F382F">
      <w:pPr>
        <w:pStyle w:val="Mucluc3"/>
        <w:tabs>
          <w:tab w:val="right" w:leader="dot" w:pos="8778"/>
        </w:tabs>
      </w:pPr>
      <w:hyperlink w:anchor="_Toc476655129" w:history="1">
        <w:r w:rsidRPr="00A70B9E">
          <w:rPr>
            <w:rStyle w:val="Siuktni"/>
            <w:noProof/>
          </w:rPr>
          <w:t xml:space="preserve">3.1.2 </w:t>
        </w:r>
        <w:r w:rsidR="005F382F" w:rsidRPr="00A70B9E">
          <w:rPr>
            <w:rStyle w:val="Siuktni"/>
            <w:noProof/>
          </w:rPr>
          <w:t>Quy định về bảo mật thông tin</w:t>
        </w:r>
        <w:r w:rsidRPr="00A70B9E">
          <w:rPr>
            <w:rStyle w:val="Siuktni"/>
            <w:noProof/>
            <w:webHidden/>
          </w:rPr>
          <w:tab/>
        </w:r>
        <w:r w:rsidR="002659BF">
          <w:rPr>
            <w:rStyle w:val="Siuktni"/>
            <w:noProof/>
            <w:webHidden/>
          </w:rPr>
          <w:t>22</w:t>
        </w:r>
      </w:hyperlink>
    </w:p>
    <w:p w14:paraId="36E6DB87" w14:textId="26CA953B" w:rsidR="005F382F" w:rsidRPr="00A70B9E" w:rsidRDefault="005F382F" w:rsidP="005F382F">
      <w:pPr>
        <w:rPr>
          <w:rFonts w:eastAsiaTheme="minorEastAsia"/>
        </w:rPr>
      </w:pPr>
      <w:r w:rsidRPr="00A70B9E">
        <w:rPr>
          <w:rFonts w:eastAsiaTheme="minorEastAsia"/>
        </w:rPr>
        <w:t>3.1.3 Tuân thủ quy tắc về sử dụng mạng Internet</w:t>
      </w:r>
      <w:r w:rsidR="00A70B9E" w:rsidRPr="00A70B9E">
        <w:rPr>
          <w:rFonts w:eastAsiaTheme="minorEastAsia"/>
        </w:rPr>
        <w:t>…………………………...</w:t>
      </w:r>
      <w:r w:rsidR="00A70B9E">
        <w:rPr>
          <w:rFonts w:eastAsiaTheme="minorEastAsia"/>
        </w:rPr>
        <w:t>.</w:t>
      </w:r>
      <w:r w:rsidR="002659BF">
        <w:rPr>
          <w:rFonts w:eastAsiaTheme="minorEastAsia"/>
        </w:rPr>
        <w:t>22</w:t>
      </w:r>
    </w:p>
    <w:p w14:paraId="61AF53DD" w14:textId="2DB7C44D" w:rsidR="005F382F" w:rsidRPr="00A70B9E" w:rsidRDefault="005F382F" w:rsidP="005F382F">
      <w:pPr>
        <w:rPr>
          <w:rFonts w:eastAsiaTheme="minorEastAsia"/>
        </w:rPr>
      </w:pPr>
      <w:r w:rsidRPr="00A70B9E">
        <w:rPr>
          <w:rFonts w:eastAsiaTheme="minorEastAsia"/>
        </w:rPr>
        <w:t>3.1.4 Quy định về hành vi của người dùng</w:t>
      </w:r>
      <w:r w:rsidR="00A70B9E" w:rsidRPr="00A70B9E">
        <w:rPr>
          <w:rFonts w:eastAsiaTheme="minorEastAsia"/>
        </w:rPr>
        <w:t>…………………………………..</w:t>
      </w:r>
      <w:r w:rsidR="002659BF">
        <w:rPr>
          <w:rFonts w:eastAsiaTheme="minorEastAsia"/>
        </w:rPr>
        <w:t>23</w:t>
      </w:r>
    </w:p>
    <w:p w14:paraId="4C034A30" w14:textId="12876574" w:rsidR="00456A0B" w:rsidRPr="00A70B9E" w:rsidRDefault="00456A0B">
      <w:pPr>
        <w:pStyle w:val="Mucluc2"/>
        <w:rPr>
          <w:rFonts w:asciiTheme="minorHAnsi" w:eastAsiaTheme="minorEastAsia" w:hAnsiTheme="minorHAnsi" w:cstheme="minorBidi"/>
          <w:noProof/>
          <w:sz w:val="22"/>
          <w:szCs w:val="22"/>
        </w:rPr>
      </w:pPr>
      <w:hyperlink w:anchor="_Toc476655130" w:history="1">
        <w:r w:rsidRPr="00A70B9E">
          <w:rPr>
            <w:rStyle w:val="Siuktni"/>
            <w:noProof/>
          </w:rPr>
          <w:t xml:space="preserve">3.2 </w:t>
        </w:r>
        <w:r w:rsidR="005F382F" w:rsidRPr="00A70B9E">
          <w:rPr>
            <w:rStyle w:val="Siuktni"/>
            <w:noProof/>
          </w:rPr>
          <w:t>Bảo vệ tài khoản cá nhân và đảm bảo thông tin</w:t>
        </w:r>
        <w:r w:rsidRPr="00A70B9E">
          <w:rPr>
            <w:rStyle w:val="Siuktni"/>
            <w:noProof/>
            <w:webHidden/>
          </w:rPr>
          <w:tab/>
        </w:r>
        <w:r w:rsidR="002659BF">
          <w:rPr>
            <w:rStyle w:val="Siuktni"/>
            <w:noProof/>
            <w:webHidden/>
          </w:rPr>
          <w:t>23</w:t>
        </w:r>
      </w:hyperlink>
    </w:p>
    <w:p w14:paraId="3541FC0A" w14:textId="04E30ED1" w:rsidR="00456A0B" w:rsidRPr="00A70B9E" w:rsidRDefault="00456A0B">
      <w:pPr>
        <w:pStyle w:val="Mucluc3"/>
        <w:tabs>
          <w:tab w:val="right" w:leader="dot" w:pos="8778"/>
        </w:tabs>
        <w:rPr>
          <w:rFonts w:asciiTheme="minorHAnsi" w:eastAsiaTheme="minorEastAsia" w:hAnsiTheme="minorHAnsi" w:cstheme="minorBidi"/>
          <w:noProof/>
          <w:sz w:val="22"/>
          <w:szCs w:val="22"/>
        </w:rPr>
      </w:pPr>
      <w:hyperlink w:anchor="_Toc476655131" w:history="1">
        <w:r w:rsidRPr="00A70B9E">
          <w:rPr>
            <w:rStyle w:val="Siuktni"/>
            <w:noProof/>
          </w:rPr>
          <w:t xml:space="preserve">3.2.1 </w:t>
        </w:r>
        <w:r w:rsidR="005F382F" w:rsidRPr="00A70B9E">
          <w:rPr>
            <w:rStyle w:val="Siuktni"/>
            <w:noProof/>
          </w:rPr>
          <w:t>Tầm quan trọng của việc bảo vệ tài khoản cá nhân</w:t>
        </w:r>
        <w:r w:rsidRPr="00A70B9E">
          <w:rPr>
            <w:rStyle w:val="Siuktni"/>
            <w:noProof/>
            <w:webHidden/>
          </w:rPr>
          <w:tab/>
        </w:r>
        <w:r w:rsidR="002659BF">
          <w:rPr>
            <w:rStyle w:val="Siuktni"/>
            <w:noProof/>
            <w:webHidden/>
          </w:rPr>
          <w:t>23</w:t>
        </w:r>
      </w:hyperlink>
    </w:p>
    <w:p w14:paraId="3F6ED4FD" w14:textId="4947AF83" w:rsidR="00456A0B" w:rsidRPr="00A70B9E" w:rsidRDefault="00456A0B" w:rsidP="005F382F">
      <w:pPr>
        <w:pStyle w:val="Mucluc3"/>
        <w:tabs>
          <w:tab w:val="right" w:leader="dot" w:pos="8778"/>
        </w:tabs>
        <w:rPr>
          <w:noProof/>
          <w:color w:val="0000FF"/>
          <w:u w:val="single"/>
        </w:rPr>
      </w:pPr>
      <w:hyperlink w:anchor="_Toc476655132" w:history="1">
        <w:r w:rsidRPr="00A70B9E">
          <w:rPr>
            <w:rStyle w:val="Siuktni"/>
            <w:noProof/>
          </w:rPr>
          <w:t xml:space="preserve">3.2.2 </w:t>
        </w:r>
        <w:r w:rsidR="005F382F" w:rsidRPr="00A70B9E">
          <w:rPr>
            <w:rStyle w:val="Siuktni"/>
            <w:noProof/>
          </w:rPr>
          <w:t>Các biện pháp bảo vệ tài khoản cá nhân</w:t>
        </w:r>
        <w:r w:rsidRPr="00A70B9E">
          <w:rPr>
            <w:rStyle w:val="Siuktni"/>
            <w:noProof/>
            <w:webHidden/>
          </w:rPr>
          <w:tab/>
        </w:r>
        <w:r w:rsidR="002659BF">
          <w:rPr>
            <w:rStyle w:val="Siuktni"/>
            <w:noProof/>
            <w:webHidden/>
          </w:rPr>
          <w:t>25</w:t>
        </w:r>
      </w:hyperlink>
    </w:p>
    <w:p w14:paraId="19EDC115" w14:textId="62F4B0CF" w:rsidR="00456A0B" w:rsidRPr="00A70B9E" w:rsidRDefault="00456A0B">
      <w:pPr>
        <w:pStyle w:val="Mucluc2"/>
      </w:pPr>
      <w:hyperlink w:anchor="_Toc476655133" w:history="1">
        <w:r w:rsidRPr="00A70B9E">
          <w:rPr>
            <w:rStyle w:val="Siuktni"/>
            <w:noProof/>
          </w:rPr>
          <w:t xml:space="preserve">3.3 </w:t>
        </w:r>
        <w:r w:rsidR="005F382F" w:rsidRPr="00A70B9E">
          <w:rPr>
            <w:rStyle w:val="Siuktni"/>
            <w:noProof/>
          </w:rPr>
          <w:t>Các hành vi bị nghiêm cấm và cách sử dụng tài nguyên CNTT đúng mục đích</w:t>
        </w:r>
        <w:r w:rsidRPr="00A70B9E">
          <w:rPr>
            <w:rStyle w:val="Siuktni"/>
            <w:noProof/>
            <w:webHidden/>
          </w:rPr>
          <w:tab/>
        </w:r>
        <w:r w:rsidR="002659BF">
          <w:rPr>
            <w:rStyle w:val="Siuktni"/>
            <w:noProof/>
            <w:webHidden/>
          </w:rPr>
          <w:t>27</w:t>
        </w:r>
      </w:hyperlink>
    </w:p>
    <w:p w14:paraId="00C81A1C" w14:textId="4DAA24EB" w:rsidR="005F382F" w:rsidRPr="00A70B9E" w:rsidRDefault="005F382F" w:rsidP="005F382F">
      <w:pPr>
        <w:rPr>
          <w:rFonts w:eastAsiaTheme="minorEastAsia"/>
        </w:rPr>
      </w:pPr>
      <w:r w:rsidRPr="00A70B9E">
        <w:rPr>
          <w:rFonts w:eastAsiaTheme="minorEastAsia"/>
        </w:rPr>
        <w:t>3.3.1 Các hành vi bị nghiêm cấm</w:t>
      </w:r>
      <w:r w:rsidR="00A70B9E" w:rsidRPr="00A70B9E">
        <w:rPr>
          <w:rFonts w:eastAsiaTheme="minorEastAsia"/>
        </w:rPr>
        <w:t>…………………………………………….</w:t>
      </w:r>
      <w:r w:rsidR="002659BF">
        <w:rPr>
          <w:rFonts w:eastAsiaTheme="minorEastAsia"/>
        </w:rPr>
        <w:t>27</w:t>
      </w:r>
    </w:p>
    <w:p w14:paraId="1FE92135" w14:textId="5CB5E4B9" w:rsidR="005F382F" w:rsidRPr="00A70B9E" w:rsidRDefault="005F382F" w:rsidP="005F382F">
      <w:pPr>
        <w:rPr>
          <w:rFonts w:eastAsiaTheme="minorEastAsia"/>
        </w:rPr>
      </w:pPr>
      <w:r w:rsidRPr="00A70B9E">
        <w:rPr>
          <w:rFonts w:eastAsiaTheme="minorEastAsia"/>
        </w:rPr>
        <w:t>3.3.2 Cách sử dụng tài nguyên CNTT đúng mục đích</w:t>
      </w:r>
      <w:r w:rsidR="00A70B9E" w:rsidRPr="00A70B9E">
        <w:rPr>
          <w:rFonts w:eastAsiaTheme="minorEastAsia"/>
        </w:rPr>
        <w:t>………………………</w:t>
      </w:r>
      <w:r w:rsidR="002659BF">
        <w:rPr>
          <w:rFonts w:eastAsiaTheme="minorEastAsia"/>
        </w:rPr>
        <w:t>.30</w:t>
      </w:r>
    </w:p>
    <w:p w14:paraId="51150DEE" w14:textId="0AC244A3" w:rsidR="00456A0B" w:rsidRPr="00A70B9E" w:rsidRDefault="00456A0B">
      <w:pPr>
        <w:pStyle w:val="Mucluc1"/>
        <w:rPr>
          <w:rFonts w:asciiTheme="minorHAnsi" w:eastAsiaTheme="minorEastAsia" w:hAnsiTheme="minorHAnsi" w:cstheme="minorBidi"/>
          <w:sz w:val="22"/>
          <w:szCs w:val="22"/>
        </w:rPr>
      </w:pPr>
      <w:hyperlink w:anchor="_Toc476655134" w:history="1">
        <w:r w:rsidRPr="00A70B9E">
          <w:rPr>
            <w:rStyle w:val="Siuktni"/>
          </w:rPr>
          <w:t xml:space="preserve">CHƯƠNG 4 </w:t>
        </w:r>
        <w:r w:rsidR="00A70B9E" w:rsidRPr="00A70B9E">
          <w:rPr>
            <w:sz w:val="28"/>
            <w:szCs w:val="28"/>
          </w:rPr>
          <w:t>Xử lý vi phạm và biện pháp bảo mật trong hệ thống CNTT</w:t>
        </w:r>
        <w:r w:rsidR="00272320">
          <w:rPr>
            <w:sz w:val="28"/>
            <w:szCs w:val="28"/>
          </w:rPr>
          <w:t>(TRẦN HUY HOÀNG-2221050450)</w:t>
        </w:r>
        <w:r w:rsidRPr="00A70B9E">
          <w:rPr>
            <w:webHidden/>
          </w:rPr>
          <w:tab/>
        </w:r>
        <w:r w:rsidR="002659BF">
          <w:rPr>
            <w:webHidden/>
          </w:rPr>
          <w:t>34</w:t>
        </w:r>
      </w:hyperlink>
    </w:p>
    <w:p w14:paraId="2FC4525B" w14:textId="481D5BC4" w:rsidR="00456A0B" w:rsidRPr="00A70B9E" w:rsidRDefault="00456A0B">
      <w:pPr>
        <w:pStyle w:val="Mucluc2"/>
      </w:pPr>
      <w:hyperlink w:anchor="_Toc476655135" w:history="1">
        <w:r w:rsidRPr="00A70B9E">
          <w:rPr>
            <w:rStyle w:val="Siuktni"/>
            <w:noProof/>
          </w:rPr>
          <w:t xml:space="preserve">4.1 </w:t>
        </w:r>
        <w:r w:rsidR="00A70B9E" w:rsidRPr="00A70B9E">
          <w:rPr>
            <w:szCs w:val="26"/>
          </w:rPr>
          <w:t>Các mức xử lý vi phạm khi lạm dụng tài nguyên CNTT</w:t>
        </w:r>
        <w:r w:rsidRPr="00A70B9E">
          <w:rPr>
            <w:noProof/>
            <w:webHidden/>
          </w:rPr>
          <w:tab/>
        </w:r>
        <w:r w:rsidR="002659BF">
          <w:rPr>
            <w:noProof/>
            <w:webHidden/>
          </w:rPr>
          <w:t>34</w:t>
        </w:r>
      </w:hyperlink>
    </w:p>
    <w:p w14:paraId="58546B10" w14:textId="76659550" w:rsidR="00A70B9E" w:rsidRPr="00A70B9E" w:rsidRDefault="00A70B9E" w:rsidP="00A70B9E">
      <w:pPr>
        <w:rPr>
          <w:rFonts w:eastAsiaTheme="minorEastAsia"/>
        </w:rPr>
      </w:pPr>
      <w:r w:rsidRPr="00A70B9E">
        <w:rPr>
          <w:rFonts w:eastAsiaTheme="minorEastAsia"/>
        </w:rPr>
        <w:t>4.1.1 Nhắc nhở, cảnh báo……………………………………………………</w:t>
      </w:r>
      <w:r w:rsidR="002659BF">
        <w:rPr>
          <w:rFonts w:eastAsiaTheme="minorEastAsia"/>
        </w:rPr>
        <w:t>.34</w:t>
      </w:r>
    </w:p>
    <w:p w14:paraId="55BBF0AC" w14:textId="35056FEA" w:rsidR="00A70B9E" w:rsidRPr="00A70B9E" w:rsidRDefault="00A70B9E" w:rsidP="00A70B9E">
      <w:pPr>
        <w:rPr>
          <w:rFonts w:eastAsiaTheme="minorEastAsia"/>
        </w:rPr>
      </w:pPr>
      <w:r w:rsidRPr="00A70B9E">
        <w:rPr>
          <w:rFonts w:eastAsiaTheme="minorEastAsia"/>
        </w:rPr>
        <w:t>4.1.2 Xử lý hành chính………………………………………………………</w:t>
      </w:r>
      <w:r w:rsidR="002659BF">
        <w:rPr>
          <w:rFonts w:eastAsiaTheme="minorEastAsia"/>
        </w:rPr>
        <w:t>.35</w:t>
      </w:r>
    </w:p>
    <w:p w14:paraId="1F645E92" w14:textId="03AFF9FD" w:rsidR="00A70B9E" w:rsidRPr="00A70B9E" w:rsidRDefault="00A70B9E" w:rsidP="00A70B9E">
      <w:pPr>
        <w:rPr>
          <w:rFonts w:eastAsiaTheme="minorEastAsia"/>
        </w:rPr>
      </w:pPr>
      <w:r w:rsidRPr="00A70B9E">
        <w:rPr>
          <w:rFonts w:eastAsiaTheme="minorEastAsia"/>
        </w:rPr>
        <w:t>4.1.3 Xử lý hình sự…………………………………………………………...</w:t>
      </w:r>
      <w:r w:rsidR="002659BF">
        <w:rPr>
          <w:rFonts w:eastAsiaTheme="minorEastAsia"/>
        </w:rPr>
        <w:t>36</w:t>
      </w:r>
    </w:p>
    <w:p w14:paraId="56219F15" w14:textId="087577DF" w:rsidR="00456A0B" w:rsidRDefault="00456A0B">
      <w:pPr>
        <w:pStyle w:val="Mucluc2"/>
        <w:rPr>
          <w:rFonts w:asciiTheme="minorHAnsi" w:eastAsiaTheme="minorEastAsia" w:hAnsiTheme="minorHAnsi" w:cstheme="minorBidi"/>
          <w:noProof/>
          <w:sz w:val="22"/>
          <w:szCs w:val="22"/>
        </w:rPr>
      </w:pPr>
      <w:hyperlink w:anchor="_Toc476655138" w:history="1">
        <w:r w:rsidRPr="00647A3C">
          <w:rPr>
            <w:rStyle w:val="Siuktni"/>
            <w:noProof/>
          </w:rPr>
          <w:t xml:space="preserve">4.2 </w:t>
        </w:r>
        <w:bookmarkStart w:id="4" w:name="_Hlk194177087"/>
        <w:r w:rsidR="00A70B9E" w:rsidRPr="0042609C">
          <w:rPr>
            <w:szCs w:val="26"/>
          </w:rPr>
          <w:t>Quy trình báo cáo sự cố và phối hợp xử lý vi phạm</w:t>
        </w:r>
        <w:bookmarkEnd w:id="4"/>
        <w:r>
          <w:rPr>
            <w:noProof/>
            <w:webHidden/>
          </w:rPr>
          <w:tab/>
        </w:r>
        <w:r w:rsidR="00272320">
          <w:rPr>
            <w:noProof/>
            <w:webHidden/>
          </w:rPr>
          <w:t>37</w:t>
        </w:r>
      </w:hyperlink>
    </w:p>
    <w:p w14:paraId="184B4C62" w14:textId="683F4FB8" w:rsidR="00456A0B" w:rsidRDefault="00456A0B">
      <w:pPr>
        <w:pStyle w:val="Mucluc2"/>
      </w:pPr>
      <w:hyperlink w:anchor="_Toc476655141" w:history="1">
        <w:r w:rsidRPr="00647A3C">
          <w:rPr>
            <w:rStyle w:val="Siuktni"/>
            <w:noProof/>
          </w:rPr>
          <w:t xml:space="preserve">4.3 </w:t>
        </w:r>
        <w:r w:rsidR="00A70B9E" w:rsidRPr="0042609C">
          <w:rPr>
            <w:szCs w:val="26"/>
          </w:rPr>
          <w:t>Bảo mật dữ liệu và an toàn thông tin</w:t>
        </w:r>
        <w:r>
          <w:rPr>
            <w:noProof/>
            <w:webHidden/>
          </w:rPr>
          <w:tab/>
        </w:r>
        <w:r w:rsidR="00272320">
          <w:rPr>
            <w:noProof/>
            <w:webHidden/>
          </w:rPr>
          <w:t>38</w:t>
        </w:r>
      </w:hyperlink>
    </w:p>
    <w:p w14:paraId="7389E49E" w14:textId="7224F694" w:rsidR="00A70B9E" w:rsidRDefault="00A70B9E" w:rsidP="00A70B9E">
      <w:pPr>
        <w:rPr>
          <w:szCs w:val="26"/>
        </w:rPr>
      </w:pPr>
      <w:r>
        <w:rPr>
          <w:rFonts w:eastAsiaTheme="minorEastAsia"/>
        </w:rPr>
        <w:t>4.3.1</w:t>
      </w:r>
      <w:r w:rsidRPr="00A70B9E">
        <w:rPr>
          <w:szCs w:val="26"/>
        </w:rPr>
        <w:t xml:space="preserve"> </w:t>
      </w:r>
      <w:r w:rsidRPr="0042609C">
        <w:rPr>
          <w:szCs w:val="26"/>
        </w:rPr>
        <w:t>Nguyên tắc CIA</w:t>
      </w:r>
      <w:r>
        <w:rPr>
          <w:szCs w:val="26"/>
        </w:rPr>
        <w:t>………………………………………………………</w:t>
      </w:r>
      <w:r w:rsidR="00272320">
        <w:rPr>
          <w:szCs w:val="26"/>
        </w:rPr>
        <w:t>...38</w:t>
      </w:r>
    </w:p>
    <w:p w14:paraId="19D8E4EE" w14:textId="20257378" w:rsidR="00A70B9E" w:rsidRDefault="00A70B9E" w:rsidP="00A70B9E">
      <w:pPr>
        <w:rPr>
          <w:szCs w:val="26"/>
        </w:rPr>
      </w:pPr>
      <w:r>
        <w:rPr>
          <w:szCs w:val="26"/>
        </w:rPr>
        <w:t xml:space="preserve">4.3.2 </w:t>
      </w:r>
      <w:r w:rsidRPr="0042609C">
        <w:rPr>
          <w:szCs w:val="26"/>
        </w:rPr>
        <w:t>Các biện pháp bảo mật dữ liệu và an toàn thông tin</w:t>
      </w:r>
      <w:r>
        <w:rPr>
          <w:szCs w:val="26"/>
        </w:rPr>
        <w:t>…………………</w:t>
      </w:r>
      <w:r w:rsidR="00272320">
        <w:rPr>
          <w:szCs w:val="26"/>
        </w:rPr>
        <w:t>...42</w:t>
      </w:r>
    </w:p>
    <w:p w14:paraId="02818BB4" w14:textId="323F0D5D" w:rsidR="00A70B9E" w:rsidRPr="00A70B9E" w:rsidRDefault="00A70B9E" w:rsidP="00A70B9E">
      <w:pPr>
        <w:rPr>
          <w:rFonts w:eastAsiaTheme="minorEastAsia"/>
        </w:rPr>
      </w:pPr>
      <w:r>
        <w:rPr>
          <w:szCs w:val="26"/>
        </w:rPr>
        <w:t>4.3.3</w:t>
      </w:r>
      <w:r w:rsidRPr="00A70B9E">
        <w:rPr>
          <w:szCs w:val="26"/>
        </w:rPr>
        <w:t xml:space="preserve"> </w:t>
      </w:r>
      <w:r w:rsidRPr="0042609C">
        <w:rPr>
          <w:szCs w:val="26"/>
        </w:rPr>
        <w:t>Trách nhiệm của người dùng hệ thống trong việc bảo mật dữ liệu cá nhân</w:t>
      </w:r>
      <w:r>
        <w:rPr>
          <w:szCs w:val="26"/>
        </w:rPr>
        <w:t>………………………………………………………………………………</w:t>
      </w:r>
      <w:r w:rsidR="00272320">
        <w:rPr>
          <w:szCs w:val="26"/>
        </w:rPr>
        <w:t>...44</w:t>
      </w:r>
    </w:p>
    <w:p w14:paraId="1BBE1063" w14:textId="7117473A" w:rsidR="00456A0B" w:rsidRDefault="00272320">
      <w:pPr>
        <w:pStyle w:val="Mucluc1"/>
        <w:rPr>
          <w:rFonts w:asciiTheme="minorHAnsi" w:eastAsiaTheme="minorEastAsia" w:hAnsiTheme="minorHAnsi" w:cstheme="minorBidi"/>
          <w:sz w:val="22"/>
          <w:szCs w:val="22"/>
        </w:rPr>
      </w:pPr>
      <w:hyperlink w:anchor="_Toc476655142" w:history="1">
        <w:r>
          <w:rPr>
            <w:rStyle w:val="Siuktni"/>
          </w:rPr>
          <w:t>TỔNG KẾT</w:t>
        </w:r>
        <w:r w:rsidR="00456A0B">
          <w:rPr>
            <w:webHidden/>
          </w:rPr>
          <w:tab/>
        </w:r>
        <w:r>
          <w:rPr>
            <w:webHidden/>
          </w:rPr>
          <w:t>46</w:t>
        </w:r>
      </w:hyperlink>
    </w:p>
    <w:p w14:paraId="65877610" w14:textId="75DC29C8" w:rsidR="00456A0B" w:rsidRDefault="00272320">
      <w:pPr>
        <w:pStyle w:val="Mucluc1"/>
        <w:rPr>
          <w:rFonts w:asciiTheme="minorHAnsi" w:eastAsiaTheme="minorEastAsia" w:hAnsiTheme="minorHAnsi" w:cstheme="minorBidi"/>
          <w:sz w:val="22"/>
          <w:szCs w:val="22"/>
        </w:rPr>
      </w:pPr>
      <w:hyperlink w:anchor="_Toc476655143" w:history="1">
        <w:r>
          <w:rPr>
            <w:rStyle w:val="Siuktni"/>
          </w:rPr>
          <w:t>TÀI LIỆU THAM KHẢO</w:t>
        </w:r>
        <w:r w:rsidR="00456A0B">
          <w:rPr>
            <w:webHidden/>
          </w:rPr>
          <w:tab/>
        </w:r>
        <w:r>
          <w:rPr>
            <w:webHidden/>
          </w:rPr>
          <w:t>47</w:t>
        </w:r>
      </w:hyperlink>
    </w:p>
    <w:p w14:paraId="18C92453" w14:textId="77777777" w:rsidR="00FE5128" w:rsidRDefault="00791320" w:rsidP="00326E3D">
      <w:pPr>
        <w:pStyle w:val="u1"/>
        <w:numPr>
          <w:ilvl w:val="0"/>
          <w:numId w:val="0"/>
        </w:numPr>
        <w:jc w:val="both"/>
        <w:rPr>
          <w:rFonts w:cs="Times New Roman"/>
          <w:b w:val="0"/>
          <w:bCs w:val="0"/>
          <w:noProof/>
          <w:kern w:val="0"/>
          <w:sz w:val="28"/>
          <w:szCs w:val="24"/>
        </w:rPr>
      </w:pPr>
      <w:r>
        <w:rPr>
          <w:rFonts w:cs="Times New Roman"/>
          <w:b w:val="0"/>
          <w:bCs w:val="0"/>
          <w:noProof/>
          <w:kern w:val="0"/>
          <w:sz w:val="28"/>
          <w:szCs w:val="24"/>
        </w:rPr>
        <w:fldChar w:fldCharType="end"/>
      </w:r>
    </w:p>
    <w:p w14:paraId="778335D4" w14:textId="77777777" w:rsidR="00FE5128" w:rsidRDefault="00FE5128" w:rsidP="00FE5128">
      <w:pPr>
        <w:rPr>
          <w:noProof/>
        </w:rPr>
      </w:pPr>
      <w:r>
        <w:rPr>
          <w:noProof/>
        </w:rPr>
        <w:br w:type="page"/>
      </w:r>
    </w:p>
    <w:p w14:paraId="7FB4F043" w14:textId="77777777" w:rsidR="00B43BD0" w:rsidRDefault="00511681" w:rsidP="00B43BD0">
      <w:pPr>
        <w:pStyle w:val="u1"/>
        <w:numPr>
          <w:ilvl w:val="0"/>
          <w:numId w:val="0"/>
        </w:numPr>
      </w:pPr>
      <w:bookmarkStart w:id="5" w:name="_Toc476655113"/>
      <w:r>
        <w:lastRenderedPageBreak/>
        <w:t>DANH MỤC CÁC HÌNH VẼ</w:t>
      </w:r>
      <w:bookmarkEnd w:id="5"/>
    </w:p>
    <w:p w14:paraId="5B722A0E" w14:textId="5CB53E5D" w:rsidR="008A1CE8" w:rsidRDefault="00791320">
      <w:pPr>
        <w:pStyle w:val="Banghinhminhhoa"/>
        <w:tabs>
          <w:tab w:val="right" w:leader="dot" w:pos="8778"/>
        </w:tabs>
      </w:pPr>
      <w:r>
        <w:fldChar w:fldCharType="begin"/>
      </w:r>
      <w:r w:rsidR="00511681">
        <w:instrText xml:space="preserve"> TOC \h \z \c "Hình" </w:instrText>
      </w:r>
      <w:r>
        <w:fldChar w:fldCharType="separate"/>
      </w:r>
      <w:hyperlink w:anchor="_Toc501612370" w:history="1">
        <w:r w:rsidR="008A1CE8" w:rsidRPr="005A3F41">
          <w:rPr>
            <w:rStyle w:val="Siuktni"/>
            <w:noProof/>
          </w:rPr>
          <w:t>Hình 1</w:t>
        </w:r>
        <w:r w:rsidR="008A1CE8" w:rsidRPr="005A3F41">
          <w:rPr>
            <w:rStyle w:val="Siuktni"/>
            <w:noProof/>
          </w:rPr>
          <w:noBreakHyphen/>
          <w:t xml:space="preserve">1 </w:t>
        </w:r>
        <w:r w:rsidR="00272320" w:rsidRPr="00880DA8">
          <w:rPr>
            <w:lang w:val="vi-VN"/>
          </w:rPr>
          <w:t>Trung tâm ngoại ngữ - tin học</w:t>
        </w:r>
        <w:r w:rsidR="00272320">
          <w:t xml:space="preserve"> HUMG</w:t>
        </w:r>
        <w:r w:rsidR="008A1CE8">
          <w:rPr>
            <w:noProof/>
            <w:webHidden/>
          </w:rPr>
          <w:tab/>
        </w:r>
      </w:hyperlink>
      <w:r w:rsidR="00272320">
        <w:t>2</w:t>
      </w:r>
    </w:p>
    <w:p w14:paraId="43E4A6D6" w14:textId="3E2B9434" w:rsidR="00DD7D23" w:rsidRPr="00272320" w:rsidRDefault="00DD7D23" w:rsidP="00DD7D23">
      <w:pPr>
        <w:ind w:firstLine="0"/>
        <w:rPr>
          <w:rFonts w:eastAsiaTheme="minorEastAsia"/>
        </w:rPr>
      </w:pPr>
      <w:r>
        <w:rPr>
          <w:rFonts w:eastAsiaTheme="minorEastAsia"/>
        </w:rPr>
        <w:t>Hình 1-2</w:t>
      </w:r>
      <w:r w:rsidR="00272320">
        <w:rPr>
          <w:rFonts w:eastAsiaTheme="minorEastAsia"/>
        </w:rPr>
        <w:t xml:space="preserve"> </w:t>
      </w:r>
      <w:r w:rsidR="00272320" w:rsidRPr="00880DA8">
        <w:rPr>
          <w:szCs w:val="26"/>
          <w:lang w:val="vi-VN"/>
        </w:rPr>
        <w:t>Cổng thông tin điện tử HU</w:t>
      </w:r>
      <w:r w:rsidR="004C0C40">
        <w:rPr>
          <w:szCs w:val="26"/>
        </w:rPr>
        <w:t>MG……………………………………………</w:t>
      </w:r>
      <w:r w:rsidR="00272320">
        <w:rPr>
          <w:szCs w:val="26"/>
        </w:rPr>
        <w:t>3</w:t>
      </w:r>
    </w:p>
    <w:p w14:paraId="530EC2A1" w14:textId="188D744F" w:rsidR="00DD7D23" w:rsidRPr="00272320" w:rsidRDefault="00DD7D23" w:rsidP="00DD7D23">
      <w:pPr>
        <w:ind w:firstLine="0"/>
        <w:rPr>
          <w:rFonts w:eastAsiaTheme="minorEastAsia"/>
        </w:rPr>
      </w:pPr>
      <w:r>
        <w:rPr>
          <w:rFonts w:eastAsiaTheme="minorEastAsia"/>
        </w:rPr>
        <w:t>Hình 1-3</w:t>
      </w:r>
      <w:r w:rsidR="00272320">
        <w:rPr>
          <w:rFonts w:eastAsiaTheme="minorEastAsia"/>
        </w:rPr>
        <w:t xml:space="preserve"> </w:t>
      </w:r>
      <w:r w:rsidR="00272320" w:rsidRPr="00880DA8">
        <w:rPr>
          <w:szCs w:val="26"/>
          <w:lang w:val="vi-VN"/>
        </w:rPr>
        <w:t>Hệ thống học tập trức tuyến E-LEARNING</w:t>
      </w:r>
      <w:r w:rsidR="004C0C40">
        <w:rPr>
          <w:szCs w:val="26"/>
        </w:rPr>
        <w:t>……………………………...</w:t>
      </w:r>
      <w:r w:rsidR="00272320">
        <w:rPr>
          <w:szCs w:val="26"/>
        </w:rPr>
        <w:t>4</w:t>
      </w:r>
    </w:p>
    <w:p w14:paraId="0C2DC664" w14:textId="053EE0FA" w:rsidR="00DD7D23" w:rsidRPr="00272320" w:rsidRDefault="00DD7D23" w:rsidP="00DD7D23">
      <w:pPr>
        <w:ind w:firstLine="0"/>
        <w:rPr>
          <w:rFonts w:eastAsiaTheme="minorEastAsia"/>
        </w:rPr>
      </w:pPr>
      <w:r>
        <w:rPr>
          <w:rFonts w:eastAsiaTheme="minorEastAsia"/>
        </w:rPr>
        <w:t>Hình 1-4</w:t>
      </w:r>
      <w:r w:rsidR="00272320">
        <w:rPr>
          <w:rFonts w:eastAsiaTheme="minorEastAsia"/>
        </w:rPr>
        <w:t xml:space="preserve"> </w:t>
      </w:r>
      <w:r w:rsidR="00272320" w:rsidRPr="00880DA8">
        <w:rPr>
          <w:szCs w:val="26"/>
          <w:lang w:val="vi-VN"/>
        </w:rPr>
        <w:t>Cổng thông tin đào tạo HUMG</w:t>
      </w:r>
      <w:r w:rsidR="004C0C40">
        <w:rPr>
          <w:szCs w:val="26"/>
        </w:rPr>
        <w:t>…………………………………………...</w:t>
      </w:r>
      <w:r w:rsidR="00272320">
        <w:rPr>
          <w:szCs w:val="26"/>
        </w:rPr>
        <w:t>5</w:t>
      </w:r>
    </w:p>
    <w:p w14:paraId="645E4B8D" w14:textId="5D8B2806" w:rsidR="00DD7D23" w:rsidRDefault="00DD7D23" w:rsidP="00DD7D23">
      <w:pPr>
        <w:ind w:firstLine="0"/>
        <w:rPr>
          <w:rFonts w:eastAsiaTheme="minorEastAsia"/>
        </w:rPr>
      </w:pPr>
      <w:r>
        <w:rPr>
          <w:rFonts w:eastAsiaTheme="minorEastAsia"/>
        </w:rPr>
        <w:t>Hình 1-5</w:t>
      </w:r>
      <w:r w:rsidR="00272320">
        <w:rPr>
          <w:rFonts w:eastAsiaTheme="minorEastAsia"/>
        </w:rPr>
        <w:t xml:space="preserve"> </w:t>
      </w:r>
      <w:r w:rsidR="00272320">
        <w:rPr>
          <w:rStyle w:val="Manh"/>
          <w:b w:val="0"/>
          <w:bCs w:val="0"/>
          <w:szCs w:val="26"/>
        </w:rPr>
        <w:t>Thư viện HUMG</w:t>
      </w:r>
      <w:r w:rsidR="004C0C40">
        <w:rPr>
          <w:rStyle w:val="Manh"/>
          <w:b w:val="0"/>
          <w:bCs w:val="0"/>
          <w:szCs w:val="26"/>
        </w:rPr>
        <w:t>…………………………………………………………..</w:t>
      </w:r>
      <w:r w:rsidR="00272320">
        <w:rPr>
          <w:rStyle w:val="Manh"/>
          <w:b w:val="0"/>
          <w:bCs w:val="0"/>
          <w:szCs w:val="26"/>
        </w:rPr>
        <w:t>7</w:t>
      </w:r>
    </w:p>
    <w:p w14:paraId="05EC7309" w14:textId="202243AE" w:rsidR="00DD7D23" w:rsidRDefault="00DD7D23" w:rsidP="00DD7D23">
      <w:pPr>
        <w:ind w:firstLine="0"/>
        <w:rPr>
          <w:rFonts w:eastAsiaTheme="minorEastAsia"/>
        </w:rPr>
      </w:pPr>
      <w:r>
        <w:rPr>
          <w:rFonts w:eastAsiaTheme="minorEastAsia"/>
        </w:rPr>
        <w:t>Hình 1-6</w:t>
      </w:r>
      <w:r w:rsidR="00272320">
        <w:rPr>
          <w:rFonts w:eastAsiaTheme="minorEastAsia"/>
        </w:rPr>
        <w:t xml:space="preserve"> </w:t>
      </w:r>
      <w:r w:rsidR="00272320">
        <w:rPr>
          <w:rStyle w:val="Manh"/>
          <w:b w:val="0"/>
          <w:bCs w:val="0"/>
          <w:szCs w:val="26"/>
        </w:rPr>
        <w:t>Phòng máy HUMG</w:t>
      </w:r>
      <w:r w:rsidR="004C0C40">
        <w:rPr>
          <w:rStyle w:val="Manh"/>
          <w:b w:val="0"/>
          <w:bCs w:val="0"/>
          <w:szCs w:val="26"/>
        </w:rPr>
        <w:t>………………………………………………………..7</w:t>
      </w:r>
    </w:p>
    <w:p w14:paraId="698E3B1C" w14:textId="2E697E62" w:rsidR="00DD7D23" w:rsidRPr="00272320" w:rsidRDefault="00DD7D23" w:rsidP="00DD7D23">
      <w:pPr>
        <w:ind w:firstLine="0"/>
        <w:rPr>
          <w:rFonts w:eastAsiaTheme="minorEastAsia"/>
        </w:rPr>
      </w:pPr>
      <w:r>
        <w:rPr>
          <w:rFonts w:eastAsiaTheme="minorEastAsia"/>
        </w:rPr>
        <w:t>Hình 1-7</w:t>
      </w:r>
      <w:r w:rsidR="00272320">
        <w:rPr>
          <w:rFonts w:eastAsiaTheme="minorEastAsia"/>
        </w:rPr>
        <w:t xml:space="preserve"> </w:t>
      </w:r>
      <w:r w:rsidR="00272320" w:rsidRPr="00FD0A55">
        <w:rPr>
          <w:lang w:val="vi-VN"/>
        </w:rPr>
        <w:t>Đảm bảo an toàn hệ thống thông tin</w:t>
      </w:r>
      <w:r w:rsidR="004C0C40">
        <w:t>………………………………………</w:t>
      </w:r>
      <w:r w:rsidR="00272320">
        <w:t>9</w:t>
      </w:r>
    </w:p>
    <w:p w14:paraId="45C454B2" w14:textId="3584C788"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1" w:history="1">
        <w:r w:rsidRPr="005A3F41">
          <w:rPr>
            <w:rStyle w:val="Siuktni"/>
            <w:noProof/>
          </w:rPr>
          <w:t>Hình 2</w:t>
        </w:r>
        <w:r w:rsidRPr="005A3F41">
          <w:rPr>
            <w:rStyle w:val="Siuktni"/>
            <w:noProof/>
          </w:rPr>
          <w:noBreakHyphen/>
          <w:t xml:space="preserve">1 </w:t>
        </w:r>
        <w:r w:rsidR="00272320" w:rsidRPr="00D962DA">
          <w:rPr>
            <w:lang w:val="vi-VN"/>
          </w:rPr>
          <w:t>Ứng dụng CNTT trong dạy học</w:t>
        </w:r>
        <w:r>
          <w:rPr>
            <w:noProof/>
            <w:webHidden/>
          </w:rPr>
          <w:tab/>
        </w:r>
        <w:r w:rsidR="00272320">
          <w:rPr>
            <w:noProof/>
            <w:webHidden/>
          </w:rPr>
          <w:t>11</w:t>
        </w:r>
      </w:hyperlink>
    </w:p>
    <w:p w14:paraId="17F202F0" w14:textId="3B72D8D5"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2" w:history="1">
        <w:r w:rsidRPr="005A3F41">
          <w:rPr>
            <w:rStyle w:val="Siuktni"/>
            <w:noProof/>
          </w:rPr>
          <w:t>Hình 2</w:t>
        </w:r>
        <w:r w:rsidRPr="005A3F41">
          <w:rPr>
            <w:rStyle w:val="Siuktni"/>
            <w:noProof/>
          </w:rPr>
          <w:noBreakHyphen/>
          <w:t xml:space="preserve">2 </w:t>
        </w:r>
        <w:r w:rsidR="00272320">
          <w:t>App HUMG</w:t>
        </w:r>
        <w:r>
          <w:rPr>
            <w:noProof/>
            <w:webHidden/>
          </w:rPr>
          <w:tab/>
        </w:r>
        <w:r w:rsidR="00272320">
          <w:rPr>
            <w:noProof/>
            <w:webHidden/>
          </w:rPr>
          <w:t>12</w:t>
        </w:r>
      </w:hyperlink>
    </w:p>
    <w:p w14:paraId="3A677599" w14:textId="3CAD1819"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3" w:history="1">
        <w:r w:rsidRPr="005A3F41">
          <w:rPr>
            <w:rStyle w:val="Siuktni"/>
            <w:noProof/>
          </w:rPr>
          <w:t>Hình 2</w:t>
        </w:r>
        <w:r w:rsidRPr="005A3F41">
          <w:rPr>
            <w:rStyle w:val="Siuktni"/>
            <w:noProof/>
          </w:rPr>
          <w:noBreakHyphen/>
          <w:t xml:space="preserve">3 </w:t>
        </w:r>
        <w:r w:rsidR="00272320">
          <w:t>Microsoft Teams</w:t>
        </w:r>
        <w:r>
          <w:rPr>
            <w:noProof/>
            <w:webHidden/>
          </w:rPr>
          <w:tab/>
        </w:r>
        <w:r w:rsidR="00272320">
          <w:rPr>
            <w:noProof/>
            <w:webHidden/>
          </w:rPr>
          <w:t>12</w:t>
        </w:r>
      </w:hyperlink>
    </w:p>
    <w:p w14:paraId="2E174234" w14:textId="56576E36"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4" w:history="1">
        <w:r w:rsidRPr="005A3F41">
          <w:rPr>
            <w:rStyle w:val="Siuktni"/>
            <w:noProof/>
          </w:rPr>
          <w:t>Hình 2</w:t>
        </w:r>
        <w:r w:rsidRPr="005A3F41">
          <w:rPr>
            <w:rStyle w:val="Siuktni"/>
            <w:noProof/>
          </w:rPr>
          <w:noBreakHyphen/>
          <w:t xml:space="preserve">4 </w:t>
        </w:r>
        <w:r w:rsidR="00272320">
          <w:rPr>
            <w:sz w:val="28"/>
            <w:szCs w:val="28"/>
            <w:lang w:val="vi-VN"/>
          </w:rPr>
          <w:t>Sử dụng hợp lý CNTT</w:t>
        </w:r>
        <w:r>
          <w:rPr>
            <w:noProof/>
            <w:webHidden/>
          </w:rPr>
          <w:tab/>
        </w:r>
      </w:hyperlink>
      <w:r w:rsidR="00272320">
        <w:t>13</w:t>
      </w:r>
    </w:p>
    <w:p w14:paraId="4D5393A4" w14:textId="5B5588D1"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5" w:history="1">
        <w:r w:rsidRPr="005A3F41">
          <w:rPr>
            <w:rStyle w:val="Siuktni"/>
            <w:noProof/>
          </w:rPr>
          <w:t>Hình 2</w:t>
        </w:r>
        <w:r w:rsidRPr="005A3F41">
          <w:rPr>
            <w:rStyle w:val="Siuktni"/>
            <w:noProof/>
          </w:rPr>
          <w:noBreakHyphen/>
          <w:t xml:space="preserve">5 </w:t>
        </w:r>
        <w:r w:rsidR="00272320" w:rsidRPr="00FA4BE1">
          <w:rPr>
            <w:sz w:val="28"/>
            <w:szCs w:val="28"/>
            <w:lang w:val="vi-VN"/>
          </w:rPr>
          <w:t>Bảo vệ thông tin cá nhân</w:t>
        </w:r>
        <w:r>
          <w:rPr>
            <w:noProof/>
            <w:webHidden/>
          </w:rPr>
          <w:tab/>
        </w:r>
        <w:r w:rsidR="00272320">
          <w:rPr>
            <w:noProof/>
            <w:webHidden/>
          </w:rPr>
          <w:t>14</w:t>
        </w:r>
      </w:hyperlink>
    </w:p>
    <w:p w14:paraId="1A53D0C0" w14:textId="7DC23EB9"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6" w:history="1">
        <w:r w:rsidRPr="005A3F41">
          <w:rPr>
            <w:rStyle w:val="Siuktni"/>
            <w:noProof/>
          </w:rPr>
          <w:t>Hình 2</w:t>
        </w:r>
        <w:r w:rsidRPr="005A3F41">
          <w:rPr>
            <w:rStyle w:val="Siuktni"/>
            <w:noProof/>
          </w:rPr>
          <w:noBreakHyphen/>
          <w:t xml:space="preserve">6 </w:t>
        </w:r>
        <w:r w:rsidR="00272320">
          <w:rPr>
            <w:lang w:val="vi-VN"/>
          </w:rPr>
          <w:t>Trách nhiệm của các tổ chức</w:t>
        </w:r>
        <w:r>
          <w:rPr>
            <w:noProof/>
            <w:webHidden/>
          </w:rPr>
          <w:tab/>
        </w:r>
        <w:r w:rsidR="00272320">
          <w:rPr>
            <w:noProof/>
            <w:webHidden/>
          </w:rPr>
          <w:t>15</w:t>
        </w:r>
      </w:hyperlink>
    </w:p>
    <w:p w14:paraId="1C7C04E2" w14:textId="5EB6A4DD"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7" w:history="1">
        <w:r w:rsidRPr="005A3F41">
          <w:rPr>
            <w:rStyle w:val="Siuktni"/>
            <w:noProof/>
          </w:rPr>
          <w:t>Hình 2</w:t>
        </w:r>
        <w:r w:rsidRPr="005A3F41">
          <w:rPr>
            <w:rStyle w:val="Siuktni"/>
            <w:noProof/>
          </w:rPr>
          <w:noBreakHyphen/>
          <w:t xml:space="preserve">7 </w:t>
        </w:r>
        <w:r w:rsidR="00272320">
          <w:rPr>
            <w:sz w:val="28"/>
            <w:szCs w:val="28"/>
            <w:lang w:val="vi-VN"/>
          </w:rPr>
          <w:t>Thông tin cá nhân</w:t>
        </w:r>
        <w:r>
          <w:rPr>
            <w:noProof/>
            <w:webHidden/>
          </w:rPr>
          <w:tab/>
        </w:r>
        <w:r w:rsidR="00272320">
          <w:rPr>
            <w:noProof/>
            <w:webHidden/>
          </w:rPr>
          <w:t>16</w:t>
        </w:r>
      </w:hyperlink>
    </w:p>
    <w:p w14:paraId="5CD40F3E" w14:textId="1F4BB0F9"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8" w:history="1">
        <w:r w:rsidRPr="005A3F41">
          <w:rPr>
            <w:rStyle w:val="Siuktni"/>
            <w:noProof/>
          </w:rPr>
          <w:t>Hình 2</w:t>
        </w:r>
        <w:r w:rsidRPr="005A3F41">
          <w:rPr>
            <w:rStyle w:val="Siuktni"/>
            <w:noProof/>
          </w:rPr>
          <w:noBreakHyphen/>
          <w:t xml:space="preserve">8 </w:t>
        </w:r>
        <w:r w:rsidR="00272320">
          <w:rPr>
            <w:sz w:val="28"/>
            <w:szCs w:val="28"/>
            <w:lang w:val="vi-VN"/>
          </w:rPr>
          <w:t>Hỗ trợ kỹ thuật</w:t>
        </w:r>
        <w:r>
          <w:rPr>
            <w:noProof/>
            <w:webHidden/>
          </w:rPr>
          <w:tab/>
        </w:r>
        <w:r w:rsidR="00272320">
          <w:rPr>
            <w:noProof/>
            <w:webHidden/>
          </w:rPr>
          <w:t>17</w:t>
        </w:r>
      </w:hyperlink>
    </w:p>
    <w:p w14:paraId="4E599FC1" w14:textId="5FBBB807" w:rsidR="008A1CE8" w:rsidRDefault="008A1CE8">
      <w:pPr>
        <w:pStyle w:val="Banghinhminhhoa"/>
        <w:tabs>
          <w:tab w:val="right" w:leader="dot" w:pos="8778"/>
        </w:tabs>
        <w:rPr>
          <w:rFonts w:asciiTheme="minorHAnsi" w:eastAsiaTheme="minorEastAsia" w:hAnsiTheme="minorHAnsi" w:cstheme="minorBidi"/>
          <w:noProof/>
          <w:sz w:val="22"/>
          <w:szCs w:val="22"/>
        </w:rPr>
      </w:pPr>
      <w:hyperlink w:anchor="_Toc501612379" w:history="1">
        <w:r w:rsidRPr="005A3F41">
          <w:rPr>
            <w:rStyle w:val="Siuktni"/>
            <w:noProof/>
          </w:rPr>
          <w:t>Hình 2</w:t>
        </w:r>
        <w:r w:rsidRPr="005A3F41">
          <w:rPr>
            <w:rStyle w:val="Siuktni"/>
            <w:noProof/>
          </w:rPr>
          <w:noBreakHyphen/>
          <w:t xml:space="preserve">9 </w:t>
        </w:r>
        <w:r w:rsidR="00272320">
          <w:rPr>
            <w:sz w:val="28"/>
            <w:szCs w:val="28"/>
            <w:lang w:val="vi-VN"/>
          </w:rPr>
          <w:t>Hướng dẫn sử dụng CNTT</w:t>
        </w:r>
        <w:r w:rsidRPr="005A3F41">
          <w:rPr>
            <w:rStyle w:val="Siuktni"/>
            <w:noProof/>
          </w:rPr>
          <w:t>.</w:t>
        </w:r>
        <w:r>
          <w:rPr>
            <w:noProof/>
            <w:webHidden/>
          </w:rPr>
          <w:tab/>
        </w:r>
        <w:r w:rsidR="00272320">
          <w:rPr>
            <w:noProof/>
            <w:webHidden/>
          </w:rPr>
          <w:t>18</w:t>
        </w:r>
      </w:hyperlink>
    </w:p>
    <w:p w14:paraId="5F528DF9" w14:textId="162B41AC" w:rsidR="008A1CE8" w:rsidRDefault="008A1CE8">
      <w:pPr>
        <w:pStyle w:val="Banghinhminhhoa"/>
        <w:tabs>
          <w:tab w:val="right" w:leader="dot" w:pos="8778"/>
        </w:tabs>
      </w:pPr>
      <w:hyperlink w:anchor="_Toc501612380" w:history="1">
        <w:r w:rsidRPr="005A3F41">
          <w:rPr>
            <w:rStyle w:val="Siuktni"/>
            <w:noProof/>
          </w:rPr>
          <w:t>Hình 2</w:t>
        </w:r>
        <w:r w:rsidRPr="005A3F41">
          <w:rPr>
            <w:rStyle w:val="Siuktni"/>
            <w:noProof/>
          </w:rPr>
          <w:noBreakHyphen/>
          <w:t xml:space="preserve">10 </w:t>
        </w:r>
        <w:r w:rsidR="00272320">
          <w:rPr>
            <w:sz w:val="28"/>
            <w:szCs w:val="28"/>
            <w:lang w:val="vi-VN"/>
          </w:rPr>
          <w:t>Phòng máy tính</w:t>
        </w:r>
        <w:r>
          <w:rPr>
            <w:noProof/>
            <w:webHidden/>
          </w:rPr>
          <w:tab/>
        </w:r>
        <w:r>
          <w:rPr>
            <w:noProof/>
            <w:webHidden/>
          </w:rPr>
          <w:fldChar w:fldCharType="begin"/>
        </w:r>
        <w:r>
          <w:rPr>
            <w:noProof/>
            <w:webHidden/>
          </w:rPr>
          <w:instrText xml:space="preserve"> PAGEREF _Toc501612380 \h </w:instrText>
        </w:r>
        <w:r>
          <w:rPr>
            <w:noProof/>
            <w:webHidden/>
          </w:rPr>
        </w:r>
        <w:r>
          <w:rPr>
            <w:noProof/>
            <w:webHidden/>
          </w:rPr>
          <w:fldChar w:fldCharType="separate"/>
        </w:r>
        <w:r w:rsidR="00272320">
          <w:rPr>
            <w:noProof/>
            <w:webHidden/>
          </w:rPr>
          <w:t>2</w:t>
        </w:r>
        <w:r>
          <w:rPr>
            <w:noProof/>
            <w:webHidden/>
          </w:rPr>
          <w:t>0</w:t>
        </w:r>
        <w:r>
          <w:rPr>
            <w:noProof/>
            <w:webHidden/>
          </w:rPr>
          <w:fldChar w:fldCharType="end"/>
        </w:r>
      </w:hyperlink>
    </w:p>
    <w:p w14:paraId="4880C1A2" w14:textId="2E2D7958" w:rsidR="00DD7D23" w:rsidRDefault="00DD7D23" w:rsidP="00DD7D23">
      <w:pPr>
        <w:ind w:firstLine="0"/>
        <w:rPr>
          <w:rFonts w:eastAsiaTheme="minorEastAsia"/>
        </w:rPr>
      </w:pPr>
      <w:r>
        <w:rPr>
          <w:rFonts w:eastAsiaTheme="minorEastAsia"/>
        </w:rPr>
        <w:t>Hình 3-1</w:t>
      </w:r>
      <w:r w:rsidR="00272320">
        <w:rPr>
          <w:rFonts w:eastAsiaTheme="minorEastAsia"/>
        </w:rPr>
        <w:t xml:space="preserve"> </w:t>
      </w:r>
      <w:r w:rsidR="00272320" w:rsidRPr="006719B7">
        <w:t>Sử dụng thiết bị cho giảng dạy và học tập</w:t>
      </w:r>
      <w:r w:rsidR="004C0C40">
        <w:t>……………………………….</w:t>
      </w:r>
      <w:r w:rsidR="00272320">
        <w:t>21</w:t>
      </w:r>
    </w:p>
    <w:p w14:paraId="429F0806" w14:textId="3D02A867" w:rsidR="00DD7D23" w:rsidRDefault="00DD7D23" w:rsidP="00DD7D23">
      <w:pPr>
        <w:ind w:firstLine="0"/>
        <w:rPr>
          <w:rFonts w:eastAsiaTheme="minorEastAsia"/>
        </w:rPr>
      </w:pPr>
      <w:r>
        <w:rPr>
          <w:rFonts w:eastAsiaTheme="minorEastAsia"/>
        </w:rPr>
        <w:t>Hình 3-2</w:t>
      </w:r>
      <w:r w:rsidR="00272320">
        <w:rPr>
          <w:rFonts w:eastAsiaTheme="minorEastAsia"/>
        </w:rPr>
        <w:t xml:space="preserve"> </w:t>
      </w:r>
      <w:r w:rsidR="00272320">
        <w:t>Bảo mật thông tin cá nhân</w:t>
      </w:r>
      <w:r w:rsidR="004C0C40">
        <w:t>……………………………………………….</w:t>
      </w:r>
      <w:r w:rsidR="00272320">
        <w:t>22</w:t>
      </w:r>
    </w:p>
    <w:p w14:paraId="6B8691E2" w14:textId="4BF9B6DA" w:rsidR="00DD7D23" w:rsidRDefault="00DD7D23" w:rsidP="00DD7D23">
      <w:pPr>
        <w:ind w:firstLine="0"/>
        <w:rPr>
          <w:rFonts w:eastAsiaTheme="minorEastAsia"/>
        </w:rPr>
      </w:pPr>
      <w:r>
        <w:rPr>
          <w:rFonts w:eastAsiaTheme="minorEastAsia"/>
        </w:rPr>
        <w:t xml:space="preserve">Hình 3-3 </w:t>
      </w:r>
      <w:r w:rsidR="00272320" w:rsidRPr="006719B7">
        <w:t>Lợi dụng Internet trong giờ học</w:t>
      </w:r>
      <w:r w:rsidR="004C0C40">
        <w:t>………………………………………….</w:t>
      </w:r>
      <w:r w:rsidR="00272320">
        <w:t>23</w:t>
      </w:r>
    </w:p>
    <w:p w14:paraId="3895176B" w14:textId="1D8A2B82" w:rsidR="00DD7D23" w:rsidRDefault="00DD7D23" w:rsidP="00DD7D23">
      <w:pPr>
        <w:ind w:firstLine="0"/>
        <w:rPr>
          <w:rFonts w:eastAsiaTheme="minorEastAsia"/>
        </w:rPr>
      </w:pPr>
      <w:r>
        <w:rPr>
          <w:rFonts w:eastAsiaTheme="minorEastAsia"/>
        </w:rPr>
        <w:t>Hình 3-4</w:t>
      </w:r>
      <w:r w:rsidR="00272320">
        <w:rPr>
          <w:rFonts w:eastAsiaTheme="minorEastAsia"/>
        </w:rPr>
        <w:t xml:space="preserve"> </w:t>
      </w:r>
      <w:r w:rsidR="00272320" w:rsidRPr="006719B7">
        <w:rPr>
          <w:szCs w:val="26"/>
        </w:rPr>
        <w:t>Ngăn chặn lừa đảo qua mạng</w:t>
      </w:r>
      <w:r w:rsidR="004C0C40">
        <w:rPr>
          <w:szCs w:val="26"/>
        </w:rPr>
        <w:t>…………………………………………….</w:t>
      </w:r>
      <w:r w:rsidR="00272320">
        <w:rPr>
          <w:szCs w:val="26"/>
        </w:rPr>
        <w:t>24</w:t>
      </w:r>
    </w:p>
    <w:p w14:paraId="52116E42" w14:textId="110DF99C" w:rsidR="00DD7D23" w:rsidRDefault="00DD7D23" w:rsidP="00DD7D23">
      <w:pPr>
        <w:ind w:firstLine="0"/>
        <w:rPr>
          <w:rFonts w:eastAsiaTheme="minorEastAsia"/>
        </w:rPr>
      </w:pPr>
      <w:r>
        <w:rPr>
          <w:rFonts w:eastAsiaTheme="minorEastAsia"/>
        </w:rPr>
        <w:t>Hình 3-5</w:t>
      </w:r>
      <w:r w:rsidR="00272320">
        <w:rPr>
          <w:rFonts w:eastAsiaTheme="minorEastAsia"/>
        </w:rPr>
        <w:t xml:space="preserve"> </w:t>
      </w:r>
      <w:r w:rsidR="00272320" w:rsidRPr="006719B7">
        <w:rPr>
          <w:szCs w:val="26"/>
        </w:rPr>
        <w:t>Môi trường học tập an toàn</w:t>
      </w:r>
      <w:r w:rsidR="004C0C40">
        <w:rPr>
          <w:szCs w:val="26"/>
        </w:rPr>
        <w:t>………………………………………………</w:t>
      </w:r>
      <w:r w:rsidR="00272320">
        <w:rPr>
          <w:szCs w:val="26"/>
        </w:rPr>
        <w:t>24</w:t>
      </w:r>
    </w:p>
    <w:p w14:paraId="6B51BCD3" w14:textId="496ADA28" w:rsidR="00DD7D23" w:rsidRDefault="00DD7D23" w:rsidP="00DD7D23">
      <w:pPr>
        <w:ind w:firstLine="0"/>
        <w:rPr>
          <w:rFonts w:eastAsiaTheme="minorEastAsia"/>
        </w:rPr>
      </w:pPr>
      <w:r>
        <w:rPr>
          <w:rFonts w:eastAsiaTheme="minorEastAsia"/>
        </w:rPr>
        <w:t>Hình 3-6</w:t>
      </w:r>
      <w:r w:rsidR="00272320">
        <w:rPr>
          <w:rFonts w:eastAsiaTheme="minorEastAsia"/>
        </w:rPr>
        <w:t xml:space="preserve"> </w:t>
      </w:r>
      <w:r w:rsidR="00272320" w:rsidRPr="00B74C8C">
        <w:rPr>
          <w:bCs/>
        </w:rPr>
        <w:t>Biện pháp bảo mật mật khẩu</w:t>
      </w:r>
      <w:r w:rsidR="004C0C40">
        <w:rPr>
          <w:bCs/>
        </w:rPr>
        <w:t>…………………………………………….</w:t>
      </w:r>
      <w:r w:rsidR="00272320">
        <w:rPr>
          <w:bCs/>
        </w:rPr>
        <w:t>25</w:t>
      </w:r>
    </w:p>
    <w:p w14:paraId="6A30357F" w14:textId="1B8DB84C" w:rsidR="00DD7D23" w:rsidRDefault="00DD7D23" w:rsidP="00DD7D23">
      <w:pPr>
        <w:ind w:firstLine="0"/>
        <w:rPr>
          <w:rFonts w:eastAsiaTheme="minorEastAsia"/>
        </w:rPr>
      </w:pPr>
      <w:r>
        <w:rPr>
          <w:rFonts w:eastAsiaTheme="minorEastAsia"/>
        </w:rPr>
        <w:t>Hình 3-7</w:t>
      </w:r>
      <w:r w:rsidR="00272320">
        <w:rPr>
          <w:rFonts w:eastAsiaTheme="minorEastAsia"/>
        </w:rPr>
        <w:t xml:space="preserve"> </w:t>
      </w:r>
      <w:r w:rsidR="00272320" w:rsidRPr="00B74C8C">
        <w:rPr>
          <w:bCs/>
        </w:rPr>
        <w:t>Cảnh giác với các mối đe dọa</w:t>
      </w:r>
      <w:r w:rsidR="004C0C40">
        <w:rPr>
          <w:bCs/>
        </w:rPr>
        <w:t>……………………………………………</w:t>
      </w:r>
      <w:r w:rsidR="00272320">
        <w:rPr>
          <w:bCs/>
        </w:rPr>
        <w:t>26</w:t>
      </w:r>
    </w:p>
    <w:p w14:paraId="4DB7EF47" w14:textId="1987B9AA" w:rsidR="00DD7D23" w:rsidRDefault="00DD7D23" w:rsidP="00DD7D23">
      <w:pPr>
        <w:ind w:firstLine="0"/>
        <w:rPr>
          <w:rFonts w:eastAsiaTheme="minorEastAsia"/>
        </w:rPr>
      </w:pPr>
      <w:r>
        <w:rPr>
          <w:rFonts w:eastAsiaTheme="minorEastAsia"/>
        </w:rPr>
        <w:t>Hình 3-8</w:t>
      </w:r>
      <w:r w:rsidR="00272320">
        <w:rPr>
          <w:rFonts w:eastAsiaTheme="minorEastAsia"/>
        </w:rPr>
        <w:t xml:space="preserve"> </w:t>
      </w:r>
      <w:r w:rsidR="00272320" w:rsidRPr="00B74C8C">
        <w:rPr>
          <w:bCs/>
        </w:rPr>
        <w:t>Biện pháp bảo vệ tài khoản cá nhân</w:t>
      </w:r>
      <w:r w:rsidR="004C0C40">
        <w:rPr>
          <w:bCs/>
        </w:rPr>
        <w:t>……………………………………..</w:t>
      </w:r>
      <w:r w:rsidR="00272320">
        <w:rPr>
          <w:bCs/>
        </w:rPr>
        <w:t>27</w:t>
      </w:r>
    </w:p>
    <w:p w14:paraId="4F0555A1" w14:textId="692FAF72" w:rsidR="00DD7D23" w:rsidRDefault="00DD7D23" w:rsidP="00DD7D23">
      <w:pPr>
        <w:ind w:firstLine="0"/>
        <w:rPr>
          <w:rFonts w:eastAsiaTheme="minorEastAsia"/>
        </w:rPr>
      </w:pPr>
      <w:r>
        <w:rPr>
          <w:rFonts w:eastAsiaTheme="minorEastAsia"/>
        </w:rPr>
        <w:lastRenderedPageBreak/>
        <w:t>Hình 3-9</w:t>
      </w:r>
      <w:r w:rsidR="00272320">
        <w:rPr>
          <w:rFonts w:eastAsiaTheme="minorEastAsia"/>
        </w:rPr>
        <w:t xml:space="preserve"> </w:t>
      </w:r>
      <w:r w:rsidR="00272320" w:rsidRPr="00B74C8C">
        <w:t>Chơi game trong giờ học</w:t>
      </w:r>
      <w:r w:rsidR="004C0C40">
        <w:t>………………………………………………...</w:t>
      </w:r>
      <w:r w:rsidR="00272320">
        <w:t>28</w:t>
      </w:r>
    </w:p>
    <w:p w14:paraId="184C3BED" w14:textId="730C56B0" w:rsidR="00DD7D23" w:rsidRDefault="00DD7D23" w:rsidP="00DD7D23">
      <w:pPr>
        <w:ind w:firstLine="0"/>
        <w:rPr>
          <w:rFonts w:eastAsiaTheme="minorEastAsia"/>
        </w:rPr>
      </w:pPr>
      <w:r>
        <w:rPr>
          <w:rFonts w:eastAsiaTheme="minorEastAsia"/>
        </w:rPr>
        <w:t>Hình 3-10</w:t>
      </w:r>
      <w:r w:rsidR="00272320">
        <w:rPr>
          <w:rFonts w:eastAsiaTheme="minorEastAsia"/>
        </w:rPr>
        <w:t xml:space="preserve"> </w:t>
      </w:r>
      <w:r w:rsidR="00272320" w:rsidRPr="00B74C8C">
        <w:t>Xâm phạm thông tin</w:t>
      </w:r>
      <w:r w:rsidR="004C0C40">
        <w:t>……………………………………………………</w:t>
      </w:r>
      <w:r w:rsidR="00272320">
        <w:t>29</w:t>
      </w:r>
    </w:p>
    <w:p w14:paraId="58460C71" w14:textId="3FEC23DD" w:rsidR="00DD7D23" w:rsidRDefault="00DD7D23" w:rsidP="00DD7D23">
      <w:pPr>
        <w:ind w:firstLine="0"/>
        <w:rPr>
          <w:rFonts w:eastAsiaTheme="minorEastAsia"/>
        </w:rPr>
      </w:pPr>
      <w:r>
        <w:rPr>
          <w:rFonts w:eastAsiaTheme="minorEastAsia"/>
        </w:rPr>
        <w:t>Hình 3-11</w:t>
      </w:r>
      <w:r w:rsidR="00272320">
        <w:rPr>
          <w:rFonts w:eastAsiaTheme="minorEastAsia"/>
        </w:rPr>
        <w:t xml:space="preserve"> </w:t>
      </w:r>
      <w:r w:rsidR="00272320" w:rsidRPr="00B74C8C">
        <w:t>Xúc phạm qua mạng</w:t>
      </w:r>
      <w:r w:rsidR="004C0C40">
        <w:t>……………………………………………………</w:t>
      </w:r>
      <w:r w:rsidR="00272320">
        <w:t>29</w:t>
      </w:r>
    </w:p>
    <w:p w14:paraId="6E4EFA08" w14:textId="064FA99F" w:rsidR="00DD7D23" w:rsidRDefault="00DD7D23" w:rsidP="00DD7D23">
      <w:pPr>
        <w:ind w:firstLine="0"/>
        <w:rPr>
          <w:rFonts w:eastAsiaTheme="minorEastAsia"/>
        </w:rPr>
      </w:pPr>
      <w:r>
        <w:rPr>
          <w:rFonts w:eastAsiaTheme="minorEastAsia"/>
        </w:rPr>
        <w:t>Hình 3-12</w:t>
      </w:r>
      <w:r w:rsidR="00272320">
        <w:rPr>
          <w:rFonts w:eastAsiaTheme="minorEastAsia"/>
        </w:rPr>
        <w:t xml:space="preserve"> </w:t>
      </w:r>
      <w:r w:rsidR="00272320" w:rsidRPr="00571DFA">
        <w:t>Ứng dụng học tập</w:t>
      </w:r>
      <w:r w:rsidR="004C0C40">
        <w:t>……………………………………………………….</w:t>
      </w:r>
      <w:r w:rsidR="00272320">
        <w:t>30</w:t>
      </w:r>
    </w:p>
    <w:p w14:paraId="1570A36F" w14:textId="41B2E032" w:rsidR="00DD7D23" w:rsidRDefault="00DD7D23" w:rsidP="00DD7D23">
      <w:pPr>
        <w:ind w:firstLine="0"/>
        <w:rPr>
          <w:rFonts w:eastAsiaTheme="minorEastAsia"/>
        </w:rPr>
      </w:pPr>
      <w:r>
        <w:rPr>
          <w:rFonts w:eastAsiaTheme="minorEastAsia"/>
        </w:rPr>
        <w:t>Hình 3-13</w:t>
      </w:r>
      <w:r w:rsidR="00272320">
        <w:rPr>
          <w:rFonts w:eastAsiaTheme="minorEastAsia"/>
        </w:rPr>
        <w:t xml:space="preserve"> </w:t>
      </w:r>
      <w:r w:rsidR="00272320" w:rsidRPr="00571DFA">
        <w:t>Lợi ích khi làm việc nhóm bằng  GOOGLE SHEET</w:t>
      </w:r>
      <w:r w:rsidR="004C0C40">
        <w:t>…………………..</w:t>
      </w:r>
      <w:r w:rsidR="00272320">
        <w:t>31</w:t>
      </w:r>
    </w:p>
    <w:p w14:paraId="69CAA30D" w14:textId="1306B00E" w:rsidR="00DD7D23" w:rsidRDefault="00DD7D23" w:rsidP="00DD7D23">
      <w:pPr>
        <w:ind w:firstLine="0"/>
        <w:rPr>
          <w:rFonts w:eastAsiaTheme="minorEastAsia"/>
        </w:rPr>
      </w:pPr>
      <w:r>
        <w:rPr>
          <w:rFonts w:eastAsiaTheme="minorEastAsia"/>
        </w:rPr>
        <w:t>Hình 3-14</w:t>
      </w:r>
      <w:r w:rsidR="00272320">
        <w:rPr>
          <w:rFonts w:eastAsiaTheme="minorEastAsia"/>
        </w:rPr>
        <w:t xml:space="preserve"> </w:t>
      </w:r>
      <w:r w:rsidR="00272320" w:rsidRPr="00571DFA">
        <w:t>Đào tạo và học hỏi</w:t>
      </w:r>
      <w:r w:rsidR="004C0C40">
        <w:t>……………………………………………………...</w:t>
      </w:r>
      <w:r w:rsidR="00272320">
        <w:t>32</w:t>
      </w:r>
    </w:p>
    <w:p w14:paraId="19DEE28F" w14:textId="0494AC89" w:rsidR="00DD7D23" w:rsidRDefault="00DD7D23" w:rsidP="00DD7D23">
      <w:pPr>
        <w:ind w:firstLine="0"/>
        <w:rPr>
          <w:rFonts w:eastAsiaTheme="minorEastAsia"/>
        </w:rPr>
      </w:pPr>
      <w:r>
        <w:rPr>
          <w:rFonts w:eastAsiaTheme="minorEastAsia"/>
        </w:rPr>
        <w:t>Hình 3-15</w:t>
      </w:r>
      <w:r w:rsidR="00272320">
        <w:rPr>
          <w:rFonts w:eastAsiaTheme="minorEastAsia"/>
        </w:rPr>
        <w:t xml:space="preserve"> </w:t>
      </w:r>
      <w:r w:rsidR="00272320" w:rsidRPr="00571DFA">
        <w:t>Sao lưu và khôi phục dữ liệu</w:t>
      </w:r>
      <w:r w:rsidR="004C0C40">
        <w:t>…………………………………………...</w:t>
      </w:r>
      <w:r w:rsidR="00272320">
        <w:t>33</w:t>
      </w:r>
    </w:p>
    <w:p w14:paraId="79EC6CF0" w14:textId="29B877F3" w:rsidR="00DD7D23" w:rsidRDefault="00DD7D23" w:rsidP="00DD7D23">
      <w:pPr>
        <w:ind w:firstLine="0"/>
        <w:rPr>
          <w:rFonts w:eastAsiaTheme="minorEastAsia"/>
        </w:rPr>
      </w:pPr>
      <w:r>
        <w:rPr>
          <w:rFonts w:eastAsiaTheme="minorEastAsia"/>
        </w:rPr>
        <w:t>Hình 4-1</w:t>
      </w:r>
      <w:r w:rsidR="00272320">
        <w:rPr>
          <w:rFonts w:eastAsiaTheme="minorEastAsia"/>
        </w:rPr>
        <w:t xml:space="preserve"> </w:t>
      </w:r>
      <w:r w:rsidR="00272320" w:rsidRPr="0042609C">
        <w:t>Quy trình báo cáo sự cố và phối hợp xử lý vi phạm</w:t>
      </w:r>
      <w:r w:rsidR="004C0C40">
        <w:t>……………………..</w:t>
      </w:r>
      <w:r w:rsidR="00272320">
        <w:t>38</w:t>
      </w:r>
    </w:p>
    <w:p w14:paraId="3A569BBD" w14:textId="51E9E2A0" w:rsidR="00DD7D23" w:rsidRDefault="00DD7D23" w:rsidP="00DD7D23">
      <w:pPr>
        <w:ind w:firstLine="0"/>
        <w:rPr>
          <w:rFonts w:eastAsiaTheme="minorEastAsia"/>
        </w:rPr>
      </w:pPr>
      <w:r>
        <w:rPr>
          <w:rFonts w:eastAsiaTheme="minorEastAsia"/>
        </w:rPr>
        <w:t>Hình 4-2</w:t>
      </w:r>
      <w:r w:rsidR="00272320">
        <w:rPr>
          <w:rFonts w:eastAsiaTheme="minorEastAsia"/>
        </w:rPr>
        <w:t xml:space="preserve"> </w:t>
      </w:r>
      <w:r w:rsidR="00272320">
        <w:t>Nguyên tắc CIA</w:t>
      </w:r>
      <w:r w:rsidR="004C0C40">
        <w:t>………………………………………………………….</w:t>
      </w:r>
      <w:r w:rsidR="00272320">
        <w:t>39</w:t>
      </w:r>
    </w:p>
    <w:p w14:paraId="49989641" w14:textId="05DFFB6F" w:rsidR="00DD7D23" w:rsidRDefault="00DD7D23" w:rsidP="00DD7D23">
      <w:pPr>
        <w:ind w:firstLine="0"/>
        <w:rPr>
          <w:rFonts w:eastAsiaTheme="minorEastAsia"/>
        </w:rPr>
      </w:pPr>
      <w:r>
        <w:rPr>
          <w:rFonts w:eastAsiaTheme="minorEastAsia"/>
        </w:rPr>
        <w:t>Hình 4-3</w:t>
      </w:r>
      <w:r w:rsidR="00272320">
        <w:rPr>
          <w:rFonts w:eastAsiaTheme="minorEastAsia"/>
        </w:rPr>
        <w:t xml:space="preserve"> </w:t>
      </w:r>
      <w:r w:rsidR="00272320">
        <w:t>Tính bảo mật thông tin</w:t>
      </w:r>
      <w:r w:rsidR="004C0C40">
        <w:t>…………………………………………………...</w:t>
      </w:r>
      <w:r w:rsidR="00272320">
        <w:t>40</w:t>
      </w:r>
    </w:p>
    <w:p w14:paraId="2D7381C0" w14:textId="51A36ED6" w:rsidR="00DD7D23" w:rsidRDefault="00DD7D23" w:rsidP="00DD7D23">
      <w:pPr>
        <w:ind w:firstLine="0"/>
        <w:rPr>
          <w:rFonts w:eastAsiaTheme="minorEastAsia"/>
        </w:rPr>
      </w:pPr>
      <w:r>
        <w:rPr>
          <w:rFonts w:eastAsiaTheme="minorEastAsia"/>
        </w:rPr>
        <w:t>Hình 4-4</w:t>
      </w:r>
      <w:r w:rsidR="00272320">
        <w:rPr>
          <w:rFonts w:eastAsiaTheme="minorEastAsia"/>
        </w:rPr>
        <w:t xml:space="preserve"> </w:t>
      </w:r>
      <w:r w:rsidR="00272320">
        <w:t>Tính toàn vẹn thông tin</w:t>
      </w:r>
      <w:r w:rsidR="004C0C40">
        <w:t>…………………………………………………..</w:t>
      </w:r>
      <w:r w:rsidR="00272320">
        <w:t>41</w:t>
      </w:r>
    </w:p>
    <w:p w14:paraId="2DF31B34" w14:textId="73822C10" w:rsidR="00DD7D23" w:rsidRPr="00014D42" w:rsidRDefault="00DD7D23" w:rsidP="00014D42">
      <w:pPr>
        <w:ind w:firstLine="0"/>
        <w:rPr>
          <w:szCs w:val="26"/>
        </w:rPr>
      </w:pPr>
      <w:r>
        <w:rPr>
          <w:rFonts w:eastAsiaTheme="minorEastAsia"/>
        </w:rPr>
        <w:t>Hình 4-5</w:t>
      </w:r>
      <w:r w:rsidR="00014D42">
        <w:rPr>
          <w:rFonts w:eastAsiaTheme="minorEastAsia"/>
        </w:rPr>
        <w:t xml:space="preserve"> </w:t>
      </w:r>
      <w:r w:rsidR="00014D42">
        <w:rPr>
          <w:szCs w:val="26"/>
        </w:rPr>
        <w:t>Tính khả dụng thông tin</w:t>
      </w:r>
      <w:r w:rsidR="004C0C40">
        <w:rPr>
          <w:szCs w:val="26"/>
        </w:rPr>
        <w:t>………………………………………………….</w:t>
      </w:r>
      <w:r w:rsidR="00014D42">
        <w:rPr>
          <w:szCs w:val="26"/>
        </w:rPr>
        <w:t>42</w:t>
      </w:r>
    </w:p>
    <w:p w14:paraId="68DD9CFB" w14:textId="0FE145C1" w:rsidR="00DD7D23" w:rsidRDefault="00DD7D23" w:rsidP="00DD7D23">
      <w:pPr>
        <w:ind w:firstLine="0"/>
        <w:rPr>
          <w:rFonts w:eastAsiaTheme="minorEastAsia"/>
        </w:rPr>
      </w:pPr>
      <w:r>
        <w:rPr>
          <w:rFonts w:eastAsiaTheme="minorEastAsia"/>
        </w:rPr>
        <w:t>Hình 4-6</w:t>
      </w:r>
      <w:r w:rsidR="00014D42">
        <w:rPr>
          <w:rFonts w:eastAsiaTheme="minorEastAsia"/>
        </w:rPr>
        <w:t xml:space="preserve"> </w:t>
      </w:r>
      <w:r w:rsidR="00014D42">
        <w:t>Biện pháp bảo mật thông tin và an toàn thông tin</w:t>
      </w:r>
      <w:r w:rsidR="004C0C40">
        <w:t>……………………….</w:t>
      </w:r>
      <w:r w:rsidR="00014D42">
        <w:t>43</w:t>
      </w:r>
    </w:p>
    <w:p w14:paraId="3FC0F569" w14:textId="57D3873B" w:rsidR="00DD7D23" w:rsidRPr="00DD7D23" w:rsidRDefault="00DD7D23" w:rsidP="00DD7D23">
      <w:pPr>
        <w:ind w:firstLine="0"/>
        <w:rPr>
          <w:rFonts w:eastAsiaTheme="minorEastAsia"/>
        </w:rPr>
      </w:pPr>
      <w:r>
        <w:rPr>
          <w:rFonts w:eastAsiaTheme="minorEastAsia"/>
        </w:rPr>
        <w:t>Hình 4-7</w:t>
      </w:r>
      <w:r w:rsidR="00014D42">
        <w:rPr>
          <w:rFonts w:eastAsiaTheme="minorEastAsia"/>
        </w:rPr>
        <w:t xml:space="preserve"> </w:t>
      </w:r>
      <w:r w:rsidR="00014D42">
        <w:t>Trách nhiệm của người dùng trong việc bảo mật dữ liệu cá nhân</w:t>
      </w:r>
      <w:r w:rsidR="004C0C40">
        <w:t>……….</w:t>
      </w:r>
      <w:r w:rsidR="00014D42">
        <w:t>45</w:t>
      </w:r>
    </w:p>
    <w:p w14:paraId="5BDD85F3" w14:textId="049AE87B" w:rsidR="00DD7D23" w:rsidRDefault="00791320" w:rsidP="00DD7D23">
      <w:pPr>
        <w:ind w:firstLine="0"/>
      </w:pPr>
      <w:r>
        <w:fldChar w:fldCharType="end"/>
      </w:r>
    </w:p>
    <w:p w14:paraId="45D5764C" w14:textId="77777777" w:rsidR="00DD7D23" w:rsidRDefault="00DD7D23">
      <w:pPr>
        <w:spacing w:before="0" w:line="240" w:lineRule="auto"/>
        <w:ind w:firstLine="0"/>
        <w:jc w:val="left"/>
      </w:pPr>
      <w:r>
        <w:br w:type="page"/>
      </w:r>
    </w:p>
    <w:p w14:paraId="7415D50A" w14:textId="77777777" w:rsidR="00511681" w:rsidRDefault="00511681" w:rsidP="00511681"/>
    <w:p w14:paraId="5C68A7B2" w14:textId="77777777" w:rsidR="00511681" w:rsidRPr="00511681" w:rsidRDefault="00511681" w:rsidP="00511681">
      <w:pPr>
        <w:pStyle w:val="u1"/>
        <w:numPr>
          <w:ilvl w:val="0"/>
          <w:numId w:val="0"/>
        </w:numPr>
      </w:pPr>
      <w:bookmarkStart w:id="6" w:name="_Toc476655114"/>
      <w:r>
        <w:t>DANH MỤC CÁC BẢNG BIỂU</w:t>
      </w:r>
      <w:bookmarkEnd w:id="6"/>
    </w:p>
    <w:p w14:paraId="35F65180" w14:textId="4502C35A" w:rsidR="007336F3" w:rsidRDefault="00791320" w:rsidP="00DD7D23">
      <w:pPr>
        <w:pStyle w:val="Chuthich"/>
        <w:jc w:val="left"/>
      </w:pPr>
      <w:r>
        <w:fldChar w:fldCharType="begin"/>
      </w:r>
      <w:r w:rsidR="00511681">
        <w:instrText xml:space="preserve"> TOC \h \z \c "Bảng" </w:instrText>
      </w:r>
      <w:r>
        <w:fldChar w:fldCharType="separate"/>
      </w:r>
      <w:hyperlink w:anchor="_Toc476558223" w:history="1">
        <w:r w:rsidR="00DD7D23">
          <w:t xml:space="preserve">Bảng </w:t>
        </w:r>
        <w:r w:rsidR="00DD7D23" w:rsidRPr="0042609C">
          <w:t>1.</w:t>
        </w:r>
        <w:r w:rsidR="00DD7D23">
          <w:t>Ví dụ về m</w:t>
        </w:r>
        <w:r w:rsidR="00DD7D23" w:rsidRPr="0042609C">
          <w:t>ức xử lý nhắc nhở, cảnh báo khi lạm dụng tài nguyên CNTT</w:t>
        </w:r>
        <w:r w:rsidR="00DD7D23">
          <w:t>…</w:t>
        </w:r>
        <w:r w:rsidR="004C0C40">
          <w:t>34</w:t>
        </w:r>
      </w:hyperlink>
    </w:p>
    <w:p w14:paraId="0553A66C" w14:textId="459B0CB5" w:rsidR="00DD7D23" w:rsidRPr="0042609C" w:rsidRDefault="00DD7D23" w:rsidP="00DD7D23">
      <w:pPr>
        <w:pStyle w:val="Chuthich"/>
        <w:jc w:val="left"/>
      </w:pPr>
      <w:r>
        <w:t>Bảng</w:t>
      </w:r>
      <w:r w:rsidRPr="0042609C">
        <w:t xml:space="preserve"> 2.</w:t>
      </w:r>
      <w:r>
        <w:t>Ví dụ về m</w:t>
      </w:r>
      <w:r w:rsidRPr="0042609C">
        <w:t>ức Xử Lý Hành Chính Khi Lạm Dụng Tài Nguyên CNTT</w:t>
      </w:r>
      <w:r>
        <w:t>……</w:t>
      </w:r>
      <w:r w:rsidR="004C0C40">
        <w:t>35</w:t>
      </w:r>
    </w:p>
    <w:p w14:paraId="20FAF00D" w14:textId="65390722" w:rsidR="00DD7D23" w:rsidRPr="00326E3D" w:rsidRDefault="00DD7D23" w:rsidP="00326E3D">
      <w:pPr>
        <w:pStyle w:val="Chuthich"/>
        <w:jc w:val="left"/>
      </w:pPr>
      <w:r>
        <w:t xml:space="preserve">Bảng </w:t>
      </w:r>
      <w:r w:rsidRPr="0042609C">
        <w:t>3.</w:t>
      </w:r>
      <w:r>
        <w:t>Ví dụ về</w:t>
      </w:r>
      <w:r w:rsidRPr="0042609C">
        <w:t xml:space="preserve"> </w:t>
      </w:r>
      <w:r>
        <w:t>m</w:t>
      </w:r>
      <w:r w:rsidRPr="0042609C">
        <w:t>ức Xử Lý Hình Sự Khi Lạm Dụng Tài Nguyên CNTT</w:t>
      </w:r>
      <w:r>
        <w:t>………</w:t>
      </w:r>
      <w:r w:rsidR="004C0C40">
        <w:t>..36</w:t>
      </w:r>
    </w:p>
    <w:p w14:paraId="45A15C50" w14:textId="77777777" w:rsidR="00531F29" w:rsidRDefault="00791320" w:rsidP="00531F29">
      <w:pPr>
        <w:sectPr w:rsidR="00531F29" w:rsidSect="00E419C2">
          <w:headerReference w:type="default" r:id="rId11"/>
          <w:footerReference w:type="even" r:id="rId12"/>
          <w:footerReference w:type="default" r:id="rId13"/>
          <w:pgSz w:w="11907" w:h="16840" w:code="9"/>
          <w:pgMar w:top="1701" w:right="1134" w:bottom="1701" w:left="1985" w:header="709" w:footer="709" w:gutter="0"/>
          <w:pgNumType w:fmt="upperRoman"/>
          <w:cols w:space="708"/>
          <w:docGrid w:linePitch="360"/>
        </w:sectPr>
      </w:pPr>
      <w:r>
        <w:fldChar w:fldCharType="end"/>
      </w:r>
      <w:bookmarkStart w:id="7" w:name="_Ref262310752"/>
    </w:p>
    <w:bookmarkEnd w:id="3"/>
    <w:bookmarkEnd w:id="7"/>
    <w:p w14:paraId="2DD8815F" w14:textId="4DC3900E" w:rsidR="00505902" w:rsidRDefault="00D736BC" w:rsidP="00326E3D">
      <w:pPr>
        <w:pStyle w:val="u1"/>
      </w:pPr>
      <w:r>
        <w:rPr>
          <w:color w:val="000000" w:themeColor="text1"/>
        </w:rPr>
        <w:lastRenderedPageBreak/>
        <w:t xml:space="preserve"> </w:t>
      </w:r>
      <w:r w:rsidR="00326E3D" w:rsidRPr="00031AC4">
        <w:rPr>
          <w:color w:val="000000" w:themeColor="text1"/>
        </w:rPr>
        <w:t>TỔNG QUAN VỀ TÀI</w:t>
      </w:r>
      <w:r w:rsidR="00326E3D">
        <w:rPr>
          <w:color w:val="000000" w:themeColor="text1"/>
        </w:rPr>
        <w:t xml:space="preserve"> </w:t>
      </w:r>
      <w:r w:rsidR="00326E3D" w:rsidRPr="00031AC4">
        <w:rPr>
          <w:color w:val="000000" w:themeColor="text1"/>
        </w:rPr>
        <w:t>NGUYÊN CNTT TẠI TRƯỜNG ĐẠI HỌC MỎ - ĐỊA CHẤT</w:t>
      </w:r>
    </w:p>
    <w:p w14:paraId="0B9B35F6" w14:textId="753179FB" w:rsidR="003510E3" w:rsidRDefault="00BD1DFA" w:rsidP="00A16910">
      <w:pPr>
        <w:pStyle w:val="u2"/>
      </w:pPr>
      <w:r w:rsidRPr="00BD1DFA">
        <w:t>Giới thiệu và lý do chọn đề tài </w:t>
      </w:r>
      <w:r w:rsidR="00A5021F">
        <w:t xml:space="preserve"> </w:t>
      </w:r>
    </w:p>
    <w:p w14:paraId="6FD147C5" w14:textId="5339F25B" w:rsidR="00BD1DFA" w:rsidRDefault="00BD1DFA" w:rsidP="00BD1DFA">
      <w:pPr>
        <w:pStyle w:val="u3"/>
      </w:pPr>
      <w:r w:rsidRPr="00BD1DFA">
        <w:t>Giới thiệu đề tài </w:t>
      </w:r>
    </w:p>
    <w:p w14:paraId="4D6D7384" w14:textId="08848F84" w:rsidR="00BD1DFA" w:rsidRPr="00E83B32" w:rsidRDefault="00BD1DFA" w:rsidP="00BD1DFA">
      <w:pPr>
        <w:spacing w:before="100" w:beforeAutospacing="1" w:after="100" w:afterAutospacing="1" w:line="240" w:lineRule="auto"/>
        <w:rPr>
          <w:sz w:val="28"/>
          <w:szCs w:val="28"/>
          <w:lang w:val="vi-VN"/>
        </w:rPr>
      </w:pPr>
      <w:r>
        <w:rPr>
          <w:sz w:val="28"/>
          <w:szCs w:val="28"/>
        </w:rPr>
        <w:t xml:space="preserve">- </w:t>
      </w:r>
      <w:r>
        <w:rPr>
          <w:sz w:val="28"/>
          <w:szCs w:val="28"/>
          <w:lang w:val="vi-VN"/>
        </w:rPr>
        <w:t>Trong kỷ nguyên hiện đại, thời đại mà công nghệ thông tin phát triển vượt bậc thì</w:t>
      </w:r>
      <w:r w:rsidRPr="00E83B32">
        <w:rPr>
          <w:sz w:val="28"/>
          <w:szCs w:val="28"/>
          <w:lang w:val="vi-VN"/>
        </w:rPr>
        <w:t xml:space="preserve"> CNTT</w:t>
      </w:r>
      <w:r>
        <w:rPr>
          <w:sz w:val="28"/>
          <w:szCs w:val="28"/>
          <w:lang w:val="vi-VN"/>
        </w:rPr>
        <w:t xml:space="preserve"> đóng vai trò vô cùng quan trọng trong học tập , giáo dục.G</w:t>
      </w:r>
      <w:r w:rsidRPr="00E83B32">
        <w:rPr>
          <w:sz w:val="28"/>
          <w:szCs w:val="28"/>
          <w:lang w:val="vi-VN"/>
        </w:rPr>
        <w:t>iúp</w:t>
      </w:r>
      <w:r>
        <w:rPr>
          <w:sz w:val="28"/>
          <w:szCs w:val="28"/>
          <w:lang w:val="vi-VN"/>
        </w:rPr>
        <w:t xml:space="preserve"> cho</w:t>
      </w:r>
      <w:r w:rsidRPr="00E83B32">
        <w:rPr>
          <w:sz w:val="28"/>
          <w:szCs w:val="28"/>
          <w:lang w:val="vi-VN"/>
        </w:rPr>
        <w:t xml:space="preserve"> sinh viên </w:t>
      </w:r>
      <w:r>
        <w:rPr>
          <w:sz w:val="28"/>
          <w:szCs w:val="28"/>
          <w:lang w:val="vi-VN"/>
        </w:rPr>
        <w:t xml:space="preserve"> có thể tìm kiếm và tiếp cận tới</w:t>
      </w:r>
      <w:r w:rsidRPr="00E83B32">
        <w:rPr>
          <w:sz w:val="28"/>
          <w:szCs w:val="28"/>
          <w:lang w:val="vi-VN"/>
        </w:rPr>
        <w:t xml:space="preserve"> tri thức</w:t>
      </w:r>
      <w:r>
        <w:rPr>
          <w:sz w:val="28"/>
          <w:szCs w:val="28"/>
          <w:lang w:val="vi-VN"/>
        </w:rPr>
        <w:t xml:space="preserve"> một cách nhanh chóng và hiệu quả </w:t>
      </w:r>
      <w:r w:rsidRPr="00E83B32">
        <w:rPr>
          <w:sz w:val="28"/>
          <w:szCs w:val="28"/>
          <w:lang w:val="vi-VN"/>
        </w:rPr>
        <w:t>,</w:t>
      </w:r>
      <w:r>
        <w:rPr>
          <w:sz w:val="28"/>
          <w:szCs w:val="28"/>
          <w:lang w:val="vi-VN"/>
        </w:rPr>
        <w:t>khiến cho việc</w:t>
      </w:r>
      <w:r w:rsidRPr="00E83B32">
        <w:rPr>
          <w:sz w:val="28"/>
          <w:szCs w:val="28"/>
          <w:lang w:val="vi-VN"/>
        </w:rPr>
        <w:t xml:space="preserve"> học tập</w:t>
      </w:r>
      <w:r>
        <w:rPr>
          <w:sz w:val="28"/>
          <w:szCs w:val="28"/>
          <w:lang w:val="vi-VN"/>
        </w:rPr>
        <w:t xml:space="preserve"> của sinh viên trở nên</w:t>
      </w:r>
      <w:r w:rsidRPr="00E83B32">
        <w:rPr>
          <w:sz w:val="28"/>
          <w:szCs w:val="28"/>
          <w:lang w:val="vi-VN"/>
        </w:rPr>
        <w:t xml:space="preserve"> linh </w:t>
      </w:r>
      <w:r>
        <w:rPr>
          <w:sz w:val="28"/>
          <w:szCs w:val="28"/>
          <w:lang w:val="vi-VN"/>
        </w:rPr>
        <w:t>hoạt và tiết kiệm rất nhiều thời gian .Nhờ việc</w:t>
      </w:r>
      <w:r w:rsidRPr="00E83B32">
        <w:rPr>
          <w:sz w:val="28"/>
          <w:szCs w:val="28"/>
          <w:lang w:val="vi-VN"/>
        </w:rPr>
        <w:t xml:space="preserve"> CNTT</w:t>
      </w:r>
      <w:r>
        <w:rPr>
          <w:sz w:val="28"/>
          <w:szCs w:val="28"/>
          <w:lang w:val="vi-VN"/>
        </w:rPr>
        <w:t xml:space="preserve"> phát triển nên sinh viên thuận tiện</w:t>
      </w:r>
      <w:r w:rsidRPr="00E83B32">
        <w:rPr>
          <w:sz w:val="28"/>
          <w:szCs w:val="28"/>
          <w:lang w:val="vi-VN"/>
        </w:rPr>
        <w:t xml:space="preserve"> n</w:t>
      </w:r>
      <w:r>
        <w:rPr>
          <w:sz w:val="28"/>
          <w:szCs w:val="28"/>
          <w:lang w:val="vi-VN"/>
        </w:rPr>
        <w:t>ghiên cứu, giao tiếp và làm việc nhóm tại nhà thông qua hình thức trực tuyến vô cùng tiện lợi và hiệu quả</w:t>
      </w:r>
      <w:r w:rsidRPr="00E83B32">
        <w:rPr>
          <w:sz w:val="28"/>
          <w:szCs w:val="28"/>
          <w:lang w:val="vi-VN"/>
        </w:rPr>
        <w:t>.</w:t>
      </w:r>
    </w:p>
    <w:p w14:paraId="7AF55E4D" w14:textId="746244B8" w:rsidR="00BD1DFA" w:rsidRPr="00E83B32" w:rsidRDefault="00BD1DFA" w:rsidP="00BD1DFA">
      <w:pPr>
        <w:spacing w:before="100" w:beforeAutospacing="1" w:after="100" w:afterAutospacing="1" w:line="240" w:lineRule="auto"/>
        <w:rPr>
          <w:sz w:val="28"/>
          <w:szCs w:val="28"/>
          <w:lang w:val="vi-VN"/>
        </w:rPr>
      </w:pPr>
      <w:r>
        <w:rPr>
          <w:sz w:val="28"/>
          <w:szCs w:val="28"/>
        </w:rPr>
        <w:t xml:space="preserve">- </w:t>
      </w:r>
      <w:r>
        <w:rPr>
          <w:sz w:val="28"/>
          <w:szCs w:val="28"/>
          <w:lang w:val="vi-VN"/>
        </w:rPr>
        <w:t>Tuy nhiên, trách nhiệm khi sử dùng tài nguyên CNTT cũng vô cùng lớn. CNTT là công cụ mang lại tiện lợi và thời gian khi sử dụng để học tập,</w:t>
      </w:r>
      <w:r w:rsidRPr="00AE5B3F">
        <w:rPr>
          <w:sz w:val="28"/>
          <w:szCs w:val="28"/>
          <w:lang w:val="vi-VN"/>
        </w:rPr>
        <w:t xml:space="preserve"> </w:t>
      </w:r>
      <w:r>
        <w:rPr>
          <w:sz w:val="28"/>
          <w:szCs w:val="28"/>
          <w:lang w:val="vi-VN"/>
        </w:rPr>
        <w:t>nhưng khi lạm dụng thì có thể gây ra những hậu quả nghiệm trọng. Sinh viên phải có đủ hiểu biết để</w:t>
      </w:r>
      <w:r w:rsidRPr="00E83B32">
        <w:rPr>
          <w:sz w:val="28"/>
          <w:szCs w:val="28"/>
          <w:lang w:val="vi-VN"/>
        </w:rPr>
        <w:t xml:space="preserve"> tuân thủ</w:t>
      </w:r>
      <w:r>
        <w:rPr>
          <w:sz w:val="28"/>
          <w:szCs w:val="28"/>
          <w:lang w:val="vi-VN"/>
        </w:rPr>
        <w:t xml:space="preserve"> , thực hiện</w:t>
      </w:r>
      <w:r w:rsidRPr="00E83B32">
        <w:rPr>
          <w:sz w:val="28"/>
          <w:szCs w:val="28"/>
          <w:lang w:val="vi-VN"/>
        </w:rPr>
        <w:t xml:space="preserve"> định của nhà trường</w:t>
      </w:r>
      <w:r>
        <w:rPr>
          <w:sz w:val="28"/>
          <w:szCs w:val="28"/>
          <w:lang w:val="vi-VN"/>
        </w:rPr>
        <w:t xml:space="preserve"> về việc sử dụng tài nguyên CNTT</w:t>
      </w:r>
      <w:r w:rsidRPr="00E83B32">
        <w:rPr>
          <w:sz w:val="28"/>
          <w:szCs w:val="28"/>
          <w:lang w:val="vi-VN"/>
        </w:rPr>
        <w:t>,</w:t>
      </w:r>
      <w:r>
        <w:rPr>
          <w:sz w:val="28"/>
          <w:szCs w:val="28"/>
          <w:lang w:val="vi-VN"/>
        </w:rPr>
        <w:t xml:space="preserve"> cần phải</w:t>
      </w:r>
      <w:r w:rsidRPr="00E83B32">
        <w:rPr>
          <w:sz w:val="28"/>
          <w:szCs w:val="28"/>
          <w:lang w:val="vi-VN"/>
        </w:rPr>
        <w:t xml:space="preserve"> bảo vệ th</w:t>
      </w:r>
      <w:r>
        <w:rPr>
          <w:sz w:val="28"/>
          <w:szCs w:val="28"/>
          <w:lang w:val="vi-VN"/>
        </w:rPr>
        <w:t>ông tin cá nhân, không được</w:t>
      </w:r>
      <w:r w:rsidRPr="00E83B32">
        <w:rPr>
          <w:sz w:val="28"/>
          <w:szCs w:val="28"/>
          <w:lang w:val="vi-VN"/>
        </w:rPr>
        <w:t xml:space="preserve"> vi phạm </w:t>
      </w:r>
      <w:r>
        <w:rPr>
          <w:sz w:val="28"/>
          <w:szCs w:val="28"/>
          <w:lang w:val="vi-VN"/>
        </w:rPr>
        <w:t>những hành vi như sao chép sao chép tài liệu trái phép hay phát tán thông tin sai sự thật</w:t>
      </w:r>
      <w:r w:rsidRPr="00E83B32">
        <w:rPr>
          <w:sz w:val="28"/>
          <w:szCs w:val="28"/>
          <w:lang w:val="vi-VN"/>
        </w:rPr>
        <w:t>.</w:t>
      </w:r>
    </w:p>
    <w:p w14:paraId="322FA2FD" w14:textId="28CE1F8A" w:rsidR="00BD1DFA" w:rsidRDefault="00BD1DFA" w:rsidP="00BD1DFA">
      <w:pPr>
        <w:spacing w:before="100" w:beforeAutospacing="1" w:after="100" w:afterAutospacing="1" w:line="240" w:lineRule="auto"/>
        <w:rPr>
          <w:sz w:val="28"/>
          <w:szCs w:val="28"/>
        </w:rPr>
      </w:pPr>
      <w:r>
        <w:rPr>
          <w:sz w:val="28"/>
          <w:szCs w:val="28"/>
        </w:rPr>
        <w:t xml:space="preserve">- </w:t>
      </w:r>
      <w:r w:rsidRPr="00E83B32">
        <w:rPr>
          <w:sz w:val="28"/>
          <w:szCs w:val="28"/>
          <w:lang w:val="vi-VN"/>
        </w:rPr>
        <w:t>Quyền</w:t>
      </w:r>
      <w:r>
        <w:rPr>
          <w:sz w:val="28"/>
          <w:szCs w:val="28"/>
          <w:lang w:val="vi-VN"/>
        </w:rPr>
        <w:t xml:space="preserve"> lợi</w:t>
      </w:r>
      <w:r w:rsidRPr="00E83B32">
        <w:rPr>
          <w:sz w:val="28"/>
          <w:szCs w:val="28"/>
          <w:lang w:val="vi-VN"/>
        </w:rPr>
        <w:t xml:space="preserve"> và trách nhiệm</w:t>
      </w:r>
      <w:r>
        <w:rPr>
          <w:sz w:val="28"/>
          <w:szCs w:val="28"/>
          <w:lang w:val="vi-VN"/>
        </w:rPr>
        <w:t xml:space="preserve"> là 2 từ luôn đi chung với nhau</w:t>
      </w:r>
      <w:r w:rsidRPr="00E83B32">
        <w:rPr>
          <w:sz w:val="28"/>
          <w:szCs w:val="28"/>
          <w:lang w:val="vi-VN"/>
        </w:rPr>
        <w:t>.</w:t>
      </w:r>
      <w:r>
        <w:rPr>
          <w:sz w:val="28"/>
          <w:szCs w:val="28"/>
          <w:lang w:val="vi-VN"/>
        </w:rPr>
        <w:t>Vì vậy khi sử dụng CNTT một cách chính xác, sinh viên không những có thể cải thiện</w:t>
      </w:r>
      <w:r w:rsidRPr="00E83B32">
        <w:rPr>
          <w:sz w:val="28"/>
          <w:szCs w:val="28"/>
          <w:lang w:val="vi-VN"/>
        </w:rPr>
        <w:t xml:space="preserve"> kết quả học tập mà còn </w:t>
      </w:r>
      <w:r>
        <w:rPr>
          <w:sz w:val="28"/>
          <w:szCs w:val="28"/>
          <w:lang w:val="vi-VN"/>
        </w:rPr>
        <w:t>đang đóng góp xây dựng môi trường học tập an toàn,  lành mạnh</w:t>
      </w:r>
      <w:r w:rsidRPr="00E83B32">
        <w:rPr>
          <w:sz w:val="28"/>
          <w:szCs w:val="28"/>
          <w:lang w:val="vi-VN"/>
        </w:rPr>
        <w:t xml:space="preserve"> và hiệu quả.</w:t>
      </w:r>
    </w:p>
    <w:p w14:paraId="43AB779A" w14:textId="2F045C15" w:rsidR="00BD1DFA" w:rsidRDefault="00BD1DFA" w:rsidP="00BD1DFA">
      <w:pPr>
        <w:pStyle w:val="u3"/>
        <w:rPr>
          <w:rFonts w:cs="Times New Roman"/>
          <w:sz w:val="28"/>
          <w:szCs w:val="28"/>
        </w:rPr>
      </w:pPr>
      <w:r w:rsidRPr="00E83B32">
        <w:rPr>
          <w:rFonts w:cs="Times New Roman"/>
          <w:sz w:val="28"/>
          <w:szCs w:val="28"/>
          <w:lang w:val="vi-VN"/>
        </w:rPr>
        <w:t>Lý do chọn đề tài</w:t>
      </w:r>
    </w:p>
    <w:p w14:paraId="4CB4145E" w14:textId="7DA55EA9" w:rsidR="00BD1DFA" w:rsidRDefault="00BD1DFA" w:rsidP="00BD1DFA">
      <w:pPr>
        <w:rPr>
          <w:bCs/>
          <w:color w:val="000000" w:themeColor="text1"/>
          <w:sz w:val="28"/>
          <w:szCs w:val="28"/>
        </w:rPr>
      </w:pPr>
      <w:r>
        <w:rPr>
          <w:sz w:val="28"/>
          <w:szCs w:val="28"/>
          <w:lang w:val="vi-VN"/>
        </w:rPr>
        <w:t>Hiện nay sinh viên trường Đại học Mỏ - Địa Chất vẫn còn rất nhiều sinh viên chưa hiểu hết về quyền lợi và trách nhiệm của bản thân</w:t>
      </w:r>
      <w:r>
        <w:rPr>
          <w:sz w:val="28"/>
          <w:szCs w:val="28"/>
        </w:rPr>
        <w:t xml:space="preserve">. </w:t>
      </w:r>
      <w:r>
        <w:rPr>
          <w:sz w:val="28"/>
          <w:szCs w:val="28"/>
          <w:lang w:val="vi-VN"/>
        </w:rPr>
        <w:t>Khi sử dụng tài nguyên CNTT của trường , trong đó có cả sinh viên mới nhập học và sinh viên đã học đến năm thứ 3 thậm chí là thứ 4</w:t>
      </w:r>
      <w:r>
        <w:rPr>
          <w:sz w:val="28"/>
          <w:szCs w:val="28"/>
        </w:rPr>
        <w:t>.</w:t>
      </w:r>
      <w:r>
        <w:rPr>
          <w:sz w:val="28"/>
          <w:szCs w:val="28"/>
          <w:lang w:val="vi-VN"/>
        </w:rPr>
        <w:t xml:space="preserve"> Và hậu quả là bị mất đi lợi ích được sử dụng tài nguyên CNTT của trường để phát triển bản thân tốt hơn hoặc chưa đủ hiểu biết về tráchNhiệm khi sử dụng tài nguyên CNTT và vô tình vi phạm quy định của trường hay thậm chí làm hư hỏng 1 số thiết bị công nghệ của Trường nhưng chưa nhận thức được bản thân đã làm sai.Vì vậy em </w:t>
      </w:r>
      <w:r>
        <w:rPr>
          <w:sz w:val="28"/>
          <w:szCs w:val="28"/>
          <w:lang w:val="vi-VN"/>
        </w:rPr>
        <w:lastRenderedPageBreak/>
        <w:t xml:space="preserve">chọn đề tài này để có thể cho toàn thể sinh viên có thể biết được </w:t>
      </w:r>
      <w:r w:rsidRPr="00F040FE">
        <w:rPr>
          <w:bCs/>
          <w:color w:val="000000" w:themeColor="text1"/>
          <w:sz w:val="28"/>
          <w:szCs w:val="28"/>
          <w:lang w:val="vi-VN"/>
        </w:rPr>
        <w:t xml:space="preserve">Quyền và trách nhiệm khi sử dụng tài nguyên CNTT của trường đại học Mỏ - Địa </w:t>
      </w:r>
      <w:r>
        <w:rPr>
          <w:bCs/>
          <w:color w:val="000000" w:themeColor="text1"/>
          <w:sz w:val="28"/>
          <w:szCs w:val="28"/>
          <w:lang w:val="vi-VN"/>
        </w:rPr>
        <w:t>chất.</w:t>
      </w:r>
    </w:p>
    <w:p w14:paraId="04ECD35F" w14:textId="387D894C" w:rsidR="00BD1DFA" w:rsidRDefault="00BD1DFA" w:rsidP="00BD1DFA">
      <w:pPr>
        <w:pStyle w:val="u2"/>
        <w:rPr>
          <w:rFonts w:cs="Times New Roman"/>
          <w:color w:val="000000" w:themeColor="text1"/>
          <w:sz w:val="28"/>
        </w:rPr>
      </w:pPr>
      <w:r w:rsidRPr="0094155D">
        <w:rPr>
          <w:rFonts w:cs="Times New Roman"/>
          <w:color w:val="000000" w:themeColor="text1"/>
          <w:sz w:val="28"/>
          <w:lang w:val="vi-VN"/>
        </w:rPr>
        <w:t>Giới thiệu về</w:t>
      </w:r>
      <w:r>
        <w:rPr>
          <w:rFonts w:cs="Times New Roman"/>
          <w:color w:val="000000" w:themeColor="text1"/>
          <w:sz w:val="28"/>
          <w:lang w:val="vi-VN"/>
        </w:rPr>
        <w:t xml:space="preserve"> m</w:t>
      </w:r>
      <w:r>
        <w:rPr>
          <w:rFonts w:cs="Times New Roman"/>
          <w:color w:val="000000" w:themeColor="text1"/>
          <w:sz w:val="28"/>
        </w:rPr>
        <w:t>ộ</w:t>
      </w:r>
      <w:r>
        <w:rPr>
          <w:rFonts w:cs="Times New Roman"/>
          <w:color w:val="000000" w:themeColor="text1"/>
          <w:sz w:val="28"/>
          <w:lang w:val="vi-VN"/>
        </w:rPr>
        <w:t>t số</w:t>
      </w:r>
      <w:r w:rsidRPr="0094155D">
        <w:rPr>
          <w:rFonts w:cs="Times New Roman"/>
          <w:color w:val="000000" w:themeColor="text1"/>
          <w:sz w:val="28"/>
          <w:lang w:val="vi-VN"/>
        </w:rPr>
        <w:t xml:space="preserve"> hệ thống CNTT của trường Đại Học Mỏ - Địa</w:t>
      </w:r>
      <w:r>
        <w:rPr>
          <w:rFonts w:cs="Times New Roman"/>
          <w:color w:val="000000" w:themeColor="text1"/>
          <w:sz w:val="28"/>
        </w:rPr>
        <w:t xml:space="preserve"> </w:t>
      </w:r>
      <w:r w:rsidRPr="0094155D">
        <w:rPr>
          <w:rFonts w:cs="Times New Roman"/>
          <w:color w:val="000000" w:themeColor="text1"/>
          <w:sz w:val="28"/>
          <w:lang w:val="vi-VN"/>
        </w:rPr>
        <w:t>chất</w:t>
      </w:r>
    </w:p>
    <w:p w14:paraId="4948A320" w14:textId="345C713B" w:rsidR="00BD1DFA" w:rsidRDefault="00BD1DFA" w:rsidP="00BD1DFA">
      <w:pPr>
        <w:pStyle w:val="u3"/>
        <w:rPr>
          <w:rFonts w:cs="Times New Roman"/>
          <w:sz w:val="28"/>
          <w:szCs w:val="28"/>
        </w:rPr>
      </w:pPr>
      <w:r w:rsidRPr="00986F98">
        <w:rPr>
          <w:rFonts w:cs="Times New Roman"/>
          <w:sz w:val="28"/>
          <w:szCs w:val="28"/>
          <w:lang w:val="vi-VN"/>
        </w:rPr>
        <w:t>Trung tâm ngoại ngữ và tin học của trường</w:t>
      </w:r>
    </w:p>
    <w:p w14:paraId="118321EA" w14:textId="26298A54" w:rsidR="00BD1DFA" w:rsidRDefault="00BD1DFA" w:rsidP="00BD1DFA">
      <w:pPr>
        <w:rPr>
          <w:rStyle w:val="Siuktni"/>
          <w:sz w:val="28"/>
          <w:szCs w:val="28"/>
        </w:rPr>
      </w:pPr>
      <w:r>
        <w:rPr>
          <w:sz w:val="28"/>
          <w:szCs w:val="28"/>
          <w:lang w:val="vi-VN"/>
        </w:rPr>
        <w:t>Là nơi sinh viên có thể truy cập vào để nhận được tư vấn về Ngoại ngữ , Tin học và có thể tham gia chương trình đào tạo của trường để có thể nâng cao trình độ bản thân và đáp ứng trình độ chuẩn đầu vào , ra của trường cũng như phục vụ cho bản thân trong tương lai.Sinh viên có thể truy cập vào trang để có thể nhận được thông báo mới nhất về lịch thi chuẩn đầu vào và ra của trường cũng như có thể đăng ký chứng nhận Ngoại ngữ và tin học online tại trang web</w:t>
      </w:r>
      <w:r w:rsidRPr="0094155D">
        <w:rPr>
          <w:sz w:val="28"/>
          <w:szCs w:val="28"/>
          <w:lang w:val="vi-VN"/>
        </w:rPr>
        <w:t xml:space="preserve"> “</w:t>
      </w:r>
      <w:r>
        <w:rPr>
          <w:sz w:val="28"/>
          <w:szCs w:val="28"/>
          <w:lang w:val="vi-VN"/>
        </w:rPr>
        <w:t xml:space="preserve"> </w:t>
      </w:r>
      <w:hyperlink r:id="rId14" w:history="1">
        <w:r w:rsidRPr="0094155D">
          <w:rPr>
            <w:rStyle w:val="Siuktni"/>
            <w:sz w:val="28"/>
            <w:szCs w:val="28"/>
            <w:lang w:val="vi-VN"/>
          </w:rPr>
          <w:t>https://cfi.humg.edu.vn/</w:t>
        </w:r>
      </w:hyperlink>
      <w:r w:rsidRPr="0094155D">
        <w:rPr>
          <w:rStyle w:val="Siuktni"/>
          <w:sz w:val="28"/>
          <w:szCs w:val="28"/>
          <w:lang w:val="vi-VN"/>
        </w:rPr>
        <w:t>”</w:t>
      </w:r>
      <w:r>
        <w:rPr>
          <w:rStyle w:val="Siuktni"/>
          <w:sz w:val="28"/>
          <w:szCs w:val="28"/>
          <w:lang w:val="vi-VN"/>
        </w:rPr>
        <w:t>.</w:t>
      </w:r>
    </w:p>
    <w:p w14:paraId="46C7634F" w14:textId="5B0215D6" w:rsidR="006400B4" w:rsidRPr="006400B4" w:rsidRDefault="006400B4" w:rsidP="006400B4">
      <w:pPr>
        <w:pStyle w:val="Chuthich"/>
        <w:rPr>
          <w:rStyle w:val="Siuktni"/>
          <w:sz w:val="28"/>
          <w:szCs w:val="28"/>
        </w:rPr>
      </w:pPr>
      <w:r w:rsidRPr="006400B4">
        <w:rPr>
          <w:noProof/>
        </w:rPr>
        <w:drawing>
          <wp:inline distT="0" distB="0" distL="0" distR="0" wp14:anchorId="7A0C90B3" wp14:editId="611A9275">
            <wp:extent cx="5470902" cy="3860332"/>
            <wp:effectExtent l="0" t="0" r="0" b="6985"/>
            <wp:docPr id="892866673" name="Picture 3"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6673" name="Picture 3" descr="Ảnh có chứa văn bản, ảnh chụp màn hình, phần mềm, Trang web&#10;&#10;Nội dung do AI tạo ra có thể không chính xác."/>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5481" cy="3863563"/>
                    </a:xfrm>
                    <a:prstGeom prst="rect">
                      <a:avLst/>
                    </a:prstGeom>
                  </pic:spPr>
                </pic:pic>
              </a:graphicData>
            </a:graphic>
          </wp:inline>
        </w:drawing>
      </w:r>
    </w:p>
    <w:p w14:paraId="361452F1" w14:textId="366AB301" w:rsidR="00BD1DFA" w:rsidRPr="00BD1DFA" w:rsidRDefault="00BD1DFA" w:rsidP="006400B4">
      <w:pPr>
        <w:pStyle w:val="Chuthich"/>
      </w:pPr>
    </w:p>
    <w:p w14:paraId="10EC30E5" w14:textId="5B6AE859" w:rsidR="00BD1DFA" w:rsidRDefault="006400B4" w:rsidP="003067FA">
      <w:pPr>
        <w:pStyle w:val="Chuthich"/>
      </w:pPr>
      <w:r>
        <w:t xml:space="preserve">Hình 1-1 </w:t>
      </w:r>
      <w:r w:rsidR="00880DA8" w:rsidRPr="00880DA8">
        <w:rPr>
          <w:lang w:val="vi-VN"/>
        </w:rPr>
        <w:t>Trung tâm ngoại ngữ - tin học</w:t>
      </w:r>
      <w:r w:rsidR="00880DA8">
        <w:t xml:space="preserve"> HUMG</w:t>
      </w:r>
    </w:p>
    <w:p w14:paraId="281CAC16" w14:textId="692BCC9C" w:rsidR="00880DA8" w:rsidRDefault="00880DA8" w:rsidP="00880DA8">
      <w:pPr>
        <w:pStyle w:val="u3"/>
      </w:pPr>
      <w:r w:rsidRPr="00880DA8">
        <w:rPr>
          <w:lang w:val="vi-VN"/>
        </w:rPr>
        <w:lastRenderedPageBreak/>
        <w:t>Cổng thông tin điện tử của trường Đại Học Mỏ - Địa chất</w:t>
      </w:r>
    </w:p>
    <w:p w14:paraId="1ED08E36" w14:textId="77777777" w:rsidR="00880DA8" w:rsidRDefault="00880DA8" w:rsidP="00880DA8">
      <w:pPr>
        <w:rPr>
          <w:sz w:val="28"/>
          <w:szCs w:val="28"/>
          <w:lang w:val="vi-VN"/>
        </w:rPr>
      </w:pPr>
      <w:r>
        <w:rPr>
          <w:sz w:val="28"/>
          <w:szCs w:val="28"/>
          <w:lang w:val="vi-VN"/>
        </w:rPr>
        <w:t>- Là nơi sinh viên có thể truy cập vào để xem giới thiệu về trường học 1 cách chính xác nhất mà không sợ bị xuyên tạc từ những bài đăng trên internet  và có thể xem được những thông tin quan trọng và hữu ích sau :</w:t>
      </w:r>
    </w:p>
    <w:p w14:paraId="41EC66A3" w14:textId="4DEE284D" w:rsidR="00880DA8" w:rsidRDefault="00880DA8" w:rsidP="00880DA8">
      <w:pPr>
        <w:rPr>
          <w:sz w:val="28"/>
          <w:szCs w:val="28"/>
          <w:lang w:val="vi-VN"/>
        </w:rPr>
      </w:pPr>
      <w:r>
        <w:rPr>
          <w:sz w:val="28"/>
          <w:szCs w:val="28"/>
          <w:lang w:val="vi-VN"/>
        </w:rPr>
        <w:t xml:space="preserve">+ </w:t>
      </w:r>
      <w:r>
        <w:rPr>
          <w:sz w:val="28"/>
          <w:szCs w:val="28"/>
        </w:rPr>
        <w:t>T</w:t>
      </w:r>
      <w:r>
        <w:rPr>
          <w:sz w:val="28"/>
          <w:szCs w:val="28"/>
          <w:lang w:val="vi-VN"/>
        </w:rPr>
        <w:t>ư vấn tuyển sinh cho các học sinh THPT biết được điều kiện để có thể vào trường.</w:t>
      </w:r>
    </w:p>
    <w:p w14:paraId="252A5DD3" w14:textId="77777777" w:rsidR="00880DA8" w:rsidRDefault="00880DA8" w:rsidP="00880DA8">
      <w:pPr>
        <w:rPr>
          <w:sz w:val="28"/>
          <w:szCs w:val="28"/>
          <w:lang w:val="vi-VN"/>
        </w:rPr>
      </w:pPr>
      <w:r>
        <w:rPr>
          <w:sz w:val="28"/>
          <w:szCs w:val="28"/>
          <w:lang w:val="vi-VN"/>
        </w:rPr>
        <w:t>+Tin tức , thông báo mới nhất của trường.</w:t>
      </w:r>
    </w:p>
    <w:p w14:paraId="655E1CA0" w14:textId="77777777" w:rsidR="00880DA8" w:rsidRDefault="00880DA8" w:rsidP="00880DA8">
      <w:pPr>
        <w:rPr>
          <w:sz w:val="28"/>
          <w:szCs w:val="28"/>
          <w:lang w:val="vi-VN"/>
        </w:rPr>
      </w:pPr>
      <w:r>
        <w:rPr>
          <w:sz w:val="28"/>
          <w:szCs w:val="28"/>
          <w:lang w:val="vi-VN"/>
        </w:rPr>
        <w:t>+Thông tin về Chương trình đào tạo Đại Học , sau Đại Học và đảm bảo chất lượng giáo dục.</w:t>
      </w:r>
    </w:p>
    <w:p w14:paraId="667D1012" w14:textId="77777777" w:rsidR="00880DA8" w:rsidRDefault="00880DA8" w:rsidP="00880DA8">
      <w:pPr>
        <w:rPr>
          <w:sz w:val="28"/>
          <w:szCs w:val="28"/>
          <w:lang w:val="vi-VN"/>
        </w:rPr>
      </w:pPr>
      <w:r>
        <w:rPr>
          <w:sz w:val="28"/>
          <w:szCs w:val="28"/>
          <w:lang w:val="vi-VN"/>
        </w:rPr>
        <w:t xml:space="preserve">+Về Khoa học Công nghệ : Cho sinh viên biết về sản phẩm KHCN, Giải thưởng KHCN ,phần mêm quản lý KHCN,  nghiên cứu khoa học sinh viên cũng như định hướng nghiên cứu khoa học. Có thể liên hệ ngay tại web. </w:t>
      </w:r>
    </w:p>
    <w:p w14:paraId="66DE7C98" w14:textId="77777777" w:rsidR="00880DA8" w:rsidRDefault="00880DA8" w:rsidP="00880DA8">
      <w:pPr>
        <w:rPr>
          <w:sz w:val="28"/>
          <w:szCs w:val="28"/>
          <w:lang w:val="vi-VN"/>
        </w:rPr>
      </w:pPr>
      <w:r>
        <w:rPr>
          <w:sz w:val="28"/>
          <w:szCs w:val="28"/>
          <w:lang w:val="vi-VN"/>
        </w:rPr>
        <w:t>+ Hợp Tác – Đối ngoại : cho sinh viên biết thông tin về Học bổng – Tài trợ , các Hoạt động hợp tác Quốc tế và các Hội nghị - Hội thảo.</w:t>
      </w:r>
    </w:p>
    <w:p w14:paraId="005ECF4E" w14:textId="77777777" w:rsidR="00880DA8" w:rsidRDefault="00880DA8" w:rsidP="00880DA8">
      <w:pPr>
        <w:rPr>
          <w:sz w:val="28"/>
          <w:szCs w:val="28"/>
          <w:lang w:val="vi-VN"/>
        </w:rPr>
      </w:pPr>
      <w:r>
        <w:rPr>
          <w:sz w:val="28"/>
          <w:szCs w:val="28"/>
          <w:lang w:val="vi-VN"/>
        </w:rPr>
        <w:t>+Thông tin về Sinh viên : bao gồm những hoạt động của Sinh viên , cựu sinh viên và những văn bản Quy chế có liên quan.</w:t>
      </w:r>
    </w:p>
    <w:p w14:paraId="50438F05" w14:textId="27F38B9A" w:rsidR="00880DA8" w:rsidRDefault="00880DA8" w:rsidP="00880DA8">
      <w:pPr>
        <w:pStyle w:val="Chuthich"/>
        <w:rPr>
          <w:lang w:val="vi-VN"/>
        </w:rPr>
      </w:pPr>
      <w:r>
        <w:rPr>
          <w:noProof/>
        </w:rPr>
        <w:drawing>
          <wp:inline distT="0" distB="0" distL="0" distR="0" wp14:anchorId="3099FECB" wp14:editId="47CB20AC">
            <wp:extent cx="5580380" cy="3140710"/>
            <wp:effectExtent l="0" t="0" r="1270" b="2540"/>
            <wp:docPr id="75984754" name="Hình ảnh 2"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754" name="Hình ảnh 2" descr="Ảnh có chứa văn bản, ảnh chụp màn hình, Website, Trang web&#10;&#10;Nội dung do AI tạo ra có thể không chính xá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3140710"/>
                    </a:xfrm>
                    <a:prstGeom prst="rect">
                      <a:avLst/>
                    </a:prstGeom>
                    <a:noFill/>
                    <a:ln>
                      <a:noFill/>
                    </a:ln>
                  </pic:spPr>
                </pic:pic>
              </a:graphicData>
            </a:graphic>
          </wp:inline>
        </w:drawing>
      </w:r>
    </w:p>
    <w:p w14:paraId="4AD288AF" w14:textId="7B754FB0" w:rsidR="00880DA8" w:rsidRPr="00880DA8" w:rsidRDefault="00880DA8" w:rsidP="00880DA8">
      <w:pPr>
        <w:pStyle w:val="Chuthich"/>
        <w:rPr>
          <w:szCs w:val="26"/>
          <w:lang w:val="vi-VN"/>
        </w:rPr>
      </w:pPr>
      <w:r w:rsidRPr="00880DA8">
        <w:rPr>
          <w:szCs w:val="26"/>
          <w:lang w:val="vi-VN"/>
        </w:rPr>
        <w:t xml:space="preserve">Hình </w:t>
      </w:r>
      <w:r w:rsidRPr="00880DA8">
        <w:rPr>
          <w:szCs w:val="26"/>
        </w:rPr>
        <w:t>1-</w:t>
      </w:r>
      <w:r w:rsidRPr="00880DA8">
        <w:rPr>
          <w:szCs w:val="26"/>
        </w:rPr>
        <w:fldChar w:fldCharType="begin"/>
      </w:r>
      <w:r w:rsidRPr="00880DA8">
        <w:rPr>
          <w:szCs w:val="26"/>
          <w:lang w:val="vi-VN"/>
        </w:rPr>
        <w:instrText xml:space="preserve"> SEQ Hình_Ảnh \* ARABIC </w:instrText>
      </w:r>
      <w:r w:rsidRPr="00880DA8">
        <w:rPr>
          <w:szCs w:val="26"/>
        </w:rPr>
        <w:fldChar w:fldCharType="separate"/>
      </w:r>
      <w:r w:rsidRPr="00880DA8">
        <w:rPr>
          <w:noProof/>
          <w:szCs w:val="26"/>
          <w:lang w:val="vi-VN"/>
        </w:rPr>
        <w:t>2</w:t>
      </w:r>
      <w:r w:rsidRPr="00880DA8">
        <w:rPr>
          <w:szCs w:val="26"/>
        </w:rPr>
        <w:fldChar w:fldCharType="end"/>
      </w:r>
      <w:r w:rsidRPr="00880DA8">
        <w:rPr>
          <w:szCs w:val="26"/>
        </w:rPr>
        <w:t xml:space="preserve"> </w:t>
      </w:r>
      <w:r w:rsidRPr="00880DA8">
        <w:rPr>
          <w:szCs w:val="26"/>
          <w:lang w:val="vi-VN"/>
        </w:rPr>
        <w:t>Cổng thông tin điện tử HUMG</w:t>
      </w:r>
    </w:p>
    <w:p w14:paraId="09D28FF2" w14:textId="77777777" w:rsidR="00880DA8" w:rsidRDefault="00880DA8" w:rsidP="00880DA8">
      <w:pPr>
        <w:rPr>
          <w:sz w:val="28"/>
          <w:szCs w:val="28"/>
        </w:rPr>
      </w:pPr>
      <w:r>
        <w:rPr>
          <w:sz w:val="28"/>
          <w:szCs w:val="28"/>
          <w:lang w:val="vi-VN"/>
        </w:rPr>
        <w:lastRenderedPageBreak/>
        <w:t>+ Hoạt Động giáo sư cơ sở : những thông bổ nhiệm , thành lập liên quan đến các giáo sư của trường.</w:t>
      </w:r>
    </w:p>
    <w:p w14:paraId="386E5B09" w14:textId="02AB9314" w:rsidR="00880DA8" w:rsidRDefault="00880DA8" w:rsidP="00880DA8">
      <w:pPr>
        <w:rPr>
          <w:sz w:val="28"/>
          <w:szCs w:val="28"/>
        </w:rPr>
      </w:pPr>
      <w:r>
        <w:rPr>
          <w:sz w:val="28"/>
          <w:szCs w:val="28"/>
        </w:rPr>
        <w:t xml:space="preserve">- </w:t>
      </w:r>
      <w:r w:rsidRPr="00880DA8">
        <w:rPr>
          <w:sz w:val="28"/>
          <w:szCs w:val="28"/>
          <w:lang w:val="vi-VN"/>
        </w:rPr>
        <w:t>Đây là một trang web rất quan trọng và bổ ích đối với sinh viên của trường Đại Học Mỏ - Địa chất “</w:t>
      </w:r>
      <w:hyperlink r:id="rId17" w:history="1">
        <w:r w:rsidRPr="00880DA8">
          <w:rPr>
            <w:rStyle w:val="Siuktni"/>
            <w:sz w:val="28"/>
            <w:szCs w:val="28"/>
            <w:lang w:val="vi-VN"/>
          </w:rPr>
          <w:t>https://humg.edu.vn/</w:t>
        </w:r>
      </w:hyperlink>
      <w:r>
        <w:rPr>
          <w:sz w:val="28"/>
          <w:szCs w:val="28"/>
        </w:rPr>
        <w:t>.</w:t>
      </w:r>
    </w:p>
    <w:p w14:paraId="36CE10F5" w14:textId="26F800F2" w:rsidR="00880DA8" w:rsidRDefault="00880DA8" w:rsidP="00880DA8">
      <w:pPr>
        <w:pStyle w:val="u3"/>
      </w:pPr>
      <w:r w:rsidRPr="00880DA8">
        <w:rPr>
          <w:lang w:val="vi-VN"/>
        </w:rPr>
        <w:t>Hệ thống học tập trức tuyến E-LEARNING của trường Đại học Mỏ - Địa chất.</w:t>
      </w:r>
    </w:p>
    <w:p w14:paraId="37717E6F" w14:textId="77777777" w:rsidR="00880DA8" w:rsidRDefault="00880DA8" w:rsidP="00880DA8">
      <w:pPr>
        <w:rPr>
          <w:sz w:val="28"/>
          <w:szCs w:val="28"/>
          <w:lang w:val="vi-VN"/>
        </w:rPr>
      </w:pPr>
      <w:r>
        <w:rPr>
          <w:sz w:val="28"/>
          <w:szCs w:val="28"/>
          <w:lang w:val="vi-VN"/>
        </w:rPr>
        <w:t xml:space="preserve">-Là nơi sinh viên có thể truy cập vào để đăng ký các Khóa học của các chuyên ngành và làm bài tập mà giảng viên giao ở trong trang web đó </w:t>
      </w:r>
    </w:p>
    <w:p w14:paraId="180C4071" w14:textId="77777777" w:rsidR="00880DA8" w:rsidRDefault="00880DA8" w:rsidP="00880DA8">
      <w:pPr>
        <w:rPr>
          <w:b/>
          <w:color w:val="FF0000"/>
          <w:sz w:val="28"/>
          <w:szCs w:val="28"/>
          <w:lang w:val="vi-VN"/>
        </w:rPr>
      </w:pPr>
      <w:r>
        <w:rPr>
          <w:b/>
          <w:color w:val="FF0000"/>
          <w:sz w:val="28"/>
          <w:szCs w:val="28"/>
          <w:lang w:val="vi-VN"/>
        </w:rPr>
        <w:t xml:space="preserve">“ </w:t>
      </w:r>
      <w:hyperlink r:id="rId18" w:history="1">
        <w:r>
          <w:rPr>
            <w:rStyle w:val="Siuktni"/>
            <w:b/>
            <w:sz w:val="28"/>
            <w:szCs w:val="28"/>
            <w:lang w:val="vi-VN"/>
          </w:rPr>
          <w:t>https://elearning.humg.edu.vn/</w:t>
        </w:r>
      </w:hyperlink>
      <w:r>
        <w:rPr>
          <w:b/>
          <w:color w:val="FF0000"/>
          <w:sz w:val="28"/>
          <w:szCs w:val="28"/>
          <w:lang w:val="vi-VN"/>
        </w:rPr>
        <w:t>”.</w:t>
      </w:r>
    </w:p>
    <w:p w14:paraId="2910F9E8" w14:textId="3F583382" w:rsidR="00880DA8" w:rsidRDefault="00880DA8" w:rsidP="00880DA8">
      <w:pPr>
        <w:pStyle w:val="Chuthich"/>
        <w:rPr>
          <w:lang w:val="vi-VN"/>
        </w:rPr>
      </w:pPr>
      <w:r>
        <w:rPr>
          <w:noProof/>
        </w:rPr>
        <w:drawing>
          <wp:inline distT="0" distB="0" distL="0" distR="0" wp14:anchorId="5017ADC0" wp14:editId="358B9B21">
            <wp:extent cx="5580380" cy="3406775"/>
            <wp:effectExtent l="0" t="0" r="1270" b="3175"/>
            <wp:docPr id="964946025" name="Hình ảnh 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46025" name="Hình ảnh 3" descr="Ảnh có chứa văn bản, ảnh chụp màn hình, phần mềm, Biểu tượng máy tính&#10;&#10;Nội dung do AI tạo ra có thể không chính xá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406775"/>
                    </a:xfrm>
                    <a:prstGeom prst="rect">
                      <a:avLst/>
                    </a:prstGeom>
                    <a:noFill/>
                    <a:ln>
                      <a:noFill/>
                    </a:ln>
                  </pic:spPr>
                </pic:pic>
              </a:graphicData>
            </a:graphic>
          </wp:inline>
        </w:drawing>
      </w:r>
    </w:p>
    <w:p w14:paraId="5CB0546C" w14:textId="67F537D7" w:rsidR="00880DA8" w:rsidRDefault="00880DA8" w:rsidP="00880DA8">
      <w:pPr>
        <w:jc w:val="center"/>
        <w:rPr>
          <w:szCs w:val="26"/>
        </w:rPr>
      </w:pPr>
      <w:r w:rsidRPr="00880DA8">
        <w:rPr>
          <w:szCs w:val="26"/>
          <w:lang w:val="vi-VN"/>
        </w:rPr>
        <w:t xml:space="preserve">Hình </w:t>
      </w:r>
      <w:r w:rsidRPr="00880DA8">
        <w:rPr>
          <w:szCs w:val="26"/>
        </w:rPr>
        <w:t>1-</w:t>
      </w:r>
      <w:r w:rsidRPr="00880DA8">
        <w:rPr>
          <w:szCs w:val="26"/>
        </w:rPr>
        <w:fldChar w:fldCharType="begin"/>
      </w:r>
      <w:r w:rsidRPr="00880DA8">
        <w:rPr>
          <w:szCs w:val="26"/>
          <w:lang w:val="vi-VN"/>
        </w:rPr>
        <w:instrText xml:space="preserve"> SEQ Hình_Ảnh \* ARABIC </w:instrText>
      </w:r>
      <w:r w:rsidRPr="00880DA8">
        <w:rPr>
          <w:szCs w:val="26"/>
        </w:rPr>
        <w:fldChar w:fldCharType="separate"/>
      </w:r>
      <w:r w:rsidRPr="00880DA8">
        <w:rPr>
          <w:noProof/>
          <w:szCs w:val="26"/>
          <w:lang w:val="vi-VN"/>
        </w:rPr>
        <w:t>3</w:t>
      </w:r>
      <w:r w:rsidRPr="00880DA8">
        <w:rPr>
          <w:szCs w:val="26"/>
        </w:rPr>
        <w:fldChar w:fldCharType="end"/>
      </w:r>
      <w:r w:rsidRPr="00880DA8">
        <w:rPr>
          <w:szCs w:val="26"/>
        </w:rPr>
        <w:t xml:space="preserve"> </w:t>
      </w:r>
      <w:r w:rsidRPr="00880DA8">
        <w:rPr>
          <w:szCs w:val="26"/>
          <w:lang w:val="vi-VN"/>
        </w:rPr>
        <w:t>Hệ thống học tập trức tuyến E-LEARNING</w:t>
      </w:r>
    </w:p>
    <w:p w14:paraId="1B1340FF" w14:textId="78747C01" w:rsidR="00880DA8" w:rsidRDefault="00880DA8" w:rsidP="00880DA8">
      <w:pPr>
        <w:pStyle w:val="u3"/>
      </w:pPr>
      <w:r w:rsidRPr="00880DA8">
        <w:rPr>
          <w:lang w:val="vi-VN"/>
        </w:rPr>
        <w:t>Cổng thông tin đào tạo Đại học của trường Đại học Mỏ - Địa chất</w:t>
      </w:r>
    </w:p>
    <w:p w14:paraId="27AFEB53" w14:textId="77777777" w:rsidR="00880DA8" w:rsidRDefault="00880DA8" w:rsidP="00880DA8">
      <w:pPr>
        <w:rPr>
          <w:sz w:val="28"/>
          <w:szCs w:val="28"/>
          <w:lang w:val="vi-VN"/>
        </w:rPr>
      </w:pPr>
      <w:r>
        <w:rPr>
          <w:b/>
          <w:sz w:val="28"/>
          <w:szCs w:val="28"/>
          <w:lang w:val="vi-VN"/>
        </w:rPr>
        <w:t xml:space="preserve">- </w:t>
      </w:r>
      <w:r>
        <w:rPr>
          <w:sz w:val="28"/>
          <w:szCs w:val="28"/>
          <w:lang w:val="vi-VN"/>
        </w:rPr>
        <w:t>Là nơi sinh viên có thể truy cập vào để xem thông tin của bản thân và đăng ký học phần cụ thể như sau  :</w:t>
      </w:r>
    </w:p>
    <w:p w14:paraId="22E3A2B3" w14:textId="77777777" w:rsidR="00880DA8" w:rsidRDefault="00880DA8" w:rsidP="00880DA8">
      <w:pPr>
        <w:rPr>
          <w:sz w:val="28"/>
          <w:szCs w:val="28"/>
          <w:lang w:val="vi-VN"/>
        </w:rPr>
      </w:pPr>
      <w:r>
        <w:rPr>
          <w:sz w:val="28"/>
          <w:szCs w:val="28"/>
          <w:lang w:val="vi-VN"/>
        </w:rPr>
        <w:t>+ Xem thông tin sinh viên của bản thân , thông tin khóa học và cố vấn học tập.</w:t>
      </w:r>
    </w:p>
    <w:p w14:paraId="11E574D0" w14:textId="77777777" w:rsidR="00880DA8" w:rsidRDefault="00880DA8" w:rsidP="00880DA8">
      <w:pPr>
        <w:rPr>
          <w:sz w:val="28"/>
          <w:szCs w:val="28"/>
          <w:lang w:val="vi-VN"/>
        </w:rPr>
      </w:pPr>
      <w:r>
        <w:rPr>
          <w:sz w:val="28"/>
          <w:szCs w:val="28"/>
          <w:lang w:val="vi-VN"/>
        </w:rPr>
        <w:t>+Xem chương trình đào tạo của chuyên ngành đang theo học.</w:t>
      </w:r>
    </w:p>
    <w:p w14:paraId="2ABF037D" w14:textId="77777777" w:rsidR="00880DA8" w:rsidRDefault="00880DA8" w:rsidP="00880DA8">
      <w:pPr>
        <w:rPr>
          <w:sz w:val="28"/>
          <w:szCs w:val="28"/>
          <w:lang w:val="vi-VN"/>
        </w:rPr>
      </w:pPr>
      <w:r>
        <w:rPr>
          <w:sz w:val="28"/>
          <w:szCs w:val="28"/>
          <w:lang w:val="vi-VN"/>
        </w:rPr>
        <w:lastRenderedPageBreak/>
        <w:t>+Đóng học phí , xem học phí.</w:t>
      </w:r>
    </w:p>
    <w:p w14:paraId="7CF5A786" w14:textId="77777777" w:rsidR="00880DA8" w:rsidRDefault="00880DA8" w:rsidP="00880DA8">
      <w:pPr>
        <w:rPr>
          <w:sz w:val="28"/>
          <w:szCs w:val="28"/>
          <w:lang w:val="vi-VN"/>
        </w:rPr>
      </w:pPr>
      <w:r>
        <w:rPr>
          <w:sz w:val="28"/>
          <w:szCs w:val="28"/>
          <w:lang w:val="vi-VN"/>
        </w:rPr>
        <w:t>+Đăng ký tín chỉ và xem lịch học.</w:t>
      </w:r>
    </w:p>
    <w:p w14:paraId="7728CD11" w14:textId="77777777" w:rsidR="00880DA8" w:rsidRDefault="00880DA8" w:rsidP="00880DA8">
      <w:pPr>
        <w:rPr>
          <w:sz w:val="28"/>
          <w:szCs w:val="28"/>
          <w:lang w:val="vi-VN"/>
        </w:rPr>
      </w:pPr>
      <w:r>
        <w:rPr>
          <w:sz w:val="28"/>
          <w:szCs w:val="28"/>
          <w:lang w:val="vi-VN"/>
        </w:rPr>
        <w:t>+Xem lịch thi.</w:t>
      </w:r>
    </w:p>
    <w:p w14:paraId="734FFC16" w14:textId="77777777" w:rsidR="00880DA8" w:rsidRDefault="00880DA8" w:rsidP="00880DA8">
      <w:pPr>
        <w:tabs>
          <w:tab w:val="left" w:pos="3250"/>
        </w:tabs>
        <w:rPr>
          <w:sz w:val="28"/>
          <w:szCs w:val="28"/>
          <w:lang w:val="vi-VN"/>
        </w:rPr>
      </w:pPr>
      <w:r>
        <w:rPr>
          <w:sz w:val="28"/>
          <w:szCs w:val="28"/>
          <w:lang w:val="vi-VN"/>
        </w:rPr>
        <w:t>+Xem điểm.</w:t>
      </w:r>
    </w:p>
    <w:p w14:paraId="5E86BC05" w14:textId="77777777" w:rsidR="00880DA8" w:rsidRDefault="00880DA8" w:rsidP="00880DA8">
      <w:pPr>
        <w:rPr>
          <w:sz w:val="28"/>
          <w:szCs w:val="28"/>
          <w:lang w:val="vi-VN"/>
        </w:rPr>
      </w:pPr>
      <w:r>
        <w:rPr>
          <w:sz w:val="28"/>
          <w:szCs w:val="28"/>
          <w:lang w:val="vi-VN"/>
        </w:rPr>
        <w:t>+Kết quả xét tốt nghiệp.</w:t>
      </w:r>
    </w:p>
    <w:p w14:paraId="71E7F889" w14:textId="77777777" w:rsidR="00880DA8" w:rsidRDefault="00880DA8" w:rsidP="00880DA8">
      <w:pPr>
        <w:rPr>
          <w:sz w:val="28"/>
          <w:szCs w:val="28"/>
          <w:lang w:val="vi-VN"/>
        </w:rPr>
      </w:pPr>
      <w:r>
        <w:rPr>
          <w:sz w:val="28"/>
          <w:szCs w:val="28"/>
          <w:lang w:val="vi-VN"/>
        </w:rPr>
        <w:t>+Những thông tin liên quan đến thực tập – đồ án.</w:t>
      </w:r>
    </w:p>
    <w:p w14:paraId="6B368F1C" w14:textId="77777777" w:rsidR="00880DA8" w:rsidRDefault="00880DA8" w:rsidP="00880DA8">
      <w:pPr>
        <w:rPr>
          <w:rStyle w:val="Siuktni"/>
        </w:rPr>
      </w:pPr>
      <w:r>
        <w:rPr>
          <w:sz w:val="28"/>
          <w:szCs w:val="28"/>
          <w:lang w:val="vi-VN"/>
        </w:rPr>
        <w:t>Hệ thống này đã có app trên moblie (HUMG eUni) và Sinh viên có thể truy câp trực tiếp thông qua</w:t>
      </w:r>
      <w:r>
        <w:rPr>
          <w:b/>
          <w:sz w:val="28"/>
          <w:szCs w:val="28"/>
          <w:lang w:val="vi-VN"/>
        </w:rPr>
        <w:t xml:space="preserve"> </w:t>
      </w:r>
      <w:r>
        <w:rPr>
          <w:sz w:val="28"/>
          <w:szCs w:val="28"/>
          <w:lang w:val="vi-VN"/>
        </w:rPr>
        <w:t xml:space="preserve">web </w:t>
      </w:r>
      <w:r>
        <w:rPr>
          <w:b/>
          <w:sz w:val="28"/>
          <w:szCs w:val="28"/>
          <w:lang w:val="vi-VN"/>
        </w:rPr>
        <w:t>“</w:t>
      </w:r>
      <w:hyperlink r:id="rId20" w:history="1">
        <w:r>
          <w:rPr>
            <w:rStyle w:val="Siuktni"/>
            <w:sz w:val="28"/>
            <w:szCs w:val="28"/>
            <w:lang w:val="vi-VN"/>
          </w:rPr>
          <w:t>https://daotaodaihoc.humg.edu.vn/</w:t>
        </w:r>
      </w:hyperlink>
      <w:r>
        <w:rPr>
          <w:rStyle w:val="Siuktni"/>
          <w:sz w:val="28"/>
          <w:szCs w:val="28"/>
          <w:lang w:val="vi-VN"/>
        </w:rPr>
        <w:t>”.</w:t>
      </w:r>
    </w:p>
    <w:p w14:paraId="271D2261" w14:textId="70A931EA" w:rsidR="00880DA8" w:rsidRDefault="00880DA8" w:rsidP="00880DA8">
      <w:pPr>
        <w:pStyle w:val="Chuthich"/>
      </w:pPr>
      <w:r>
        <w:rPr>
          <w:noProof/>
        </w:rPr>
        <w:drawing>
          <wp:inline distT="0" distB="0" distL="0" distR="0" wp14:anchorId="5F3C4F02" wp14:editId="57D8DC63">
            <wp:extent cx="5580380" cy="3267710"/>
            <wp:effectExtent l="0" t="0" r="1270" b="8890"/>
            <wp:docPr id="157763582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3267710"/>
                    </a:xfrm>
                    <a:prstGeom prst="rect">
                      <a:avLst/>
                    </a:prstGeom>
                    <a:noFill/>
                    <a:ln>
                      <a:noFill/>
                    </a:ln>
                  </pic:spPr>
                </pic:pic>
              </a:graphicData>
            </a:graphic>
          </wp:inline>
        </w:drawing>
      </w:r>
    </w:p>
    <w:p w14:paraId="23BCAACC" w14:textId="5EB38A96" w:rsidR="00880DA8" w:rsidRPr="00880DA8" w:rsidRDefault="00880DA8" w:rsidP="00880DA8">
      <w:pPr>
        <w:pStyle w:val="Chuthich"/>
        <w:rPr>
          <w:color w:val="4F81BD" w:themeColor="accent1"/>
          <w:szCs w:val="26"/>
          <w:lang w:val="vi-VN"/>
        </w:rPr>
      </w:pPr>
      <w:r w:rsidRPr="00880DA8">
        <w:rPr>
          <w:szCs w:val="26"/>
          <w:lang w:val="vi-VN"/>
        </w:rPr>
        <w:t xml:space="preserve">Hình </w:t>
      </w:r>
      <w:r w:rsidRPr="00880DA8">
        <w:rPr>
          <w:szCs w:val="26"/>
        </w:rPr>
        <w:t>1-</w:t>
      </w:r>
      <w:r w:rsidRPr="00880DA8">
        <w:rPr>
          <w:szCs w:val="26"/>
        </w:rPr>
        <w:fldChar w:fldCharType="begin"/>
      </w:r>
      <w:r w:rsidRPr="00880DA8">
        <w:rPr>
          <w:szCs w:val="26"/>
          <w:lang w:val="vi-VN"/>
        </w:rPr>
        <w:instrText xml:space="preserve"> SEQ Hình_Ảnh \* ARABIC </w:instrText>
      </w:r>
      <w:r w:rsidRPr="00880DA8">
        <w:rPr>
          <w:szCs w:val="26"/>
        </w:rPr>
        <w:fldChar w:fldCharType="separate"/>
      </w:r>
      <w:r w:rsidRPr="00880DA8">
        <w:rPr>
          <w:noProof/>
          <w:szCs w:val="26"/>
          <w:lang w:val="vi-VN"/>
        </w:rPr>
        <w:t>4</w:t>
      </w:r>
      <w:r w:rsidRPr="00880DA8">
        <w:rPr>
          <w:szCs w:val="26"/>
        </w:rPr>
        <w:fldChar w:fldCharType="end"/>
      </w:r>
      <w:r w:rsidRPr="00880DA8">
        <w:rPr>
          <w:szCs w:val="26"/>
        </w:rPr>
        <w:t xml:space="preserve"> </w:t>
      </w:r>
      <w:r w:rsidRPr="00880DA8">
        <w:rPr>
          <w:szCs w:val="26"/>
          <w:lang w:val="vi-VN"/>
        </w:rPr>
        <w:t>Cổng thông tin đào tạo HUMG</w:t>
      </w:r>
    </w:p>
    <w:p w14:paraId="76F9942A" w14:textId="103870C6" w:rsidR="00880DA8" w:rsidRDefault="00880DA8" w:rsidP="00880DA8">
      <w:pPr>
        <w:pStyle w:val="u2"/>
      </w:pPr>
      <w:r w:rsidRPr="00880DA8">
        <w:rPr>
          <w:lang w:val="vi-VN"/>
        </w:rPr>
        <w:t>Mục đích và phạm vi sử dụng tài nguyên CNTT của trường Đại học Mỏ - Địa chất</w:t>
      </w:r>
    </w:p>
    <w:p w14:paraId="3D46FBAD" w14:textId="3CBD4591" w:rsidR="00880DA8" w:rsidRDefault="00880DA8" w:rsidP="00880DA8">
      <w:pPr>
        <w:pStyle w:val="u3"/>
      </w:pPr>
      <w:r w:rsidRPr="00880DA8">
        <w:rPr>
          <w:lang w:val="vi-VN"/>
        </w:rPr>
        <w:t>Mục đích sử dụng tài nguyên CNTT</w:t>
      </w:r>
    </w:p>
    <w:p w14:paraId="618FB5CE" w14:textId="003E5BAB" w:rsidR="00880DA8" w:rsidRPr="00D06A57" w:rsidRDefault="00880DA8" w:rsidP="00D06A57">
      <w:pPr>
        <w:shd w:val="clear" w:color="auto" w:fill="FFFFFF"/>
        <w:rPr>
          <w:color w:val="000000"/>
          <w:sz w:val="28"/>
          <w:szCs w:val="28"/>
        </w:rPr>
      </w:pPr>
      <w:r>
        <w:rPr>
          <w:color w:val="000000"/>
          <w:sz w:val="28"/>
          <w:szCs w:val="28"/>
        </w:rPr>
        <w:t xml:space="preserve">- </w:t>
      </w:r>
      <w:r>
        <w:rPr>
          <w:color w:val="000000"/>
          <w:sz w:val="28"/>
          <w:szCs w:val="28"/>
          <w:lang w:val="vi-VN"/>
        </w:rPr>
        <w:t xml:space="preserve">Việc ứng dụng công nghệ thông tin trong học tập đã được sử dụng ở rất nhiều quốc gia trên toàn cầu. Hiện tại ở Việt Nam thì khoảng thời gian ứng dụng CNTT trong học tập tại các Trường Đại Học còn tương đối ngắn nhưng những tiện lợi tích cực và lợi ích mà CNTT mang lại là rất rõ ràng. Chất lượng của giảng viên và sinh viên đều được nâng cao do có những tài nguyên </w:t>
      </w:r>
      <w:r>
        <w:rPr>
          <w:color w:val="000000"/>
          <w:sz w:val="28"/>
          <w:szCs w:val="28"/>
          <w:lang w:val="vi-VN"/>
        </w:rPr>
        <w:lastRenderedPageBreak/>
        <w:t>công nghệ thông tin phục vụ cho việc giảng dạy và học tập tại trường, những phương pháp giảng dạy cũ được thay đổi hoặc thay thế theo hướng tốt hơn , tích cực hơn.Có thể nhận ra rõ rằng những thay đổi và cải tiến từ CNTT sẽ mang lại rất nhiều tiện lợi cho sinh viên và giảng viên không những vậy điều này còn có ý nghĩa rất quan trọng đối với với sự phát triển của Xã Hội Việt Nam ở hiện tại và tương lai.</w:t>
      </w:r>
    </w:p>
    <w:p w14:paraId="613E9B64" w14:textId="2FF0D0C2" w:rsidR="00880DA8" w:rsidRDefault="00880DA8" w:rsidP="00880DA8">
      <w:pPr>
        <w:rPr>
          <w:sz w:val="28"/>
          <w:szCs w:val="28"/>
        </w:rPr>
      </w:pPr>
      <w:r>
        <w:rPr>
          <w:sz w:val="28"/>
          <w:szCs w:val="28"/>
        </w:rPr>
        <w:t xml:space="preserve">- </w:t>
      </w:r>
      <w:r>
        <w:rPr>
          <w:sz w:val="28"/>
          <w:szCs w:val="28"/>
          <w:lang w:val="vi-VN"/>
        </w:rPr>
        <w:t>Vì vậy Tài nguyên CNTT của trường Đại học Mỏ - Địa chất cũng phục vụ cho mục đích học tập của sinh viên là chủ yếu , hỗ trợ sinh viên học tập được tiện lợi và tiết kiệm thời gian.Mang lại sự hiệu quả , thực tế để sinh viên trau dồi những kỹ năng chuyên ngành ngay từ khi còn học trong trường nhằm mục đích phục vụ cho công việc sau khi tốt nghiệp , giúp thích nghi với môi trường làm việc tại các công ty , xí nghiệp nhanh chóng vì đã có sẵn kinh nghiệm và kỹ năng làm việc từ sớm.</w:t>
      </w:r>
    </w:p>
    <w:p w14:paraId="38E7F170" w14:textId="4EC9028C" w:rsidR="00880DA8" w:rsidRDefault="00880DA8" w:rsidP="00880DA8">
      <w:pPr>
        <w:pStyle w:val="u3"/>
      </w:pPr>
      <w:r w:rsidRPr="00880DA8">
        <w:rPr>
          <w:lang w:val="vi-VN"/>
        </w:rPr>
        <w:t>Phạm vi sử dụng tài nguyên CNTT</w:t>
      </w:r>
    </w:p>
    <w:p w14:paraId="4EFEED39" w14:textId="77777777" w:rsidR="00880DA8" w:rsidRPr="00880DA8" w:rsidRDefault="00880DA8" w:rsidP="00880DA8">
      <w:pPr>
        <w:rPr>
          <w:szCs w:val="26"/>
          <w:lang w:val="vi-VN"/>
        </w:rPr>
      </w:pPr>
      <w:r w:rsidRPr="00880DA8">
        <w:rPr>
          <w:szCs w:val="26"/>
          <w:lang w:val="vi-VN"/>
        </w:rPr>
        <w:t>- Tại trường Đại học Mỏ - Địa chất thì tài nguyên CNTT của trường được sử dụng để hỗ trợ học tập , nghiên cứu ,quản lý đào tạo sinh viên và hỗ trợ giảng viên trong hoạt động giảng dạy , sau đây là 1 vài tài nguyên CNTT được xử dụng tại trường :</w:t>
      </w:r>
    </w:p>
    <w:p w14:paraId="24DF91C7" w14:textId="77777777" w:rsidR="00880DA8" w:rsidRPr="00880DA8" w:rsidRDefault="00880DA8" w:rsidP="00880DA8">
      <w:pPr>
        <w:spacing w:before="100" w:beforeAutospacing="1" w:after="100" w:afterAutospacing="1" w:line="240" w:lineRule="auto"/>
        <w:ind w:left="360"/>
        <w:rPr>
          <w:szCs w:val="26"/>
          <w:lang w:val="vi-VN"/>
        </w:rPr>
      </w:pPr>
      <w:r w:rsidRPr="00880DA8">
        <w:rPr>
          <w:rStyle w:val="Manh"/>
          <w:szCs w:val="26"/>
          <w:lang w:val="vi-VN"/>
        </w:rPr>
        <w:t>+ Hệ thống học tập trực tuyến</w:t>
      </w:r>
      <w:r w:rsidRPr="00880DA8">
        <w:rPr>
          <w:szCs w:val="26"/>
          <w:lang w:val="vi-VN"/>
        </w:rPr>
        <w:t>: Sinh viên và giảng viên có thể sử dụng các nền tảng nhưb</w:t>
      </w:r>
      <w:r w:rsidRPr="00880DA8">
        <w:rPr>
          <w:rStyle w:val="Manh"/>
          <w:szCs w:val="26"/>
          <w:lang w:val="vi-VN"/>
        </w:rPr>
        <w:t xml:space="preserve"> Google Classroom, Microsoft Teams</w:t>
      </w:r>
      <w:r w:rsidRPr="00880DA8">
        <w:rPr>
          <w:szCs w:val="26"/>
          <w:lang w:val="vi-VN"/>
        </w:rPr>
        <w:t xml:space="preserve"> để tổ chức bài giảng, làm bài tập và thi trực tuyến.</w:t>
      </w:r>
    </w:p>
    <w:p w14:paraId="2FE8529D" w14:textId="77777777" w:rsidR="00880DA8" w:rsidRPr="00880DA8" w:rsidRDefault="00880DA8" w:rsidP="00880DA8">
      <w:pPr>
        <w:spacing w:before="100" w:beforeAutospacing="1" w:after="100" w:afterAutospacing="1" w:line="240" w:lineRule="auto"/>
        <w:ind w:left="360"/>
        <w:rPr>
          <w:szCs w:val="26"/>
          <w:lang w:val="vi-VN"/>
        </w:rPr>
      </w:pPr>
      <w:r w:rsidRPr="00880DA8">
        <w:rPr>
          <w:rStyle w:val="Manh"/>
          <w:szCs w:val="26"/>
          <w:lang w:val="vi-VN"/>
        </w:rPr>
        <w:t>+ Thư viện</w:t>
      </w:r>
      <w:r w:rsidRPr="00880DA8">
        <w:rPr>
          <w:szCs w:val="26"/>
          <w:lang w:val="vi-VN"/>
        </w:rPr>
        <w:t>: Cung cấp tài liệu học thuật, giáo trình, bài báo khoa học giúp sinh viên dễ dàng tra cứu thông tin phục vụ nghiên cứu.</w:t>
      </w:r>
    </w:p>
    <w:p w14:paraId="2D80A615" w14:textId="76C11FF8" w:rsidR="00880DA8" w:rsidRPr="00880DA8" w:rsidRDefault="00880DA8" w:rsidP="00880DA8">
      <w:pPr>
        <w:pStyle w:val="Chuthich"/>
        <w:rPr>
          <w:szCs w:val="26"/>
          <w:lang w:val="vi-VN"/>
        </w:rPr>
      </w:pPr>
      <w:r w:rsidRPr="00880DA8">
        <w:rPr>
          <w:noProof/>
          <w:szCs w:val="26"/>
        </w:rPr>
        <w:lastRenderedPageBreak/>
        <w:drawing>
          <wp:inline distT="0" distB="0" distL="0" distR="0" wp14:anchorId="32C5E1E5" wp14:editId="66D3E114">
            <wp:extent cx="5580380" cy="4213860"/>
            <wp:effectExtent l="0" t="0" r="1270" b="0"/>
            <wp:docPr id="1285726871" name="Hình ảnh 6" descr="Ảnh có chứa trong nhà, tường, sàn, đồ đ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6871" name="Hình ảnh 6" descr="Ảnh có chứa trong nhà, tường, sàn, đồ đạc&#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4213860"/>
                    </a:xfrm>
                    <a:prstGeom prst="rect">
                      <a:avLst/>
                    </a:prstGeom>
                    <a:noFill/>
                    <a:ln>
                      <a:noFill/>
                    </a:ln>
                  </pic:spPr>
                </pic:pic>
              </a:graphicData>
            </a:graphic>
          </wp:inline>
        </w:drawing>
      </w:r>
    </w:p>
    <w:p w14:paraId="3B7047C6" w14:textId="70A14D57" w:rsidR="00880DA8" w:rsidRPr="00880DA8" w:rsidRDefault="00880DA8" w:rsidP="00880DA8">
      <w:pPr>
        <w:spacing w:before="100" w:beforeAutospacing="1" w:after="100" w:afterAutospacing="1" w:line="240" w:lineRule="auto"/>
        <w:ind w:left="360"/>
        <w:jc w:val="center"/>
        <w:rPr>
          <w:rStyle w:val="Manh"/>
          <w:b w:val="0"/>
          <w:bCs w:val="0"/>
          <w:szCs w:val="26"/>
        </w:rPr>
      </w:pPr>
      <w:r>
        <w:rPr>
          <w:rStyle w:val="Manh"/>
          <w:b w:val="0"/>
          <w:bCs w:val="0"/>
          <w:szCs w:val="26"/>
        </w:rPr>
        <w:t>Hình 1-5 Thư viện HUMG</w:t>
      </w:r>
      <w:r w:rsidR="00B26B3B">
        <w:rPr>
          <w:rStyle w:val="Manh"/>
          <w:b w:val="0"/>
          <w:bCs w:val="0"/>
          <w:szCs w:val="26"/>
        </w:rPr>
        <w:t xml:space="preserve"> (Nguồn[</w:t>
      </w:r>
      <w:hyperlink r:id="rId23" w:history="1">
        <w:r w:rsidR="00B26B3B" w:rsidRPr="00B26B3B">
          <w:rPr>
            <w:rStyle w:val="Siuktni"/>
            <w:szCs w:val="26"/>
          </w:rPr>
          <w:t>1</w:t>
        </w:r>
      </w:hyperlink>
      <w:r w:rsidR="00B26B3B">
        <w:rPr>
          <w:rStyle w:val="Manh"/>
          <w:b w:val="0"/>
          <w:bCs w:val="0"/>
          <w:szCs w:val="26"/>
        </w:rPr>
        <w:t>])</w:t>
      </w:r>
    </w:p>
    <w:p w14:paraId="5D7E5018" w14:textId="77777777" w:rsidR="00880DA8" w:rsidRPr="00880DA8" w:rsidRDefault="00880DA8" w:rsidP="00880DA8">
      <w:pPr>
        <w:spacing w:before="100" w:beforeAutospacing="1" w:after="100" w:afterAutospacing="1" w:line="240" w:lineRule="auto"/>
        <w:ind w:left="360"/>
        <w:rPr>
          <w:szCs w:val="26"/>
        </w:rPr>
      </w:pPr>
      <w:r w:rsidRPr="00880DA8">
        <w:rPr>
          <w:rStyle w:val="Manh"/>
          <w:szCs w:val="26"/>
          <w:lang w:val="vi-VN"/>
        </w:rPr>
        <w:t>+ Phòng thí nghiệm và phần mềm chuyên ngành</w:t>
      </w:r>
      <w:r w:rsidRPr="00880DA8">
        <w:rPr>
          <w:szCs w:val="26"/>
          <w:lang w:val="vi-VN"/>
        </w:rPr>
        <w:t>:</w:t>
      </w:r>
    </w:p>
    <w:p w14:paraId="3B24AF89" w14:textId="1BFBD215" w:rsidR="00880DA8" w:rsidRPr="00880DA8" w:rsidRDefault="00880DA8" w:rsidP="00880DA8">
      <w:pPr>
        <w:spacing w:before="100" w:beforeAutospacing="1" w:after="100" w:afterAutospacing="1" w:line="240" w:lineRule="auto"/>
        <w:ind w:left="360"/>
        <w:rPr>
          <w:szCs w:val="26"/>
        </w:rPr>
      </w:pPr>
      <w:r w:rsidRPr="00880DA8">
        <w:rPr>
          <w:szCs w:val="26"/>
          <w:lang w:val="vi-VN"/>
        </w:rPr>
        <w:t xml:space="preserve">Các phòng máy tính phục vụ sinh viên ngành </w:t>
      </w:r>
      <w:r w:rsidRPr="00880DA8">
        <w:rPr>
          <w:rStyle w:val="Manh"/>
          <w:szCs w:val="26"/>
          <w:lang w:val="vi-VN"/>
        </w:rPr>
        <w:t>CNTT, Địa tin học, Mỏ, Dầu khí, Xây dựng</w:t>
      </w:r>
      <w:r w:rsidRPr="00880DA8">
        <w:rPr>
          <w:szCs w:val="26"/>
          <w:lang w:val="vi-VN"/>
        </w:rPr>
        <w:t xml:space="preserve">.Sử dụng các phần mềm chuyên dụng như </w:t>
      </w:r>
      <w:r w:rsidRPr="00880DA8">
        <w:rPr>
          <w:rStyle w:val="Manh"/>
          <w:szCs w:val="26"/>
          <w:lang w:val="vi-VN"/>
        </w:rPr>
        <w:t>AutoCAD, GIS, MATLAB, Petrel, Surfer, Micromine</w:t>
      </w:r>
      <w:r w:rsidRPr="00880DA8">
        <w:rPr>
          <w:szCs w:val="26"/>
          <w:lang w:val="vi-VN"/>
        </w:rPr>
        <w:t xml:space="preserve"> để phân tích dữ liệu, mô phỏng và thiết kế.</w:t>
      </w:r>
    </w:p>
    <w:p w14:paraId="096EE5A0" w14:textId="2521D9AD" w:rsidR="00880DA8" w:rsidRPr="00880DA8" w:rsidRDefault="00880DA8" w:rsidP="00880DA8">
      <w:pPr>
        <w:pStyle w:val="Chuthich"/>
      </w:pPr>
      <w:r w:rsidRPr="00880DA8">
        <w:rPr>
          <w:noProof/>
        </w:rPr>
        <w:drawing>
          <wp:inline distT="0" distB="0" distL="0" distR="0" wp14:anchorId="6C77E7A7" wp14:editId="6E0D83E3">
            <wp:extent cx="4182676" cy="1872343"/>
            <wp:effectExtent l="0" t="0" r="8890" b="0"/>
            <wp:docPr id="1754099109" name="Hình ảnh 5" descr="Ảnh có chứa trong nhà, máy tính, bàn làm việc, màn hình máy tính&#10;&#10;Nội dung do AI tạo ra có thể không chính xác.">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9109" name="Hình ảnh 5" descr="Ảnh có chứa trong nhà, máy tính, bàn làm việc, màn hình máy tính&#10;&#10;Nội dung do AI tạo ra có thể không chính xác.">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7729" cy="1919369"/>
                    </a:xfrm>
                    <a:prstGeom prst="rect">
                      <a:avLst/>
                    </a:prstGeom>
                    <a:noFill/>
                    <a:ln>
                      <a:noFill/>
                    </a:ln>
                  </pic:spPr>
                </pic:pic>
              </a:graphicData>
            </a:graphic>
          </wp:inline>
        </w:drawing>
      </w:r>
    </w:p>
    <w:p w14:paraId="7E6BF035" w14:textId="431068C6" w:rsidR="00880DA8" w:rsidRPr="00880DA8" w:rsidRDefault="00880DA8" w:rsidP="00880DA8">
      <w:pPr>
        <w:spacing w:before="100" w:beforeAutospacing="1" w:after="100" w:afterAutospacing="1" w:line="240" w:lineRule="auto"/>
        <w:ind w:left="360"/>
        <w:rPr>
          <w:rStyle w:val="Manh"/>
          <w:b w:val="0"/>
          <w:bCs w:val="0"/>
          <w:szCs w:val="26"/>
        </w:rPr>
      </w:pPr>
      <w:r>
        <w:rPr>
          <w:rStyle w:val="Manh"/>
          <w:b w:val="0"/>
          <w:bCs w:val="0"/>
          <w:szCs w:val="26"/>
        </w:rPr>
        <w:t xml:space="preserve">                           Hình 1-6 Phòng máy HUMG</w:t>
      </w:r>
      <w:r w:rsidR="00D962DA">
        <w:rPr>
          <w:rStyle w:val="Manh"/>
          <w:b w:val="0"/>
          <w:bCs w:val="0"/>
          <w:szCs w:val="26"/>
        </w:rPr>
        <w:t>(Nguồn</w:t>
      </w:r>
      <w:hyperlink r:id="rId26" w:history="1">
        <w:r w:rsidR="00B26B3B" w:rsidRPr="00B26B3B">
          <w:rPr>
            <w:rStyle w:val="Siuktni"/>
            <w:szCs w:val="26"/>
          </w:rPr>
          <w:t>[2])</w:t>
        </w:r>
      </w:hyperlink>
    </w:p>
    <w:p w14:paraId="0DEB0D3B" w14:textId="77777777" w:rsidR="00880DA8" w:rsidRPr="00880DA8" w:rsidRDefault="00880DA8" w:rsidP="00880DA8">
      <w:pPr>
        <w:spacing w:before="100" w:beforeAutospacing="1" w:after="100" w:afterAutospacing="1" w:line="240" w:lineRule="auto"/>
        <w:ind w:left="360"/>
        <w:rPr>
          <w:szCs w:val="26"/>
        </w:rPr>
      </w:pPr>
      <w:r w:rsidRPr="00880DA8">
        <w:rPr>
          <w:rStyle w:val="Manh"/>
          <w:szCs w:val="26"/>
          <w:lang w:val="vi-VN"/>
        </w:rPr>
        <w:lastRenderedPageBreak/>
        <w:t>+ Kho dữ liệu nghiên cứu</w:t>
      </w:r>
      <w:r w:rsidRPr="00880DA8">
        <w:rPr>
          <w:szCs w:val="26"/>
          <w:lang w:val="vi-VN"/>
        </w:rPr>
        <w:t>: Hỗ trợ giảng viên, sinh viên truy cập và phân tích các dữ liệu về địa chất, khoáng sản, bản đồ số.</w:t>
      </w:r>
    </w:p>
    <w:p w14:paraId="0D673A2C" w14:textId="77777777" w:rsidR="00880DA8" w:rsidRPr="00880DA8" w:rsidRDefault="00880DA8" w:rsidP="00880DA8">
      <w:pPr>
        <w:spacing w:before="100" w:beforeAutospacing="1" w:after="100" w:afterAutospacing="1" w:line="240" w:lineRule="auto"/>
        <w:ind w:left="360"/>
        <w:rPr>
          <w:b/>
          <w:bCs/>
          <w:szCs w:val="26"/>
          <w:lang w:val="vi-VN"/>
        </w:rPr>
      </w:pPr>
      <w:r w:rsidRPr="00880DA8">
        <w:rPr>
          <w:rStyle w:val="Manh"/>
          <w:szCs w:val="26"/>
          <w:lang w:val="vi-VN"/>
        </w:rPr>
        <w:t xml:space="preserve"> + Hệ thống khảo thí trực tuyến</w:t>
      </w:r>
      <w:r w:rsidRPr="00880DA8">
        <w:rPr>
          <w:szCs w:val="26"/>
          <w:lang w:val="vi-VN"/>
        </w:rPr>
        <w:t>: Tổ chức thi cử, đánh giá kết quả học tập trên nền tảng số.</w:t>
      </w:r>
    </w:p>
    <w:p w14:paraId="4C2F6421" w14:textId="77777777" w:rsidR="00880DA8" w:rsidRPr="00880DA8" w:rsidRDefault="00880DA8" w:rsidP="00880DA8">
      <w:pPr>
        <w:spacing w:before="100" w:beforeAutospacing="1" w:after="100" w:afterAutospacing="1" w:line="240" w:lineRule="auto"/>
        <w:ind w:left="360"/>
        <w:rPr>
          <w:szCs w:val="26"/>
          <w:lang w:val="vi-VN"/>
        </w:rPr>
      </w:pPr>
      <w:r w:rsidRPr="00880DA8">
        <w:rPr>
          <w:rStyle w:val="Manh"/>
          <w:szCs w:val="26"/>
          <w:lang w:val="vi-VN"/>
        </w:rPr>
        <w:t>+ Hệ thống máy chủ và cơ sở hạ tầng CNTT</w:t>
      </w:r>
      <w:r w:rsidRPr="00880DA8">
        <w:rPr>
          <w:szCs w:val="26"/>
          <w:lang w:val="vi-VN"/>
        </w:rPr>
        <w:t>:</w:t>
      </w:r>
    </w:p>
    <w:p w14:paraId="51211E07" w14:textId="77777777" w:rsidR="00880DA8" w:rsidRPr="00880DA8" w:rsidRDefault="00880DA8" w:rsidP="00880DA8">
      <w:pPr>
        <w:spacing w:before="100" w:beforeAutospacing="1" w:after="100" w:afterAutospacing="1" w:line="240" w:lineRule="auto"/>
        <w:ind w:left="360"/>
        <w:rPr>
          <w:szCs w:val="26"/>
          <w:lang w:val="vi-VN"/>
        </w:rPr>
      </w:pPr>
      <w:r w:rsidRPr="00880DA8">
        <w:rPr>
          <w:szCs w:val="26"/>
          <w:lang w:val="vi-VN"/>
        </w:rPr>
        <w:t>Mạng nội bộ và hệ thống máy tính trong trường đảm bảo kết nối ổn định cho giảng viên và sinh viên.</w:t>
      </w:r>
    </w:p>
    <w:p w14:paraId="7E89DCCA" w14:textId="77777777" w:rsidR="00880DA8" w:rsidRPr="00880DA8" w:rsidRDefault="00880DA8" w:rsidP="00880DA8">
      <w:pPr>
        <w:spacing w:before="100" w:beforeAutospacing="1" w:after="100" w:afterAutospacing="1" w:line="240" w:lineRule="auto"/>
        <w:ind w:left="360"/>
        <w:rPr>
          <w:szCs w:val="26"/>
          <w:lang w:val="vi-VN"/>
        </w:rPr>
      </w:pPr>
      <w:r w:rsidRPr="00880DA8">
        <w:rPr>
          <w:rStyle w:val="Manh"/>
          <w:szCs w:val="26"/>
          <w:lang w:val="vi-VN"/>
        </w:rPr>
        <w:t>+ Phần mềm quản lý đào tạo</w:t>
      </w:r>
      <w:r w:rsidRPr="00880DA8">
        <w:rPr>
          <w:szCs w:val="26"/>
          <w:lang w:val="vi-VN"/>
        </w:rPr>
        <w:t xml:space="preserve">:Cổng thông tin sinh viên hỗ trợ </w:t>
      </w:r>
      <w:r w:rsidRPr="00880DA8">
        <w:rPr>
          <w:rStyle w:val="Manh"/>
          <w:szCs w:val="26"/>
          <w:lang w:val="vi-VN"/>
        </w:rPr>
        <w:t>đăng ký học phần, tra cứu điểm, lịch học, lịch thi</w:t>
      </w:r>
      <w:r w:rsidRPr="00880DA8">
        <w:rPr>
          <w:szCs w:val="26"/>
          <w:lang w:val="vi-VN"/>
        </w:rPr>
        <w:t>.</w:t>
      </w:r>
    </w:p>
    <w:p w14:paraId="09E820F4" w14:textId="77777777" w:rsidR="00880DA8" w:rsidRPr="00880DA8" w:rsidRDefault="00880DA8" w:rsidP="00880DA8">
      <w:pPr>
        <w:spacing w:before="100" w:beforeAutospacing="1" w:after="100" w:afterAutospacing="1" w:line="240" w:lineRule="auto"/>
        <w:ind w:left="360"/>
        <w:rPr>
          <w:szCs w:val="26"/>
          <w:lang w:val="vi-VN"/>
        </w:rPr>
      </w:pPr>
      <w:r w:rsidRPr="00880DA8">
        <w:rPr>
          <w:szCs w:val="26"/>
          <w:lang w:val="vi-VN"/>
        </w:rPr>
        <w:t>Giảng viên có thể nhập điểm, theo dõi tiến độ học tập của sinh viên.</w:t>
      </w:r>
    </w:p>
    <w:p w14:paraId="2944F5F3" w14:textId="77777777" w:rsidR="00880DA8" w:rsidRPr="00880DA8" w:rsidRDefault="00880DA8" w:rsidP="00880DA8">
      <w:pPr>
        <w:spacing w:before="100" w:beforeAutospacing="1" w:after="100" w:afterAutospacing="1" w:line="240" w:lineRule="auto"/>
        <w:ind w:left="360"/>
        <w:rPr>
          <w:szCs w:val="26"/>
          <w:lang w:val="vi-VN"/>
        </w:rPr>
      </w:pPr>
      <w:r w:rsidRPr="00880DA8">
        <w:rPr>
          <w:rStyle w:val="Manh"/>
          <w:szCs w:val="26"/>
          <w:lang w:val="vi-VN"/>
        </w:rPr>
        <w:t>+ Bảo mật và an ninh mạng</w:t>
      </w:r>
      <w:r w:rsidRPr="00880DA8">
        <w:rPr>
          <w:szCs w:val="26"/>
          <w:lang w:val="vi-VN"/>
        </w:rPr>
        <w:t xml:space="preserve">: Các hệ thống CNTT trong trường được bảo vệ bằng </w:t>
      </w:r>
      <w:r w:rsidRPr="00880DA8">
        <w:rPr>
          <w:rStyle w:val="Manh"/>
          <w:szCs w:val="26"/>
          <w:lang w:val="vi-VN"/>
        </w:rPr>
        <w:t>tường lửa, phần mềm diệt virus, xác thực đăng nhập</w:t>
      </w:r>
      <w:r w:rsidRPr="00880DA8">
        <w:rPr>
          <w:szCs w:val="26"/>
          <w:lang w:val="vi-VN"/>
        </w:rPr>
        <w:t xml:space="preserve"> để tránh rủi ro an ninh mạng.</w:t>
      </w:r>
    </w:p>
    <w:p w14:paraId="15E4A4AC" w14:textId="559C45CA" w:rsidR="00880DA8" w:rsidRDefault="00880DA8" w:rsidP="00880DA8">
      <w:pPr>
        <w:rPr>
          <w:szCs w:val="26"/>
        </w:rPr>
      </w:pPr>
      <w:r w:rsidRPr="00880DA8">
        <w:rPr>
          <w:szCs w:val="26"/>
          <w:lang w:val="vi-VN"/>
        </w:rPr>
        <w:t>Cung cấp tài khoản email và tài khoản Microsoft 365 cho sinh viên, giảng viên để đảm bảo trao đổi thông tin an toàn.</w:t>
      </w:r>
    </w:p>
    <w:p w14:paraId="27EDF359" w14:textId="222BA146" w:rsidR="00880DA8" w:rsidRDefault="00880DA8" w:rsidP="00880DA8">
      <w:pPr>
        <w:pStyle w:val="u2"/>
      </w:pPr>
      <w:r w:rsidRPr="00880DA8">
        <w:rPr>
          <w:lang w:val="vi-VN"/>
        </w:rPr>
        <w:t>Các chính sách và quy định chung về quản lý tài nguyên CNTT</w:t>
      </w:r>
    </w:p>
    <w:p w14:paraId="10E5DA03" w14:textId="77777777" w:rsidR="00880DA8" w:rsidRPr="00880DA8" w:rsidRDefault="00880DA8" w:rsidP="00880DA8">
      <w:pPr>
        <w:ind w:firstLine="0"/>
        <w:rPr>
          <w:lang w:val="vi-VN"/>
        </w:rPr>
      </w:pPr>
      <w:r w:rsidRPr="00880DA8">
        <w:rPr>
          <w:lang w:val="vi-VN"/>
        </w:rPr>
        <w:t xml:space="preserve">Các chính sách này được ban hành nhằm hướng dẫn và quy định về việc quản lý, khai thác và sử dụng tài nguyên CNTT trong nhà trường theo hướng an toàn, hiệu quả và tuân thủ các quy định pháp luật. Chính sách này được xây dựng dựa trên các quy định hiện hành của </w:t>
      </w:r>
      <w:r w:rsidRPr="00880DA8">
        <w:rPr>
          <w:b/>
          <w:bCs/>
          <w:lang w:val="vi-VN"/>
        </w:rPr>
        <w:t>Bộ Giáo dục và Đào tạo (MOET)</w:t>
      </w:r>
      <w:r w:rsidRPr="00880DA8">
        <w:rPr>
          <w:lang w:val="vi-VN"/>
        </w:rPr>
        <w:t xml:space="preserve">, hướng dẫn từ </w:t>
      </w:r>
      <w:r w:rsidRPr="00880DA8">
        <w:rPr>
          <w:b/>
          <w:bCs/>
          <w:lang w:val="vi-VN"/>
        </w:rPr>
        <w:t>Cục Công nghệ Thông tin (Bộ GD&amp;ĐT)</w:t>
      </w:r>
      <w:r w:rsidRPr="00880DA8">
        <w:rPr>
          <w:lang w:val="vi-VN"/>
        </w:rPr>
        <w:t xml:space="preserve">, cũng như các tiêu chuẩn về bảo mật thông </w:t>
      </w:r>
    </w:p>
    <w:p w14:paraId="5CE95305" w14:textId="77777777" w:rsidR="00880DA8" w:rsidRPr="00880DA8" w:rsidRDefault="00880DA8" w:rsidP="00880DA8">
      <w:pPr>
        <w:ind w:firstLine="0"/>
        <w:rPr>
          <w:lang w:val="vi-VN"/>
        </w:rPr>
      </w:pPr>
      <w:r w:rsidRPr="00880DA8">
        <w:rPr>
          <w:lang w:val="vi-VN"/>
        </w:rPr>
        <w:t xml:space="preserve">tin như </w:t>
      </w:r>
      <w:r w:rsidRPr="00880DA8">
        <w:rPr>
          <w:b/>
          <w:bCs/>
          <w:lang w:val="vi-VN"/>
        </w:rPr>
        <w:t>ISO/IEC 27001</w:t>
      </w:r>
      <w:r w:rsidRPr="00880DA8">
        <w:rPr>
          <w:lang w:val="vi-VN"/>
        </w:rPr>
        <w:t xml:space="preserve"> và các quy định pháp lý liên quan.</w:t>
      </w:r>
    </w:p>
    <w:p w14:paraId="7E22CDEA" w14:textId="77777777" w:rsidR="00880DA8" w:rsidRPr="00880DA8" w:rsidRDefault="00880DA8" w:rsidP="00880DA8">
      <w:pPr>
        <w:numPr>
          <w:ilvl w:val="0"/>
          <w:numId w:val="39"/>
        </w:numPr>
        <w:rPr>
          <w:bCs/>
          <w:lang w:val="vi-VN"/>
        </w:rPr>
      </w:pPr>
      <w:r w:rsidRPr="00880DA8">
        <w:rPr>
          <w:bCs/>
          <w:lang w:val="vi-VN"/>
        </w:rPr>
        <w:t>Quy định về quản lý hạ tầng CNTT.</w:t>
      </w:r>
    </w:p>
    <w:p w14:paraId="184287D1" w14:textId="77777777" w:rsidR="00880DA8" w:rsidRPr="00880DA8" w:rsidRDefault="00880DA8" w:rsidP="00880DA8">
      <w:pPr>
        <w:ind w:firstLine="0"/>
        <w:rPr>
          <w:b/>
          <w:bCs/>
        </w:rPr>
      </w:pPr>
      <w:r w:rsidRPr="00880DA8">
        <w:rPr>
          <w:lang w:val="vi-VN"/>
        </w:rPr>
        <w:t xml:space="preserve">+ Mọi thiết bị CNTT trong trường, bao gồm hệ thống máy chủ, mạng nội bộ, máy tính cá nhân và phần mềm, phải được giám sát và quản lý bởi </w:t>
      </w:r>
      <w:r w:rsidRPr="00880DA8">
        <w:rPr>
          <w:bCs/>
          <w:lang w:val="vi-VN"/>
        </w:rPr>
        <w:t>Nhà  Trường.</w:t>
      </w:r>
    </w:p>
    <w:p w14:paraId="4B610F81" w14:textId="77777777" w:rsidR="00880DA8" w:rsidRPr="00880DA8" w:rsidRDefault="00880DA8" w:rsidP="00880DA8">
      <w:pPr>
        <w:ind w:firstLine="0"/>
      </w:pPr>
      <w:r w:rsidRPr="00880DA8">
        <w:rPr>
          <w:lang w:val="vi-VN"/>
        </w:rPr>
        <w:t xml:space="preserve">+ Để đảm bảo an ninh, các kết nối mạng cần được kiểm soát chặt chẽ theo tiêu chuẩn </w:t>
      </w:r>
      <w:r w:rsidRPr="00880DA8">
        <w:rPr>
          <w:bCs/>
          <w:lang w:val="vi-VN"/>
        </w:rPr>
        <w:t>ISO/IEC 27001</w:t>
      </w:r>
      <w:r w:rsidRPr="00880DA8">
        <w:rPr>
          <w:lang w:val="vi-VN"/>
        </w:rPr>
        <w:t xml:space="preserve"> về bảo mật thông tin.</w:t>
      </w:r>
    </w:p>
    <w:p w14:paraId="659C92A4" w14:textId="77777777" w:rsidR="00880DA8" w:rsidRPr="00880DA8" w:rsidRDefault="00880DA8" w:rsidP="00880DA8">
      <w:pPr>
        <w:ind w:firstLine="0"/>
        <w:rPr>
          <w:lang w:val="vi-VN"/>
        </w:rPr>
      </w:pPr>
      <w:r w:rsidRPr="00880DA8">
        <w:rPr>
          <w:lang w:val="vi-VN"/>
        </w:rPr>
        <w:t xml:space="preserve">+ Việc bảo trì, cập nhật hệ thống CNTT cần tuân theo kế hoạch được phê duyệt bởi </w:t>
      </w:r>
      <w:r w:rsidRPr="00880DA8">
        <w:rPr>
          <w:bCs/>
          <w:lang w:val="vi-VN"/>
        </w:rPr>
        <w:t>Ban Quản lý CNTT</w:t>
      </w:r>
      <w:r w:rsidRPr="00880DA8">
        <w:rPr>
          <w:lang w:val="vi-VN"/>
        </w:rPr>
        <w:t>.</w:t>
      </w:r>
    </w:p>
    <w:p w14:paraId="42B2820F" w14:textId="77777777" w:rsidR="00880DA8" w:rsidRPr="00880DA8" w:rsidRDefault="00880DA8" w:rsidP="00880DA8">
      <w:pPr>
        <w:numPr>
          <w:ilvl w:val="0"/>
          <w:numId w:val="39"/>
        </w:numPr>
        <w:rPr>
          <w:bCs/>
          <w:lang w:val="vi-VN"/>
        </w:rPr>
      </w:pPr>
      <w:r w:rsidRPr="00880DA8">
        <w:rPr>
          <w:bCs/>
          <w:lang w:val="vi-VN"/>
        </w:rPr>
        <w:lastRenderedPageBreak/>
        <w:t>Quy định quản lý phần mềm và ứng dụng.</w:t>
      </w:r>
    </w:p>
    <w:p w14:paraId="5534432D" w14:textId="77777777" w:rsidR="00880DA8" w:rsidRPr="00880DA8" w:rsidRDefault="00880DA8" w:rsidP="00880DA8">
      <w:pPr>
        <w:ind w:firstLine="0"/>
        <w:rPr>
          <w:lang w:val="vi-VN"/>
        </w:rPr>
      </w:pPr>
      <w:r w:rsidRPr="00880DA8">
        <w:rPr>
          <w:lang w:val="vi-VN"/>
        </w:rPr>
        <w:t xml:space="preserve">+ Chỉ được phép sử dụng phần mềm có bản quyền hoặc phần mềm nguồn mở tuân thủ quy định của </w:t>
      </w:r>
      <w:r w:rsidRPr="00880DA8">
        <w:rPr>
          <w:bCs/>
          <w:lang w:val="vi-VN"/>
        </w:rPr>
        <w:t>Luật Sở hữu trí tuệ Việt Nam</w:t>
      </w:r>
      <w:r w:rsidRPr="00880DA8">
        <w:rPr>
          <w:lang w:val="vi-VN"/>
        </w:rPr>
        <w:t>.</w:t>
      </w:r>
    </w:p>
    <w:p w14:paraId="51020B5C" w14:textId="77777777" w:rsidR="00880DA8" w:rsidRPr="00880DA8" w:rsidRDefault="00880DA8" w:rsidP="00880DA8">
      <w:pPr>
        <w:ind w:firstLine="0"/>
        <w:rPr>
          <w:lang w:val="vi-VN"/>
        </w:rPr>
      </w:pPr>
      <w:r w:rsidRPr="00880DA8">
        <w:rPr>
          <w:lang w:val="vi-VN"/>
        </w:rPr>
        <w:t xml:space="preserve">+ Trước khi triển khai bất kỳ phần mềm nào phục vụ giảng dạy và nghiên cứu, cần có sự kiểm định từ </w:t>
      </w:r>
      <w:r w:rsidRPr="00880DA8">
        <w:rPr>
          <w:bCs/>
          <w:lang w:val="vi-VN"/>
        </w:rPr>
        <w:t>Nhà Trường</w:t>
      </w:r>
      <w:r w:rsidRPr="00880DA8">
        <w:rPr>
          <w:lang w:val="vi-VN"/>
        </w:rPr>
        <w:t>.</w:t>
      </w:r>
    </w:p>
    <w:p w14:paraId="567AA57B" w14:textId="77777777" w:rsidR="00880DA8" w:rsidRPr="00880DA8" w:rsidRDefault="00880DA8" w:rsidP="00880DA8">
      <w:pPr>
        <w:ind w:firstLine="0"/>
        <w:rPr>
          <w:lang w:val="vi-VN"/>
        </w:rPr>
      </w:pPr>
      <w:r w:rsidRPr="00880DA8">
        <w:rPr>
          <w:lang w:val="vi-VN"/>
        </w:rPr>
        <w:t>+ Nghiêm cấm cài đặt hoặc sử dụng các ứng dụng không rõ nguồn gốc nhằm đảm bảo an toàn hệ thống.</w:t>
      </w:r>
    </w:p>
    <w:p w14:paraId="3A2B5074" w14:textId="77777777" w:rsidR="00880DA8" w:rsidRPr="00880DA8" w:rsidRDefault="00880DA8" w:rsidP="00880DA8">
      <w:pPr>
        <w:numPr>
          <w:ilvl w:val="0"/>
          <w:numId w:val="39"/>
        </w:numPr>
        <w:rPr>
          <w:bCs/>
          <w:lang w:val="vi-VN"/>
        </w:rPr>
      </w:pPr>
      <w:r w:rsidRPr="00880DA8">
        <w:rPr>
          <w:bCs/>
          <w:lang w:val="vi-VN"/>
        </w:rPr>
        <w:t>Chính sách quản lý và bảo mật dữ liệu.</w:t>
      </w:r>
    </w:p>
    <w:p w14:paraId="2ABA33C8" w14:textId="77777777" w:rsidR="00880DA8" w:rsidRPr="00880DA8" w:rsidRDefault="00880DA8" w:rsidP="00880DA8">
      <w:pPr>
        <w:ind w:firstLine="0"/>
        <w:rPr>
          <w:lang w:val="vi-VN"/>
        </w:rPr>
      </w:pPr>
      <w:r w:rsidRPr="00880DA8">
        <w:rPr>
          <w:lang w:val="vi-VN"/>
        </w:rPr>
        <w:t xml:space="preserve">+ Các dữ liệu quan trọng như thông tin sinh viên, giảng viên, kết quả nghiên cứu phải được lưu trữ an toàn và sao lưu định kỳ theo quy định của </w:t>
      </w:r>
      <w:r w:rsidRPr="00880DA8">
        <w:rPr>
          <w:bCs/>
          <w:lang w:val="vi-VN"/>
        </w:rPr>
        <w:t>Nghị định 85/2016/NĐ-CP</w:t>
      </w:r>
      <w:r w:rsidRPr="00880DA8">
        <w:rPr>
          <w:lang w:val="vi-VN"/>
        </w:rPr>
        <w:t>.</w:t>
      </w:r>
    </w:p>
    <w:p w14:paraId="446137A1" w14:textId="77777777" w:rsidR="00880DA8" w:rsidRPr="00880DA8" w:rsidRDefault="00880DA8" w:rsidP="00880DA8">
      <w:pPr>
        <w:ind w:firstLine="0"/>
        <w:rPr>
          <w:lang w:val="vi-VN"/>
        </w:rPr>
      </w:pPr>
      <w:r w:rsidRPr="00880DA8">
        <w:rPr>
          <w:lang w:val="vi-VN"/>
        </w:rPr>
        <w:t>+ Quyền truy cập vào dữ liệu phải được phân cấp hợp lý, đảm bảo nguyên tắc tối thiểu cần thiết.</w:t>
      </w:r>
    </w:p>
    <w:p w14:paraId="609FE943" w14:textId="77777777" w:rsidR="00880DA8" w:rsidRPr="00880DA8" w:rsidRDefault="00880DA8" w:rsidP="00880DA8">
      <w:pPr>
        <w:ind w:firstLine="0"/>
        <w:rPr>
          <w:lang w:val="vi-VN"/>
        </w:rPr>
      </w:pPr>
      <w:r w:rsidRPr="00880DA8">
        <w:rPr>
          <w:lang w:val="vi-VN"/>
        </w:rPr>
        <w:t xml:space="preserve">+ Việc chia sẻ thông tin ra bên ngoài cần tuân thủ chặt chẽ </w:t>
      </w:r>
      <w:r w:rsidRPr="00880DA8">
        <w:rPr>
          <w:bCs/>
          <w:lang w:val="vi-VN"/>
        </w:rPr>
        <w:t>Luật An ninh mạng 2018</w:t>
      </w:r>
      <w:r w:rsidRPr="00880DA8">
        <w:rPr>
          <w:lang w:val="vi-VN"/>
        </w:rPr>
        <w:t>.</w:t>
      </w:r>
    </w:p>
    <w:p w14:paraId="71C49E02" w14:textId="77777777" w:rsidR="00880DA8" w:rsidRPr="00FD0A55" w:rsidRDefault="00880DA8" w:rsidP="00880DA8">
      <w:pPr>
        <w:numPr>
          <w:ilvl w:val="0"/>
          <w:numId w:val="39"/>
        </w:numPr>
        <w:rPr>
          <w:bCs/>
          <w:lang w:val="vi-VN"/>
        </w:rPr>
      </w:pPr>
      <w:r w:rsidRPr="00880DA8">
        <w:rPr>
          <w:bCs/>
          <w:lang w:val="vi-VN"/>
        </w:rPr>
        <w:t>Chính sách bảo mật hệ thống.</w:t>
      </w:r>
    </w:p>
    <w:p w14:paraId="507A0C88" w14:textId="60521C5C" w:rsidR="00FD0A55" w:rsidRPr="00FD0A55" w:rsidRDefault="00FD0A55" w:rsidP="00FD0A55">
      <w:pPr>
        <w:pStyle w:val="Chuthich"/>
      </w:pPr>
      <w:r>
        <w:rPr>
          <w:noProof/>
        </w:rPr>
        <w:drawing>
          <wp:inline distT="0" distB="0" distL="0" distR="0" wp14:anchorId="7F3A42E2" wp14:editId="0DE7821B">
            <wp:extent cx="5384800" cy="3320415"/>
            <wp:effectExtent l="0" t="0" r="6350" b="0"/>
            <wp:docPr id="1577899881" name="Picture 5" descr="Ảnh có chứa màu xanh lam, ảnh chụp màn hình, Màu xanh nước biển đậm, Xan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99881" name="Picture 5" descr="Ảnh có chứa màu xanh lam, ảnh chụp màn hình, Màu xanh nước biển đậm, Xanh điện&#10;&#10;Nội dung do AI tạo ra có thể không chính xác."/>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84800" cy="3320415"/>
                    </a:xfrm>
                    <a:prstGeom prst="rect">
                      <a:avLst/>
                    </a:prstGeom>
                  </pic:spPr>
                </pic:pic>
              </a:graphicData>
            </a:graphic>
          </wp:inline>
        </w:drawing>
      </w:r>
    </w:p>
    <w:p w14:paraId="0E3EEACE" w14:textId="6BCB5447" w:rsidR="00FD0A55" w:rsidRDefault="00FD0A55" w:rsidP="00FD0A55">
      <w:pPr>
        <w:ind w:firstLine="0"/>
        <w:jc w:val="center"/>
      </w:pPr>
      <w:r>
        <w:t xml:space="preserve">Hình 1-7 </w:t>
      </w:r>
      <w:r w:rsidRPr="00FD0A55">
        <w:rPr>
          <w:lang w:val="vi-VN"/>
        </w:rPr>
        <w:t>Đảm bảo an toàn hệ thống thông tin</w:t>
      </w:r>
    </w:p>
    <w:p w14:paraId="1EEE976F" w14:textId="4916E43E" w:rsidR="00880DA8" w:rsidRPr="00880DA8" w:rsidRDefault="00880DA8" w:rsidP="00880DA8">
      <w:pPr>
        <w:ind w:firstLine="0"/>
        <w:rPr>
          <w:lang w:val="vi-VN"/>
        </w:rPr>
      </w:pPr>
      <w:r w:rsidRPr="00880DA8">
        <w:rPr>
          <w:lang w:val="vi-VN"/>
        </w:rPr>
        <w:lastRenderedPageBreak/>
        <w:t>+ Nhà trường triển khai các biện pháp bảo vệ hệ thống CNTT như tường lửa, phần mềm diệt virus, và cơ chế xác thực nhiều lớp.</w:t>
      </w:r>
    </w:p>
    <w:p w14:paraId="42343598" w14:textId="77777777" w:rsidR="00880DA8" w:rsidRPr="00880DA8" w:rsidRDefault="00880DA8" w:rsidP="00880DA8">
      <w:pPr>
        <w:ind w:firstLine="0"/>
        <w:rPr>
          <w:lang w:val="vi-VN"/>
        </w:rPr>
      </w:pPr>
      <w:r w:rsidRPr="00880DA8">
        <w:rPr>
          <w:lang w:val="vi-VN"/>
        </w:rPr>
        <w:t>+ Người dùng có trách nhiệm bảo vệ tài khoản cá nhân, không chia sẻ thông tin đăng nhập nhằm giảm thiểu rủi ro bảo mật.</w:t>
      </w:r>
    </w:p>
    <w:p w14:paraId="67F8F1DE" w14:textId="77777777" w:rsidR="00880DA8" w:rsidRPr="00880DA8" w:rsidRDefault="00880DA8" w:rsidP="00880DA8">
      <w:pPr>
        <w:ind w:firstLine="0"/>
        <w:rPr>
          <w:lang w:val="vi-VN"/>
        </w:rPr>
      </w:pPr>
      <w:r w:rsidRPr="00880DA8">
        <w:rPr>
          <w:lang w:val="vi-VN"/>
        </w:rPr>
        <w:t xml:space="preserve">+ Các hành vi xâm nhập trái phép hoặc phá hoại hệ thống sẽ bị xử lý theo </w:t>
      </w:r>
      <w:r w:rsidRPr="00880DA8">
        <w:rPr>
          <w:bCs/>
          <w:lang w:val="vi-VN"/>
        </w:rPr>
        <w:t>Quy chế của trường và quy định pháp luật</w:t>
      </w:r>
      <w:r w:rsidRPr="00880DA8">
        <w:rPr>
          <w:lang w:val="vi-VN"/>
        </w:rPr>
        <w:t>.</w:t>
      </w:r>
    </w:p>
    <w:p w14:paraId="5463AFD5" w14:textId="77777777" w:rsidR="00880DA8" w:rsidRPr="00880DA8" w:rsidRDefault="00880DA8" w:rsidP="00880DA8">
      <w:pPr>
        <w:numPr>
          <w:ilvl w:val="0"/>
          <w:numId w:val="39"/>
        </w:numPr>
        <w:rPr>
          <w:bCs/>
          <w:lang w:val="vi-VN"/>
        </w:rPr>
      </w:pPr>
      <w:r w:rsidRPr="00880DA8">
        <w:rPr>
          <w:bCs/>
          <w:lang w:val="vi-VN"/>
        </w:rPr>
        <w:t>Quy định về sử dụng tài nguyên CNTT.</w:t>
      </w:r>
    </w:p>
    <w:p w14:paraId="0F5D6496" w14:textId="77777777" w:rsidR="00880DA8" w:rsidRPr="00880DA8" w:rsidRDefault="00880DA8" w:rsidP="00880DA8">
      <w:pPr>
        <w:ind w:firstLine="0"/>
        <w:rPr>
          <w:lang w:val="vi-VN"/>
        </w:rPr>
      </w:pPr>
      <w:r w:rsidRPr="00880DA8">
        <w:rPr>
          <w:lang w:val="vi-VN"/>
        </w:rPr>
        <w:t>+ Hệ thống CNTT chỉ được sử dụng phục vụ mục đích giảng dạy, nghiên cứu và quản lý hành chính.</w:t>
      </w:r>
    </w:p>
    <w:p w14:paraId="0CE878AE" w14:textId="77777777" w:rsidR="00880DA8" w:rsidRPr="00880DA8" w:rsidRDefault="00880DA8" w:rsidP="00880DA8">
      <w:pPr>
        <w:ind w:firstLine="0"/>
        <w:rPr>
          <w:lang w:val="vi-VN"/>
        </w:rPr>
      </w:pPr>
      <w:r w:rsidRPr="00880DA8">
        <w:rPr>
          <w:lang w:val="vi-VN"/>
        </w:rPr>
        <w:t>+ Tuyệt đối không sử dụng tài nguyên CNTT để phát tán thông tin sai lệch hoặc thực hiện các hành vi vi phạm pháp luật.</w:t>
      </w:r>
    </w:p>
    <w:p w14:paraId="4D6A68CD" w14:textId="77777777" w:rsidR="00880DA8" w:rsidRPr="00880DA8" w:rsidRDefault="00880DA8" w:rsidP="00880DA8">
      <w:pPr>
        <w:ind w:firstLine="0"/>
        <w:rPr>
          <w:lang w:val="vi-VN"/>
        </w:rPr>
      </w:pPr>
      <w:r w:rsidRPr="00880DA8">
        <w:rPr>
          <w:lang w:val="vi-VN"/>
        </w:rPr>
        <w:t xml:space="preserve">+ Khi phát hiện sự cố an ninh, người dùng cần báo cáo ngay cho </w:t>
      </w:r>
      <w:r w:rsidRPr="00880DA8">
        <w:rPr>
          <w:bCs/>
          <w:lang w:val="vi-VN"/>
        </w:rPr>
        <w:t>Phòng CNTT</w:t>
      </w:r>
      <w:r w:rsidRPr="00880DA8">
        <w:rPr>
          <w:lang w:val="vi-VN"/>
        </w:rPr>
        <w:t xml:space="preserve"> để có phương án xử lý kịp thời.</w:t>
      </w:r>
    </w:p>
    <w:p w14:paraId="06436627" w14:textId="77777777" w:rsidR="00880DA8" w:rsidRPr="00880DA8" w:rsidRDefault="00880DA8" w:rsidP="00880DA8">
      <w:pPr>
        <w:numPr>
          <w:ilvl w:val="0"/>
          <w:numId w:val="39"/>
        </w:numPr>
        <w:rPr>
          <w:bCs/>
          <w:lang w:val="vi-VN"/>
        </w:rPr>
      </w:pPr>
      <w:r w:rsidRPr="00880DA8">
        <w:rPr>
          <w:bCs/>
          <w:lang w:val="vi-VN"/>
        </w:rPr>
        <w:t>Quy định về giám sát và kiểm tra tài nguyên CNTT.</w:t>
      </w:r>
    </w:p>
    <w:p w14:paraId="62B2AC4D" w14:textId="77777777" w:rsidR="00880DA8" w:rsidRPr="00880DA8" w:rsidRDefault="00880DA8" w:rsidP="00880DA8">
      <w:pPr>
        <w:ind w:firstLine="0"/>
        <w:rPr>
          <w:lang w:val="vi-VN"/>
        </w:rPr>
      </w:pPr>
      <w:r w:rsidRPr="00880DA8">
        <w:rPr>
          <w:lang w:val="vi-VN"/>
        </w:rPr>
        <w:t>+ Nhà trường sẽ tiến hành kiểm tra định kỳ việc tuân thủ quy định CNTT, đồng thời áp dụng các biện pháp cải thiện hệ thống dựa trên kết quả đánh giá.</w:t>
      </w:r>
    </w:p>
    <w:p w14:paraId="7B88E068" w14:textId="77777777" w:rsidR="00880DA8" w:rsidRPr="00880DA8" w:rsidRDefault="00880DA8" w:rsidP="00880DA8">
      <w:pPr>
        <w:ind w:firstLine="0"/>
        <w:rPr>
          <w:lang w:val="vi-VN"/>
        </w:rPr>
      </w:pPr>
      <w:r w:rsidRPr="00880DA8">
        <w:rPr>
          <w:lang w:val="vi-VN"/>
        </w:rPr>
        <w:t>+ Những cá nhân vi phạm chính sách sẽ bị xử lý theo các mức độ phù hợp, từ cảnh cáo đến đình chỉ quyền sử dụng tài nguyên CNTT.</w:t>
      </w:r>
    </w:p>
    <w:p w14:paraId="4D15FF33" w14:textId="77777777" w:rsidR="00880DA8" w:rsidRPr="00880DA8" w:rsidRDefault="00880DA8" w:rsidP="00880DA8">
      <w:pPr>
        <w:numPr>
          <w:ilvl w:val="0"/>
          <w:numId w:val="39"/>
        </w:numPr>
        <w:rPr>
          <w:bCs/>
          <w:lang w:val="vi-VN"/>
        </w:rPr>
      </w:pPr>
      <w:r w:rsidRPr="00880DA8">
        <w:rPr>
          <w:bCs/>
          <w:lang w:val="vi-VN"/>
        </w:rPr>
        <w:t>Quy định về hiệu lực và điều chỉnh chính sách.</w:t>
      </w:r>
    </w:p>
    <w:p w14:paraId="5FEC2676" w14:textId="77777777" w:rsidR="00880DA8" w:rsidRPr="00880DA8" w:rsidRDefault="00880DA8" w:rsidP="00880DA8">
      <w:pPr>
        <w:ind w:firstLine="0"/>
        <w:rPr>
          <w:lang w:val="vi-VN"/>
        </w:rPr>
      </w:pPr>
      <w:r w:rsidRPr="00880DA8">
        <w:rPr>
          <w:lang w:val="vi-VN"/>
        </w:rPr>
        <w:t xml:space="preserve">+ Chính sách này có hiệu lực ngay từ ngày ban hành và được </w:t>
      </w:r>
      <w:r w:rsidRPr="00880DA8">
        <w:rPr>
          <w:bCs/>
          <w:lang w:val="vi-VN"/>
        </w:rPr>
        <w:t>Ban Giám hiệu</w:t>
      </w:r>
      <w:r w:rsidRPr="00880DA8">
        <w:rPr>
          <w:lang w:val="vi-VN"/>
        </w:rPr>
        <w:t xml:space="preserve"> phê duyệt.</w:t>
      </w:r>
    </w:p>
    <w:p w14:paraId="018C5C08" w14:textId="77777777" w:rsidR="00880DA8" w:rsidRDefault="00880DA8" w:rsidP="00880DA8">
      <w:pPr>
        <w:ind w:firstLine="0"/>
      </w:pPr>
      <w:r w:rsidRPr="00880DA8">
        <w:rPr>
          <w:lang w:val="vi-VN"/>
        </w:rPr>
        <w:t xml:space="preserve">+ Mọi sửa đổi, bổ sung cần có sự xem xét của </w:t>
      </w:r>
      <w:r w:rsidRPr="00880DA8">
        <w:rPr>
          <w:bCs/>
          <w:lang w:val="vi-VN"/>
        </w:rPr>
        <w:t>Ban lãnh đạo nhà trường</w:t>
      </w:r>
      <w:r w:rsidRPr="00880DA8">
        <w:rPr>
          <w:lang w:val="vi-VN"/>
        </w:rPr>
        <w:t xml:space="preserve"> trước khi được công bố đến toàn bộ cán bộ, giảng viên và sinh viên.</w:t>
      </w:r>
    </w:p>
    <w:p w14:paraId="600C5DCE" w14:textId="509821C2" w:rsidR="00D962DA" w:rsidRPr="00571DFA" w:rsidRDefault="00571DFA" w:rsidP="00880DA8">
      <w:pPr>
        <w:ind w:firstLine="0"/>
        <w:rPr>
          <w:color w:val="FFFFFF" w:themeColor="background1"/>
        </w:rPr>
      </w:pPr>
      <w:r w:rsidRPr="00571DFA">
        <w:rPr>
          <w:color w:val="FFFFFF" w:themeColor="background1"/>
        </w:rPr>
        <w:t>asd</w:t>
      </w:r>
    </w:p>
    <w:p w14:paraId="695F85D9" w14:textId="35C8CA82" w:rsidR="00D962DA" w:rsidRPr="00571DFA" w:rsidRDefault="00571DFA" w:rsidP="00880DA8">
      <w:pPr>
        <w:ind w:firstLine="0"/>
        <w:rPr>
          <w:color w:val="FFFFFF" w:themeColor="background1"/>
        </w:rPr>
      </w:pPr>
      <w:r w:rsidRPr="00571DFA">
        <w:rPr>
          <w:color w:val="FFFFFF" w:themeColor="background1"/>
        </w:rPr>
        <w:t>asd</w:t>
      </w:r>
    </w:p>
    <w:p w14:paraId="351EF021" w14:textId="6D497A78" w:rsidR="00D962DA" w:rsidRPr="00571DFA" w:rsidRDefault="00571DFA" w:rsidP="00880DA8">
      <w:pPr>
        <w:ind w:firstLine="0"/>
        <w:rPr>
          <w:color w:val="FFFFFF" w:themeColor="background1"/>
        </w:rPr>
      </w:pPr>
      <w:r w:rsidRPr="00571DFA">
        <w:rPr>
          <w:color w:val="FFFFFF" w:themeColor="background1"/>
        </w:rPr>
        <w:t>as</w:t>
      </w:r>
    </w:p>
    <w:p w14:paraId="2E968457" w14:textId="3703924A" w:rsidR="00D962DA" w:rsidRPr="00571DFA" w:rsidRDefault="00571DFA" w:rsidP="00880DA8">
      <w:pPr>
        <w:ind w:firstLine="0"/>
        <w:rPr>
          <w:color w:val="FFFFFF" w:themeColor="background1"/>
        </w:rPr>
      </w:pPr>
      <w:r w:rsidRPr="00571DFA">
        <w:rPr>
          <w:color w:val="FFFFFF" w:themeColor="background1"/>
        </w:rPr>
        <w:t>das</w:t>
      </w:r>
    </w:p>
    <w:p w14:paraId="77AE668D" w14:textId="44378FB0" w:rsidR="00D962DA" w:rsidRPr="00571DFA" w:rsidRDefault="00571DFA" w:rsidP="00880DA8">
      <w:pPr>
        <w:ind w:firstLine="0"/>
        <w:rPr>
          <w:color w:val="FFFFFF" w:themeColor="background1"/>
        </w:rPr>
      </w:pPr>
      <w:r w:rsidRPr="00571DFA">
        <w:rPr>
          <w:color w:val="FFFFFF" w:themeColor="background1"/>
        </w:rPr>
        <w:t>da</w:t>
      </w:r>
    </w:p>
    <w:p w14:paraId="5C4327B8" w14:textId="10409DE6" w:rsidR="00D962DA" w:rsidRPr="00571DFA" w:rsidRDefault="00571DFA" w:rsidP="00880DA8">
      <w:pPr>
        <w:ind w:firstLine="0"/>
        <w:rPr>
          <w:color w:val="FFFFFF" w:themeColor="background1"/>
        </w:rPr>
      </w:pPr>
      <w:r w:rsidRPr="00571DFA">
        <w:rPr>
          <w:color w:val="FFFFFF" w:themeColor="background1"/>
        </w:rPr>
        <w:lastRenderedPageBreak/>
        <w:t>sd</w:t>
      </w:r>
    </w:p>
    <w:p w14:paraId="38F81A27" w14:textId="21101180" w:rsidR="00571DFA" w:rsidRPr="00571DFA" w:rsidRDefault="00571DFA" w:rsidP="00880DA8">
      <w:pPr>
        <w:ind w:firstLine="0"/>
        <w:rPr>
          <w:color w:val="FFFFFF" w:themeColor="background1"/>
        </w:rPr>
      </w:pPr>
      <w:r w:rsidRPr="00571DFA">
        <w:rPr>
          <w:color w:val="FFFFFF" w:themeColor="background1"/>
        </w:rPr>
        <w:t>ada</w:t>
      </w:r>
    </w:p>
    <w:p w14:paraId="0ECA1784" w14:textId="50D221C0" w:rsidR="00880DA8" w:rsidRDefault="00D962DA" w:rsidP="00880DA8">
      <w:pPr>
        <w:pStyle w:val="u1"/>
      </w:pPr>
      <w:r>
        <w:t xml:space="preserve"> QUYỀN LỢI CỦA NGƯỜI DÙNG KHI TIẾP CẬN TÀI NGUYÊN CNTT</w:t>
      </w:r>
    </w:p>
    <w:p w14:paraId="45A60CFD" w14:textId="52FF0903" w:rsidR="00D962DA" w:rsidRDefault="00D962DA" w:rsidP="00D962DA">
      <w:pPr>
        <w:pStyle w:val="u2"/>
      </w:pPr>
      <w:r w:rsidRPr="00D962DA">
        <w:t>Quyền truy cập và sử dụng các hệ thống CNTT</w:t>
      </w:r>
    </w:p>
    <w:p w14:paraId="1BED3F22" w14:textId="77777777" w:rsidR="00D962DA" w:rsidRDefault="00D962DA" w:rsidP="00D962DA">
      <w:pPr>
        <w:rPr>
          <w:sz w:val="28"/>
          <w:szCs w:val="28"/>
        </w:rPr>
      </w:pPr>
      <w:r>
        <w:rPr>
          <w:sz w:val="28"/>
          <w:szCs w:val="28"/>
          <w:lang w:val="vi-VN"/>
        </w:rPr>
        <w:t>Trong thời buổi hiện đại,công nghệ 4.0 phát triển mạnh, việc sử dụng CNTT trong các trường học là điều rất quan trọng và không thể thiếu. Các hệ thống CNTT không chỉ hộ trợ trong việc giảng dạy ,học tập mà còn là nơi lưu trữ những thông tin và trao đổi các thông tin một cách nhanh gọn. Để đãm bảo các hệ thống CNTT diễn ra hiệu quả và công bằng, ta phải có quyền để truy cập các hệ thống và quyền truy cập cần phải được quy định rõ ràng.</w:t>
      </w:r>
    </w:p>
    <w:p w14:paraId="1A7F228A" w14:textId="77777777" w:rsidR="00D962DA" w:rsidRDefault="00D962DA" w:rsidP="00D962DA">
      <w:pPr>
        <w:pStyle w:val="Chuthich"/>
      </w:pPr>
      <w:r>
        <w:rPr>
          <w:noProof/>
        </w:rPr>
        <w:drawing>
          <wp:inline distT="0" distB="0" distL="0" distR="0" wp14:anchorId="3BAEA95D" wp14:editId="40D3C196">
            <wp:extent cx="3604260" cy="2475982"/>
            <wp:effectExtent l="0" t="0" r="0" b="635"/>
            <wp:docPr id="1826720119" name="Picture 2" descr="A group of people sitting at de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0119" name="Picture 2" descr="A group of people sitting at desks&#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1362" cy="2487731"/>
                    </a:xfrm>
                    <a:prstGeom prst="rect">
                      <a:avLst/>
                    </a:prstGeom>
                    <a:noFill/>
                    <a:ln>
                      <a:noFill/>
                    </a:ln>
                  </pic:spPr>
                </pic:pic>
              </a:graphicData>
            </a:graphic>
          </wp:inline>
        </w:drawing>
      </w:r>
    </w:p>
    <w:p w14:paraId="1467F8DD" w14:textId="00EA6A92" w:rsidR="00D962DA" w:rsidRPr="00D962DA" w:rsidRDefault="00D962DA" w:rsidP="00D962DA">
      <w:pPr>
        <w:jc w:val="center"/>
        <w:rPr>
          <w:lang w:val="vi-VN"/>
        </w:rPr>
      </w:pPr>
      <w:r w:rsidRPr="00D962DA">
        <w:rPr>
          <w:i/>
          <w:iCs/>
          <w:lang w:val="vi-VN"/>
        </w:rPr>
        <w:t>Hình 2-1</w:t>
      </w:r>
      <w:r w:rsidRPr="00D962DA">
        <w:rPr>
          <w:lang w:val="vi-VN"/>
        </w:rPr>
        <w:t xml:space="preserve"> Ứng dụng CNTT trong dạy học(Nguồn</w:t>
      </w:r>
      <w:sdt>
        <w:sdtPr>
          <w:rPr>
            <w:lang w:val="vi-VN"/>
          </w:rPr>
          <w:id w:val="-1989240497"/>
          <w:citation/>
        </w:sdtPr>
        <w:sdtContent>
          <w:r w:rsidRPr="00D962DA">
            <w:rPr>
              <w:lang w:val="vi-VN"/>
            </w:rPr>
            <w:fldChar w:fldCharType="begin"/>
          </w:r>
          <w:r w:rsidRPr="00D962DA">
            <w:rPr>
              <w:lang w:val="vi-VN"/>
            </w:rPr>
            <w:instrText xml:space="preserve"> CITATION Mic25 \l 1066 </w:instrText>
          </w:r>
          <w:r w:rsidRPr="00D962DA">
            <w:rPr>
              <w:lang w:val="vi-VN"/>
            </w:rPr>
            <w:fldChar w:fldCharType="separate"/>
          </w:r>
          <w:r w:rsidRPr="00D962DA">
            <w:rPr>
              <w:lang w:val="vi-VN"/>
            </w:rPr>
            <w:t xml:space="preserve"> (CNTt, 2025)</w:t>
          </w:r>
          <w:r w:rsidRPr="00D962DA">
            <w:fldChar w:fldCharType="end"/>
          </w:r>
        </w:sdtContent>
      </w:sdt>
      <w:r w:rsidRPr="00D962DA">
        <w:rPr>
          <w:lang w:val="vi-VN"/>
        </w:rPr>
        <w:t>)</w:t>
      </w:r>
    </w:p>
    <w:p w14:paraId="4412A48D" w14:textId="73C2F5F9" w:rsidR="00D962DA" w:rsidRPr="00D962DA" w:rsidRDefault="00D962DA" w:rsidP="00D962DA"/>
    <w:p w14:paraId="4EE97D68" w14:textId="03E90145" w:rsidR="00880DA8" w:rsidRDefault="00B26B3B" w:rsidP="00B26B3B">
      <w:pPr>
        <w:pStyle w:val="u3"/>
        <w:rPr>
          <w:rFonts w:cs="Times New Roman"/>
          <w:sz w:val="28"/>
          <w:szCs w:val="28"/>
        </w:rPr>
      </w:pPr>
      <w:r w:rsidRPr="00800D85">
        <w:rPr>
          <w:rFonts w:cs="Times New Roman"/>
          <w:sz w:val="28"/>
          <w:szCs w:val="28"/>
        </w:rPr>
        <w:t>Quyền truy cập</w:t>
      </w:r>
    </w:p>
    <w:p w14:paraId="17A9BA27" w14:textId="77777777" w:rsidR="00B26B3B" w:rsidRPr="00800D85" w:rsidRDefault="00B26B3B" w:rsidP="00B26B3B">
      <w:pPr>
        <w:rPr>
          <w:sz w:val="28"/>
          <w:szCs w:val="28"/>
        </w:rPr>
      </w:pPr>
      <w:r w:rsidRPr="00800D85">
        <w:rPr>
          <w:sz w:val="28"/>
          <w:szCs w:val="28"/>
          <w:lang w:val="vi-VN"/>
        </w:rPr>
        <w:t>Sinh viên và giảng viên dùng tài khoản được trường cung cấp có quyền truy cập vào các hệ thống CNTT của trường gồm:</w:t>
      </w:r>
    </w:p>
    <w:p w14:paraId="655726A2" w14:textId="77777777" w:rsidR="00B26B3B" w:rsidRDefault="00B26B3B" w:rsidP="00B26B3B">
      <w:pPr>
        <w:rPr>
          <w:sz w:val="28"/>
          <w:szCs w:val="28"/>
        </w:rPr>
      </w:pPr>
      <w:r>
        <w:rPr>
          <w:sz w:val="28"/>
          <w:szCs w:val="28"/>
        </w:rPr>
        <w:t>-</w:t>
      </w:r>
      <w:r w:rsidRPr="00800D85">
        <w:rPr>
          <w:sz w:val="28"/>
          <w:szCs w:val="28"/>
          <w:lang w:val="vi-VN"/>
        </w:rPr>
        <w:t>App điện tử (HUMG eUni): Nhận các thông báo từ trường, xem điểm,đăng ký môn, đóng học phí,...</w:t>
      </w:r>
    </w:p>
    <w:p w14:paraId="5B720518" w14:textId="77777777" w:rsidR="00B26B3B" w:rsidRDefault="00B26B3B" w:rsidP="00B26B3B">
      <w:pPr>
        <w:pStyle w:val="Chuthich"/>
        <w:rPr>
          <w:sz w:val="28"/>
          <w:szCs w:val="28"/>
        </w:rPr>
      </w:pPr>
      <w:r>
        <w:rPr>
          <w:noProof/>
          <w:lang w:val="vi-VN"/>
        </w:rPr>
        <w:lastRenderedPageBreak/>
        <w:drawing>
          <wp:inline distT="0" distB="0" distL="0" distR="0" wp14:anchorId="23DCEF89" wp14:editId="6DDE0FE4">
            <wp:extent cx="5486400" cy="3771900"/>
            <wp:effectExtent l="0" t="0" r="0" b="0"/>
            <wp:docPr id="14048820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2071" name="Picture 1" descr="A screenshot of a pho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771900"/>
                    </a:xfrm>
                    <a:prstGeom prst="rect">
                      <a:avLst/>
                    </a:prstGeom>
                  </pic:spPr>
                </pic:pic>
              </a:graphicData>
            </a:graphic>
          </wp:inline>
        </w:drawing>
      </w:r>
    </w:p>
    <w:p w14:paraId="7D2CACB9" w14:textId="45D61B2C" w:rsidR="00B26B3B" w:rsidRPr="00B26B3B" w:rsidRDefault="00B26B3B" w:rsidP="00B26B3B">
      <w:pPr>
        <w:jc w:val="center"/>
      </w:pPr>
      <w:r>
        <w:t>Hình 2-2 App HUMG</w:t>
      </w:r>
    </w:p>
    <w:p w14:paraId="403A474E" w14:textId="77777777" w:rsidR="00B26B3B" w:rsidRDefault="00B26B3B" w:rsidP="00B26B3B">
      <w:pPr>
        <w:rPr>
          <w:sz w:val="28"/>
          <w:szCs w:val="28"/>
        </w:rPr>
      </w:pPr>
      <w:r>
        <w:rPr>
          <w:sz w:val="28"/>
          <w:szCs w:val="28"/>
        </w:rPr>
        <w:t>-</w:t>
      </w:r>
      <w:r w:rsidRPr="00800D85">
        <w:rPr>
          <w:sz w:val="28"/>
          <w:szCs w:val="28"/>
          <w:lang w:val="vi-VN"/>
        </w:rPr>
        <w:t>Hệ thống quản lý học tập (Teams): Dùng để tham gia các buổi học online, nộp bài tập và theo dõi tiến độ học tập.</w:t>
      </w:r>
    </w:p>
    <w:p w14:paraId="16CE5028" w14:textId="77777777" w:rsidR="00B26B3B" w:rsidRDefault="00B26B3B" w:rsidP="00B26B3B">
      <w:pPr>
        <w:pStyle w:val="Chuthich"/>
        <w:rPr>
          <w:sz w:val="28"/>
          <w:szCs w:val="28"/>
        </w:rPr>
      </w:pPr>
      <w:r>
        <w:rPr>
          <w:noProof/>
          <w:lang w:val="vi-VN"/>
        </w:rPr>
        <w:drawing>
          <wp:inline distT="0" distB="0" distL="0" distR="0" wp14:anchorId="7B1495B6" wp14:editId="34E8ECDE">
            <wp:extent cx="4175149" cy="3285066"/>
            <wp:effectExtent l="0" t="0" r="0" b="0"/>
            <wp:docPr id="1903105661"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05661" name="Picture 2" descr="A screenshot of a pho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1112" cy="3313362"/>
                    </a:xfrm>
                    <a:prstGeom prst="rect">
                      <a:avLst/>
                    </a:prstGeom>
                  </pic:spPr>
                </pic:pic>
              </a:graphicData>
            </a:graphic>
          </wp:inline>
        </w:drawing>
      </w:r>
    </w:p>
    <w:p w14:paraId="2DDA0171" w14:textId="7E644298" w:rsidR="00B26B3B" w:rsidRPr="00B26B3B" w:rsidRDefault="00B26B3B" w:rsidP="00B26B3B">
      <w:pPr>
        <w:jc w:val="center"/>
      </w:pPr>
      <w:r>
        <w:t>Hình 2-3 Microsoft Teams</w:t>
      </w:r>
    </w:p>
    <w:p w14:paraId="03E5D9B0" w14:textId="77777777" w:rsidR="00B26B3B" w:rsidRDefault="00B26B3B" w:rsidP="00B26B3B">
      <w:pPr>
        <w:rPr>
          <w:sz w:val="28"/>
          <w:szCs w:val="28"/>
        </w:rPr>
      </w:pPr>
      <w:r>
        <w:rPr>
          <w:sz w:val="28"/>
          <w:szCs w:val="28"/>
        </w:rPr>
        <w:lastRenderedPageBreak/>
        <w:t>-</w:t>
      </w:r>
      <w:r w:rsidRPr="00800D85">
        <w:rPr>
          <w:sz w:val="28"/>
          <w:szCs w:val="28"/>
          <w:lang w:val="vi-VN"/>
        </w:rPr>
        <w:t>Công cụ giảng dạy: Các phần mềm và ứng dụng khác giúp giảng viên chuẩn bị bài giảng và giao tiếp trao đổi với sinh viên.</w:t>
      </w:r>
    </w:p>
    <w:p w14:paraId="247C0544" w14:textId="477D7ECE" w:rsidR="00FD0A55" w:rsidRDefault="00FD0A55" w:rsidP="00FD0A55">
      <w:pPr>
        <w:pStyle w:val="u3"/>
        <w:rPr>
          <w:rFonts w:cs="Times New Roman"/>
          <w:sz w:val="28"/>
          <w:szCs w:val="28"/>
        </w:rPr>
      </w:pPr>
      <w:r w:rsidRPr="00800D85">
        <w:rPr>
          <w:rFonts w:cs="Times New Roman"/>
          <w:sz w:val="28"/>
          <w:szCs w:val="28"/>
          <w:lang w:val="vi-VN"/>
        </w:rPr>
        <w:t>Sử dụng hợp lý các hệ thống CNTT</w:t>
      </w:r>
    </w:p>
    <w:p w14:paraId="55FC4C20" w14:textId="77777777" w:rsidR="00FD0A55" w:rsidRDefault="00FD0A55" w:rsidP="00FD0A55">
      <w:pPr>
        <w:rPr>
          <w:sz w:val="28"/>
          <w:szCs w:val="28"/>
          <w:lang w:val="vi-VN"/>
        </w:rPr>
      </w:pPr>
      <w:r w:rsidRPr="00800D85">
        <w:rPr>
          <w:sz w:val="28"/>
          <w:szCs w:val="28"/>
          <w:lang w:val="vi-VN"/>
        </w:rPr>
        <w:t xml:space="preserve">Mặc dù chúng ta có quyền truy cập và sử dụng các hệ thống CNTT nhưng </w:t>
      </w:r>
      <w:r w:rsidRPr="00800D85">
        <w:rPr>
          <w:sz w:val="28"/>
          <w:szCs w:val="28"/>
        </w:rPr>
        <w:t>chúng</w:t>
      </w:r>
      <w:r w:rsidRPr="00800D85">
        <w:rPr>
          <w:sz w:val="28"/>
          <w:szCs w:val="28"/>
          <w:lang w:val="vi-VN"/>
        </w:rPr>
        <w:t xml:space="preserve"> ta c</w:t>
      </w:r>
      <w:r w:rsidRPr="00800D85">
        <w:rPr>
          <w:sz w:val="28"/>
          <w:szCs w:val="28"/>
        </w:rPr>
        <w:t>ũng</w:t>
      </w:r>
      <w:r w:rsidRPr="00800D85">
        <w:rPr>
          <w:sz w:val="28"/>
          <w:szCs w:val="28"/>
          <w:lang w:val="vi-VN"/>
        </w:rPr>
        <w:t xml:space="preserve"> cần phải tuân theo các quy định và tránh lạm dụng quyền của mình để làm những việc không đúng.</w:t>
      </w:r>
    </w:p>
    <w:p w14:paraId="4B01468F" w14:textId="77777777" w:rsidR="00FD0A55" w:rsidRDefault="00FD0A55" w:rsidP="00FD0A55">
      <w:pPr>
        <w:pStyle w:val="Chuthich"/>
      </w:pPr>
      <w:r>
        <w:rPr>
          <w:noProof/>
        </w:rPr>
        <w:drawing>
          <wp:inline distT="0" distB="0" distL="0" distR="0" wp14:anchorId="2AA4B9D0" wp14:editId="5C5A5EE4">
            <wp:extent cx="4320540" cy="2364070"/>
            <wp:effectExtent l="0" t="0" r="3810" b="0"/>
            <wp:docPr id="1234341103" name="Picture 3" descr="A hand holding a glowing sphe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1103" name="Picture 3" descr="A hand holding a glowing spher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5265" cy="2372127"/>
                    </a:xfrm>
                    <a:prstGeom prst="rect">
                      <a:avLst/>
                    </a:prstGeom>
                    <a:noFill/>
                    <a:ln>
                      <a:noFill/>
                    </a:ln>
                  </pic:spPr>
                </pic:pic>
              </a:graphicData>
            </a:graphic>
          </wp:inline>
        </w:drawing>
      </w:r>
    </w:p>
    <w:p w14:paraId="0AFCBB1D" w14:textId="696450C9" w:rsidR="00FD0A55" w:rsidRPr="00800D85" w:rsidRDefault="00FD0A55" w:rsidP="00FD0A55">
      <w:pPr>
        <w:pStyle w:val="Chuthich"/>
        <w:rPr>
          <w:i/>
          <w:iCs/>
          <w:sz w:val="28"/>
          <w:szCs w:val="28"/>
          <w:lang w:val="vi-VN"/>
        </w:rPr>
      </w:pPr>
      <w:r w:rsidRPr="00FA4BE1">
        <w:rPr>
          <w:sz w:val="28"/>
          <w:szCs w:val="28"/>
        </w:rPr>
        <w:t>Hình</w:t>
      </w:r>
      <w:r w:rsidRPr="00FA4BE1">
        <w:rPr>
          <w:sz w:val="28"/>
          <w:szCs w:val="28"/>
          <w:lang w:val="vi-VN"/>
        </w:rPr>
        <w:t>2-</w:t>
      </w:r>
      <w:r w:rsidR="00DD7D23">
        <w:rPr>
          <w:sz w:val="28"/>
          <w:szCs w:val="28"/>
        </w:rPr>
        <w:t>4</w:t>
      </w:r>
      <w:r>
        <w:rPr>
          <w:sz w:val="28"/>
          <w:szCs w:val="28"/>
          <w:lang w:val="vi-VN"/>
        </w:rPr>
        <w:t xml:space="preserve"> Sử dụng hợp lý CNTT(Nguồn</w:t>
      </w:r>
      <w:sdt>
        <w:sdtPr>
          <w:rPr>
            <w:i/>
            <w:iCs/>
            <w:sz w:val="28"/>
            <w:szCs w:val="28"/>
            <w:lang w:val="vi-VN"/>
          </w:rPr>
          <w:id w:val="977421706"/>
          <w:citation/>
        </w:sdtPr>
        <w:sdtContent>
          <w:r>
            <w:rPr>
              <w:i/>
              <w:iCs/>
              <w:sz w:val="28"/>
              <w:szCs w:val="28"/>
              <w:lang w:val="vi-VN"/>
            </w:rPr>
            <w:fldChar w:fldCharType="begin"/>
          </w:r>
          <w:r>
            <w:rPr>
              <w:sz w:val="28"/>
              <w:szCs w:val="28"/>
              <w:lang w:val="vi-VN"/>
            </w:rPr>
            <w:instrText xml:space="preserve"> CITATION sửd25 \l 1066 </w:instrText>
          </w:r>
          <w:r>
            <w:rPr>
              <w:i/>
              <w:iCs/>
              <w:sz w:val="28"/>
              <w:szCs w:val="28"/>
              <w:lang w:val="vi-VN"/>
            </w:rPr>
            <w:fldChar w:fldCharType="separate"/>
          </w:r>
          <w:r>
            <w:rPr>
              <w:noProof/>
              <w:sz w:val="28"/>
              <w:szCs w:val="28"/>
              <w:lang w:val="vi-VN"/>
            </w:rPr>
            <w:t xml:space="preserve"> </w:t>
          </w:r>
          <w:r w:rsidRPr="00FA4BE1">
            <w:rPr>
              <w:noProof/>
              <w:sz w:val="28"/>
              <w:szCs w:val="28"/>
              <w:lang w:val="vi-VN"/>
            </w:rPr>
            <w:t>( CNTT, 2025)</w:t>
          </w:r>
          <w:r>
            <w:rPr>
              <w:i/>
              <w:iCs/>
              <w:sz w:val="28"/>
              <w:szCs w:val="28"/>
              <w:lang w:val="vi-VN"/>
            </w:rPr>
            <w:fldChar w:fldCharType="end"/>
          </w:r>
        </w:sdtContent>
      </w:sdt>
      <w:r>
        <w:rPr>
          <w:sz w:val="28"/>
          <w:szCs w:val="28"/>
          <w:lang w:val="vi-VN"/>
        </w:rPr>
        <w:t>)</w:t>
      </w:r>
    </w:p>
    <w:p w14:paraId="1CA2EEE0"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Không lạm dụng quyền truy cập: Không được cố gắng hoặc tìm cách truy cập vào những nơi mình không có quyền và không được cấp quyền truy cập.</w:t>
      </w:r>
    </w:p>
    <w:p w14:paraId="31B2C8B7"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Tôn trọng quyền lợi của người khác: Không làm gián đoạn hoạt động của hệ thống, không spam những thứ không liên quan đến mục đích của hệ thống, không mạo danh người khác trong hệ thống.</w:t>
      </w:r>
    </w:p>
    <w:p w14:paraId="161819EE" w14:textId="11F73768" w:rsidR="00FD0A55" w:rsidRDefault="00FD0A55" w:rsidP="00FD0A55">
      <w:pPr>
        <w:rPr>
          <w:sz w:val="28"/>
          <w:szCs w:val="28"/>
        </w:rPr>
      </w:pPr>
      <w:r w:rsidRPr="00800D85">
        <w:rPr>
          <w:sz w:val="28"/>
          <w:szCs w:val="28"/>
        </w:rPr>
        <w:t xml:space="preserve">+ </w:t>
      </w:r>
      <w:r w:rsidRPr="00800D85">
        <w:rPr>
          <w:sz w:val="28"/>
          <w:szCs w:val="28"/>
          <w:lang w:val="vi-VN"/>
        </w:rPr>
        <w:t>Sử dụng đúng mục đích: Sử dụng hệ thống đúng với mục đích của hệ thống tạo ra và tuân thủ các điều kiện của hệ thống.</w:t>
      </w:r>
    </w:p>
    <w:p w14:paraId="52BC9D8C" w14:textId="4FFBB3AE" w:rsidR="00FD0A55" w:rsidRDefault="00FD0A55" w:rsidP="00FD0A55">
      <w:pPr>
        <w:pStyle w:val="u2"/>
        <w:rPr>
          <w:rFonts w:cs="Times New Roman"/>
          <w:sz w:val="28"/>
        </w:rPr>
      </w:pPr>
      <w:r w:rsidRPr="00800D85">
        <w:rPr>
          <w:rFonts w:cs="Times New Roman"/>
          <w:sz w:val="28"/>
        </w:rPr>
        <w:t>Quyền bảo vệ thông tin cá nhân và dữ liệu học tập</w:t>
      </w:r>
    </w:p>
    <w:p w14:paraId="7A636676" w14:textId="77777777" w:rsidR="00FD0A55" w:rsidRDefault="00FD0A55" w:rsidP="00FD0A55">
      <w:pPr>
        <w:rPr>
          <w:sz w:val="28"/>
          <w:szCs w:val="28"/>
          <w:lang w:val="vi-VN"/>
        </w:rPr>
      </w:pPr>
      <w:r w:rsidRPr="00800D85">
        <w:rPr>
          <w:sz w:val="28"/>
          <w:szCs w:val="28"/>
          <w:lang w:val="vi-VN"/>
        </w:rPr>
        <w:t xml:space="preserve">Trong bối cảnh CNTT phát triển mạnh mẽ, việc để bị hacker đánh cắp thông tin là rất dễ dàng và việc bảo vệ dữ liệu thông tin cá nhân là rất cần thiết đối với người sử dụng hệ thống CNTT. Khi ta sử dụng hệ thống thông tin trong trường học, trường học không chỉ thu thập, lưu trữ thông tin của </w:t>
      </w:r>
      <w:r w:rsidRPr="00800D85">
        <w:rPr>
          <w:sz w:val="28"/>
          <w:szCs w:val="28"/>
          <w:lang w:val="vi-VN"/>
        </w:rPr>
        <w:lastRenderedPageBreak/>
        <w:t>chúng ta mà còn phải có trách nhiệm bảo vệ những thông tin này tránh bị đánh cắp và dò rỉ thông tin.</w:t>
      </w:r>
    </w:p>
    <w:p w14:paraId="525EBDBE" w14:textId="77777777" w:rsidR="00FD0A55" w:rsidRDefault="00FD0A55" w:rsidP="00FD0A55">
      <w:pPr>
        <w:pStyle w:val="Chuthich"/>
      </w:pPr>
      <w:r>
        <w:rPr>
          <w:noProof/>
        </w:rPr>
        <w:drawing>
          <wp:inline distT="0" distB="0" distL="0" distR="0" wp14:anchorId="3EB50306" wp14:editId="47F60F74">
            <wp:extent cx="5658862" cy="3840480"/>
            <wp:effectExtent l="0" t="0" r="0" b="7620"/>
            <wp:docPr id="1003910933" name="Picture 4" descr="A cartoon of a person carry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0933" name="Picture 4" descr="A cartoon of a person carrying a box&#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8393" cy="3867308"/>
                    </a:xfrm>
                    <a:prstGeom prst="rect">
                      <a:avLst/>
                    </a:prstGeom>
                    <a:noFill/>
                    <a:ln>
                      <a:noFill/>
                    </a:ln>
                  </pic:spPr>
                </pic:pic>
              </a:graphicData>
            </a:graphic>
          </wp:inline>
        </w:drawing>
      </w:r>
    </w:p>
    <w:p w14:paraId="17A20C0D" w14:textId="5C0D5354" w:rsidR="00FD0A55" w:rsidRDefault="00FD0A55" w:rsidP="00FD0A55">
      <w:pPr>
        <w:pStyle w:val="Chuthich"/>
        <w:rPr>
          <w:sz w:val="28"/>
          <w:szCs w:val="28"/>
        </w:rPr>
      </w:pPr>
      <w:r w:rsidRPr="00FA4BE1">
        <w:rPr>
          <w:sz w:val="28"/>
          <w:szCs w:val="28"/>
        </w:rPr>
        <w:t>Hình</w:t>
      </w:r>
      <w:r w:rsidRPr="00FA4BE1">
        <w:rPr>
          <w:sz w:val="28"/>
          <w:szCs w:val="28"/>
          <w:lang w:val="vi-VN"/>
        </w:rPr>
        <w:t xml:space="preserve"> 2-</w:t>
      </w:r>
      <w:r w:rsidR="00DD7D23">
        <w:rPr>
          <w:sz w:val="28"/>
          <w:szCs w:val="28"/>
        </w:rPr>
        <w:t>5</w:t>
      </w:r>
      <w:r w:rsidRPr="00FA4BE1">
        <w:rPr>
          <w:sz w:val="28"/>
          <w:szCs w:val="28"/>
          <w:lang w:val="vi-VN"/>
        </w:rPr>
        <w:t xml:space="preserve"> Bảo vệ thông tin cá nhân(Nguồn</w:t>
      </w:r>
      <w:sdt>
        <w:sdtPr>
          <w:rPr>
            <w:i/>
            <w:iCs/>
            <w:sz w:val="28"/>
            <w:szCs w:val="28"/>
            <w:lang w:val="vi-VN"/>
          </w:rPr>
          <w:id w:val="-1447994163"/>
          <w:citation/>
        </w:sdtPr>
        <w:sdtContent>
          <w:r>
            <w:rPr>
              <w:i/>
              <w:iCs/>
              <w:sz w:val="28"/>
              <w:szCs w:val="28"/>
              <w:lang w:val="vi-VN"/>
            </w:rPr>
            <w:fldChar w:fldCharType="begin"/>
          </w:r>
          <w:r>
            <w:rPr>
              <w:sz w:val="28"/>
              <w:szCs w:val="28"/>
              <w:lang w:val="vi-VN"/>
            </w:rPr>
            <w:instrText xml:space="preserve"> CITATION Bảo25 \l 1066 </w:instrText>
          </w:r>
          <w:r>
            <w:rPr>
              <w:i/>
              <w:iCs/>
              <w:sz w:val="28"/>
              <w:szCs w:val="28"/>
              <w:lang w:val="vi-VN"/>
            </w:rPr>
            <w:fldChar w:fldCharType="separate"/>
          </w:r>
          <w:r>
            <w:rPr>
              <w:noProof/>
              <w:sz w:val="28"/>
              <w:szCs w:val="28"/>
              <w:lang w:val="vi-VN"/>
            </w:rPr>
            <w:t xml:space="preserve"> </w:t>
          </w:r>
          <w:r w:rsidRPr="00FA4BE1">
            <w:rPr>
              <w:noProof/>
              <w:sz w:val="28"/>
              <w:szCs w:val="28"/>
              <w:lang w:val="vi-VN"/>
            </w:rPr>
            <w:t>(Bảo vệ TTCN, 2025)</w:t>
          </w:r>
          <w:r>
            <w:rPr>
              <w:i/>
              <w:iCs/>
              <w:sz w:val="28"/>
              <w:szCs w:val="28"/>
              <w:lang w:val="vi-VN"/>
            </w:rPr>
            <w:fldChar w:fldCharType="end"/>
          </w:r>
        </w:sdtContent>
      </w:sdt>
      <w:r w:rsidRPr="00FA4BE1">
        <w:rPr>
          <w:sz w:val="28"/>
          <w:szCs w:val="28"/>
          <w:lang w:val="vi-VN"/>
        </w:rPr>
        <w:t>)</w:t>
      </w:r>
    </w:p>
    <w:p w14:paraId="10DAFCA5" w14:textId="696926F3" w:rsidR="00FD0A55" w:rsidRDefault="00FD0A55" w:rsidP="00FD0A55">
      <w:pPr>
        <w:pStyle w:val="u3"/>
        <w:rPr>
          <w:rFonts w:cs="Times New Roman"/>
          <w:sz w:val="28"/>
          <w:szCs w:val="28"/>
        </w:rPr>
      </w:pPr>
      <w:r w:rsidRPr="00800D85">
        <w:rPr>
          <w:rFonts w:cs="Times New Roman"/>
          <w:sz w:val="28"/>
          <w:szCs w:val="28"/>
          <w:lang w:val="vi-VN"/>
        </w:rPr>
        <w:t>Quyền bảo vệ thông tin cá nhân</w:t>
      </w:r>
    </w:p>
    <w:p w14:paraId="789E2BCC"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Mỗi cá nhân trong trường học đều có quyền bảo vệ thông tin cá nhân và dữ liệu học tập của mình. Thông tin có thể bao gồm nhiều thông tin như:</w:t>
      </w:r>
    </w:p>
    <w:p w14:paraId="670317D6"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Thông tin cá nhân</w:t>
      </w:r>
      <w:r w:rsidRPr="00800D85">
        <w:rPr>
          <w:sz w:val="28"/>
          <w:szCs w:val="28"/>
        </w:rPr>
        <w:t>.</w:t>
      </w:r>
    </w:p>
    <w:p w14:paraId="7CB647C7"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Tên, Địa chỉ, số điện thoại</w:t>
      </w:r>
      <w:r w:rsidRPr="00800D85">
        <w:rPr>
          <w:sz w:val="28"/>
          <w:szCs w:val="28"/>
        </w:rPr>
        <w:t>.</w:t>
      </w:r>
    </w:p>
    <w:p w14:paraId="77EC91BA"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Thông tin học tập, điểm số,hồ sơ nhập học</w:t>
      </w:r>
      <w:r w:rsidRPr="00800D85">
        <w:rPr>
          <w:sz w:val="28"/>
          <w:szCs w:val="28"/>
        </w:rPr>
        <w:t>.</w:t>
      </w:r>
    </w:p>
    <w:p w14:paraId="499F9743"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Thông tin sức khỏe, thông tin ngân hàng</w:t>
      </w:r>
      <w:r w:rsidRPr="00800D85">
        <w:rPr>
          <w:sz w:val="28"/>
          <w:szCs w:val="28"/>
        </w:rPr>
        <w:t>.</w:t>
      </w:r>
    </w:p>
    <w:p w14:paraId="0A7AC793"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Dữ liệu học tập</w:t>
      </w:r>
      <w:r w:rsidRPr="00800D85">
        <w:rPr>
          <w:sz w:val="28"/>
          <w:szCs w:val="28"/>
        </w:rPr>
        <w:t>.</w:t>
      </w:r>
    </w:p>
    <w:p w14:paraId="23470AE6"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Điếm số, bảng điểm</w:t>
      </w:r>
      <w:r w:rsidRPr="00800D85">
        <w:rPr>
          <w:sz w:val="28"/>
          <w:szCs w:val="28"/>
        </w:rPr>
        <w:t>.</w:t>
      </w:r>
    </w:p>
    <w:p w14:paraId="7779F1BE" w14:textId="77777777" w:rsidR="00FD0A55" w:rsidRDefault="00FD0A55" w:rsidP="00FD0A55">
      <w:pPr>
        <w:rPr>
          <w:sz w:val="28"/>
          <w:szCs w:val="28"/>
        </w:rPr>
      </w:pPr>
      <w:r w:rsidRPr="00800D85">
        <w:rPr>
          <w:sz w:val="28"/>
          <w:szCs w:val="28"/>
        </w:rPr>
        <w:t xml:space="preserve">+ </w:t>
      </w:r>
      <w:r w:rsidRPr="00800D85">
        <w:rPr>
          <w:sz w:val="28"/>
          <w:szCs w:val="28"/>
          <w:lang w:val="vi-VN"/>
        </w:rPr>
        <w:t>Hồ sơ học tập, số môn hoàn thành</w:t>
      </w:r>
      <w:r w:rsidRPr="00800D85">
        <w:rPr>
          <w:sz w:val="28"/>
          <w:szCs w:val="28"/>
        </w:rPr>
        <w:t>.</w:t>
      </w:r>
    </w:p>
    <w:p w14:paraId="1C3BFE36" w14:textId="77777777" w:rsidR="00FD0A55" w:rsidRPr="00800D85" w:rsidRDefault="00FD0A55" w:rsidP="00FD0A55">
      <w:pPr>
        <w:rPr>
          <w:sz w:val="28"/>
          <w:szCs w:val="28"/>
        </w:rPr>
      </w:pPr>
      <w:r w:rsidRPr="00800D85">
        <w:rPr>
          <w:sz w:val="28"/>
          <w:szCs w:val="28"/>
        </w:rPr>
        <w:lastRenderedPageBreak/>
        <w:t xml:space="preserve">- </w:t>
      </w:r>
      <w:r w:rsidRPr="00800D85">
        <w:rPr>
          <w:sz w:val="28"/>
          <w:szCs w:val="28"/>
          <w:lang w:val="vi-VN"/>
        </w:rPr>
        <w:t>Quyền này đảm bảo các thông tin trên của cá nhân không được tiết lộ hoặc sử dụng khi không có sự đồng ý của chủ thông tin.</w:t>
      </w:r>
    </w:p>
    <w:p w14:paraId="7562D5D5" w14:textId="0CB95CE8" w:rsidR="00FD0A55" w:rsidRDefault="00FD0A55" w:rsidP="00FD0A55">
      <w:pPr>
        <w:pStyle w:val="u3"/>
        <w:rPr>
          <w:rFonts w:cs="Times New Roman"/>
          <w:sz w:val="28"/>
          <w:szCs w:val="28"/>
        </w:rPr>
      </w:pPr>
      <w:r w:rsidRPr="00800D85">
        <w:rPr>
          <w:rFonts w:cs="Times New Roman"/>
          <w:sz w:val="28"/>
          <w:szCs w:val="28"/>
          <w:lang w:val="vi-VN"/>
        </w:rPr>
        <w:t>Trách nhiệm của tổ chức</w:t>
      </w:r>
    </w:p>
    <w:p w14:paraId="2A13038A" w14:textId="77777777" w:rsidR="00FD0A55" w:rsidRDefault="00FD0A55" w:rsidP="00FD0A55">
      <w:pPr>
        <w:rPr>
          <w:sz w:val="28"/>
          <w:szCs w:val="28"/>
          <w:lang w:val="vi-VN"/>
        </w:rPr>
      </w:pPr>
      <w:r w:rsidRPr="00800D85">
        <w:rPr>
          <w:sz w:val="28"/>
          <w:szCs w:val="28"/>
          <w:lang w:val="vi-VN"/>
        </w:rPr>
        <w:t>Các trường học, tổ chức nắm giữ thông tin cá nhân phải có trách nhiệm và các biện pháp bảo mật để bảo vệ thông tin cá nhân của người cấp.</w:t>
      </w:r>
    </w:p>
    <w:p w14:paraId="367B924F" w14:textId="77777777" w:rsidR="00FD0A55" w:rsidRDefault="00FD0A55" w:rsidP="00FD0A55">
      <w:pPr>
        <w:pStyle w:val="Chuthich"/>
        <w:rPr>
          <w:lang w:val="vi-VN"/>
        </w:rPr>
      </w:pPr>
      <w:r>
        <w:rPr>
          <w:noProof/>
        </w:rPr>
        <w:drawing>
          <wp:inline distT="0" distB="0" distL="0" distR="0" wp14:anchorId="1148D257" wp14:editId="1FCBD572">
            <wp:extent cx="4922520" cy="3038836"/>
            <wp:effectExtent l="0" t="0" r="0" b="9525"/>
            <wp:docPr id="45108155" name="Picture 5" descr="A group of people building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155" name="Picture 5" descr="A group of people building a puzzl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9914" cy="3055747"/>
                    </a:xfrm>
                    <a:prstGeom prst="rect">
                      <a:avLst/>
                    </a:prstGeom>
                    <a:noFill/>
                    <a:ln>
                      <a:noFill/>
                    </a:ln>
                  </pic:spPr>
                </pic:pic>
              </a:graphicData>
            </a:graphic>
          </wp:inline>
        </w:drawing>
      </w:r>
    </w:p>
    <w:p w14:paraId="3DA8BDFC" w14:textId="489A9758" w:rsidR="00FD0A55" w:rsidRPr="00434D36" w:rsidRDefault="00FD0A55" w:rsidP="00FD0A55">
      <w:pPr>
        <w:keepNext/>
        <w:jc w:val="center"/>
        <w:rPr>
          <w:lang w:val="vi-VN"/>
        </w:rPr>
      </w:pPr>
      <w:r>
        <w:rPr>
          <w:lang w:val="vi-VN"/>
        </w:rPr>
        <w:t>Hình2-</w:t>
      </w:r>
      <w:r w:rsidR="00DD7D23">
        <w:t>6</w:t>
      </w:r>
      <w:r>
        <w:rPr>
          <w:lang w:val="vi-VN"/>
        </w:rPr>
        <w:t xml:space="preserve"> Trách nhiệm của các tổ chức(Nguồn</w:t>
      </w:r>
      <w:sdt>
        <w:sdtPr>
          <w:rPr>
            <w:lang w:val="vi-VN"/>
          </w:rPr>
          <w:id w:val="-554077365"/>
          <w:citation/>
        </w:sdtPr>
        <w:sdtContent>
          <w:r>
            <w:rPr>
              <w:lang w:val="vi-VN"/>
            </w:rPr>
            <w:fldChar w:fldCharType="begin"/>
          </w:r>
          <w:r>
            <w:rPr>
              <w:lang w:val="vi-VN"/>
            </w:rPr>
            <w:instrText xml:space="preserve">CITATION Trá25 \l 1066 </w:instrText>
          </w:r>
          <w:r>
            <w:rPr>
              <w:lang w:val="vi-VN"/>
            </w:rPr>
            <w:fldChar w:fldCharType="separate"/>
          </w:r>
          <w:r>
            <w:rPr>
              <w:noProof/>
              <w:lang w:val="vi-VN"/>
            </w:rPr>
            <w:t xml:space="preserve"> (Trách nhiệm, 2025)</w:t>
          </w:r>
          <w:r>
            <w:rPr>
              <w:lang w:val="vi-VN"/>
            </w:rPr>
            <w:fldChar w:fldCharType="end"/>
          </w:r>
        </w:sdtContent>
      </w:sdt>
      <w:r>
        <w:rPr>
          <w:lang w:val="vi-VN"/>
        </w:rPr>
        <w:t>)</w:t>
      </w:r>
    </w:p>
    <w:p w14:paraId="0D8D4BDC" w14:textId="357A94B1" w:rsidR="00FD0A55" w:rsidRPr="00FD0A55" w:rsidRDefault="00FD0A55" w:rsidP="00FD0A55">
      <w:pPr>
        <w:ind w:firstLine="0"/>
        <w:jc w:val="left"/>
        <w:rPr>
          <w:color w:val="FFFFFF" w:themeColor="background1"/>
          <w:sz w:val="28"/>
          <w:szCs w:val="28"/>
        </w:rPr>
      </w:pPr>
      <w:r w:rsidRPr="00FD0A55">
        <w:rPr>
          <w:color w:val="FFFFFF" w:themeColor="background1"/>
          <w:sz w:val="28"/>
          <w:szCs w:val="28"/>
        </w:rPr>
        <w:t>adasdasd</w:t>
      </w:r>
    </w:p>
    <w:p w14:paraId="00A3EC33"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Chính sách bảo mật: Trường cần có chính sách rõ ràng về cách thức thu nhập, lưu trữ và sử dụng thông tin cá nhân của người dùng.</w:t>
      </w:r>
    </w:p>
    <w:p w14:paraId="2BA919A0" w14:textId="77777777" w:rsidR="00FD0A55" w:rsidRDefault="00FD0A55" w:rsidP="00FD0A55">
      <w:pPr>
        <w:rPr>
          <w:sz w:val="28"/>
          <w:szCs w:val="28"/>
        </w:rPr>
      </w:pPr>
      <w:r w:rsidRPr="00800D85">
        <w:rPr>
          <w:sz w:val="28"/>
          <w:szCs w:val="28"/>
        </w:rPr>
        <w:t xml:space="preserve">+ </w:t>
      </w:r>
      <w:r w:rsidRPr="00800D85">
        <w:rPr>
          <w:sz w:val="28"/>
          <w:szCs w:val="28"/>
          <w:lang w:val="vi-VN"/>
        </w:rPr>
        <w:t>Sử dụng công nghệ bảo mật: áp dụng các biện pháp bảo mật cao như mã hóa dứ liệu, kiểm soát truy cập để bảo vệ thông tin khi có truy cập lạ.</w:t>
      </w:r>
    </w:p>
    <w:p w14:paraId="6CE47A25" w14:textId="44C19C94" w:rsidR="00FD0A55" w:rsidRDefault="00FD0A55" w:rsidP="00FD0A55">
      <w:pPr>
        <w:pStyle w:val="u3"/>
        <w:rPr>
          <w:rFonts w:cs="Times New Roman"/>
          <w:sz w:val="28"/>
          <w:szCs w:val="28"/>
        </w:rPr>
      </w:pPr>
      <w:r w:rsidRPr="00800D85">
        <w:rPr>
          <w:rFonts w:cs="Times New Roman"/>
          <w:sz w:val="28"/>
          <w:szCs w:val="28"/>
          <w:lang w:val="vi-VN"/>
        </w:rPr>
        <w:t>Quyền kiểm soát thông tin</w:t>
      </w:r>
    </w:p>
    <w:p w14:paraId="5CA68BB6" w14:textId="77777777" w:rsidR="00FD0A55" w:rsidRDefault="00FD0A55" w:rsidP="00FD0A55">
      <w:pPr>
        <w:rPr>
          <w:sz w:val="28"/>
          <w:szCs w:val="28"/>
          <w:lang w:val="vi-VN"/>
        </w:rPr>
      </w:pPr>
      <w:r w:rsidRPr="00800D85">
        <w:rPr>
          <w:sz w:val="28"/>
          <w:szCs w:val="28"/>
          <w:lang w:val="vi-VN"/>
        </w:rPr>
        <w:t>Sinh viên và giảng viên có quyền kiểm soát và thay  đổi thông tin của mình nếu sai hoặc có thay đổi.</w:t>
      </w:r>
    </w:p>
    <w:p w14:paraId="7C4ABE1F" w14:textId="77777777" w:rsidR="00FD0A55" w:rsidRDefault="00FD0A55" w:rsidP="00FD0A55">
      <w:pPr>
        <w:rPr>
          <w:sz w:val="28"/>
          <w:szCs w:val="28"/>
          <w:lang w:val="vi-VN"/>
        </w:rPr>
      </w:pPr>
      <w:r>
        <w:rPr>
          <w:noProof/>
        </w:rPr>
        <w:lastRenderedPageBreak/>
        <w:drawing>
          <wp:inline distT="0" distB="0" distL="0" distR="0" wp14:anchorId="27786362" wp14:editId="50896D09">
            <wp:extent cx="5715000" cy="3810000"/>
            <wp:effectExtent l="0" t="0" r="0" b="0"/>
            <wp:docPr id="279226899" name="Picture 6" descr="A cartoon of people holding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6899" name="Picture 6" descr="A cartoon of people holding pape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A6CB8E0" w14:textId="1DB2E0C9" w:rsidR="00FD0A55" w:rsidRPr="00800D85" w:rsidRDefault="00FD0A55" w:rsidP="00FD0A55">
      <w:pPr>
        <w:jc w:val="center"/>
        <w:rPr>
          <w:sz w:val="28"/>
          <w:szCs w:val="28"/>
          <w:lang w:val="vi-VN"/>
        </w:rPr>
      </w:pPr>
      <w:r>
        <w:rPr>
          <w:sz w:val="28"/>
          <w:szCs w:val="28"/>
          <w:lang w:val="vi-VN"/>
        </w:rPr>
        <w:t>Hình 2-</w:t>
      </w:r>
      <w:r w:rsidR="00DD7D23">
        <w:rPr>
          <w:sz w:val="28"/>
          <w:szCs w:val="28"/>
        </w:rPr>
        <w:t>7</w:t>
      </w:r>
      <w:r>
        <w:rPr>
          <w:sz w:val="28"/>
          <w:szCs w:val="28"/>
          <w:lang w:val="vi-VN"/>
        </w:rPr>
        <w:t xml:space="preserve"> Thông tin cá nhân(Nguồn</w:t>
      </w:r>
      <w:sdt>
        <w:sdtPr>
          <w:rPr>
            <w:sz w:val="28"/>
            <w:szCs w:val="28"/>
            <w:lang w:val="vi-VN"/>
          </w:rPr>
          <w:id w:val="1835028615"/>
          <w:citation/>
        </w:sdtPr>
        <w:sdtContent>
          <w:r>
            <w:rPr>
              <w:sz w:val="28"/>
              <w:szCs w:val="28"/>
              <w:lang w:val="vi-VN"/>
            </w:rPr>
            <w:fldChar w:fldCharType="begin"/>
          </w:r>
          <w:r>
            <w:rPr>
              <w:sz w:val="28"/>
              <w:szCs w:val="28"/>
              <w:lang w:val="vi-VN"/>
            </w:rPr>
            <w:instrText xml:space="preserve"> CITATION Thô25 \l 1066 </w:instrText>
          </w:r>
          <w:r>
            <w:rPr>
              <w:sz w:val="28"/>
              <w:szCs w:val="28"/>
              <w:lang w:val="vi-VN"/>
            </w:rPr>
            <w:fldChar w:fldCharType="separate"/>
          </w:r>
          <w:r>
            <w:rPr>
              <w:noProof/>
              <w:sz w:val="28"/>
              <w:szCs w:val="28"/>
              <w:lang w:val="vi-VN"/>
            </w:rPr>
            <w:t xml:space="preserve"> </w:t>
          </w:r>
          <w:r w:rsidRPr="00434D36">
            <w:rPr>
              <w:noProof/>
              <w:sz w:val="28"/>
              <w:szCs w:val="28"/>
              <w:lang w:val="vi-VN"/>
            </w:rPr>
            <w:t>(Thông tin cá nhân, 2025)</w:t>
          </w:r>
          <w:r>
            <w:rPr>
              <w:sz w:val="28"/>
              <w:szCs w:val="28"/>
              <w:lang w:val="vi-VN"/>
            </w:rPr>
            <w:fldChar w:fldCharType="end"/>
          </w:r>
        </w:sdtContent>
      </w:sdt>
      <w:r>
        <w:rPr>
          <w:sz w:val="28"/>
          <w:szCs w:val="28"/>
          <w:lang w:val="vi-VN"/>
        </w:rPr>
        <w:t>)</w:t>
      </w:r>
    </w:p>
    <w:p w14:paraId="17FD4EE8"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Quyền truy cập: Họ có quyền yêu cầu xem thông tin cá nhân của mình mà trường đang lưu trữ.</w:t>
      </w:r>
    </w:p>
    <w:p w14:paraId="6BC8D27A"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Quyền sửa đổi: Nếu thông tin không chính xác, thay đổi thông tin thì họ có quền yêu cầu sửa đổi, thay thế.</w:t>
      </w:r>
    </w:p>
    <w:p w14:paraId="253F6AAF" w14:textId="123F7501" w:rsidR="00FD0A55" w:rsidRDefault="00FD0A55" w:rsidP="00FD0A55">
      <w:pPr>
        <w:rPr>
          <w:sz w:val="28"/>
          <w:szCs w:val="28"/>
        </w:rPr>
      </w:pPr>
      <w:r w:rsidRPr="00800D85">
        <w:rPr>
          <w:sz w:val="28"/>
          <w:szCs w:val="28"/>
        </w:rPr>
        <w:t xml:space="preserve">+ </w:t>
      </w:r>
      <w:r w:rsidRPr="00800D85">
        <w:rPr>
          <w:sz w:val="28"/>
          <w:szCs w:val="28"/>
          <w:lang w:val="vi-VN"/>
        </w:rPr>
        <w:t>Quyền xóa bỏ: Họ có quyền xóa bỏ thông tin mình trong một số trường hợp.</w:t>
      </w:r>
    </w:p>
    <w:p w14:paraId="2648D88A" w14:textId="43C15DC4" w:rsidR="00FD0A55" w:rsidRPr="00FD0A55" w:rsidRDefault="00FD0A55" w:rsidP="00FD0A55">
      <w:pPr>
        <w:rPr>
          <w:color w:val="FFFFFF" w:themeColor="background1"/>
        </w:rPr>
      </w:pPr>
      <w:r w:rsidRPr="00FD0A55">
        <w:rPr>
          <w:color w:val="FFFFFF" w:themeColor="background1"/>
          <w:sz w:val="28"/>
          <w:szCs w:val="28"/>
        </w:rPr>
        <w:t>asdasasasdasdasda</w:t>
      </w:r>
    </w:p>
    <w:p w14:paraId="6CCA436C" w14:textId="5E454ABD" w:rsidR="00FD0A55" w:rsidRDefault="00FD0A55" w:rsidP="00FD0A55">
      <w:pPr>
        <w:pStyle w:val="u3"/>
        <w:rPr>
          <w:rFonts w:cs="Times New Roman"/>
          <w:sz w:val="28"/>
          <w:szCs w:val="28"/>
        </w:rPr>
      </w:pPr>
      <w:r w:rsidRPr="00800D85">
        <w:rPr>
          <w:rFonts w:cs="Times New Roman"/>
          <w:sz w:val="28"/>
          <w:szCs w:val="28"/>
          <w:lang w:val="vi-VN"/>
        </w:rPr>
        <w:t>Quyền bảo vệ dữ liệu học tập</w:t>
      </w:r>
    </w:p>
    <w:p w14:paraId="21290D73"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Quyền bảo mật: Dữ liệu học tập phải được lưu trữ an toàn và chỉ truy cập và xem được bởi những người được cấp quyền truy cập.</w:t>
      </w:r>
    </w:p>
    <w:p w14:paraId="6DC45CCD" w14:textId="3EF5BAB0" w:rsidR="00FD0A55" w:rsidRDefault="00FD0A55" w:rsidP="00FD0A55">
      <w:pPr>
        <w:rPr>
          <w:sz w:val="28"/>
          <w:szCs w:val="28"/>
        </w:rPr>
      </w:pPr>
      <w:r w:rsidRPr="00800D85">
        <w:rPr>
          <w:sz w:val="28"/>
          <w:szCs w:val="28"/>
        </w:rPr>
        <w:t xml:space="preserve">- </w:t>
      </w:r>
      <w:r w:rsidRPr="00800D85">
        <w:rPr>
          <w:sz w:val="28"/>
          <w:szCs w:val="28"/>
          <w:lang w:val="vi-VN"/>
        </w:rPr>
        <w:t>Quyền xóa bỏ: Sinh viên có quyền yêu cầu xóa bỏ dữ liệu học tập của mình khi không cần thiết hoặc thay đổi dữ liệu.</w:t>
      </w:r>
    </w:p>
    <w:p w14:paraId="3BFDB239" w14:textId="552D98A6" w:rsidR="00FD0A55" w:rsidRDefault="00FD0A55" w:rsidP="00FD0A55">
      <w:pPr>
        <w:pStyle w:val="u3"/>
        <w:rPr>
          <w:rFonts w:cs="Times New Roman"/>
          <w:sz w:val="28"/>
          <w:szCs w:val="28"/>
        </w:rPr>
      </w:pPr>
      <w:r w:rsidRPr="00800D85">
        <w:rPr>
          <w:rFonts w:cs="Times New Roman"/>
          <w:sz w:val="28"/>
          <w:szCs w:val="28"/>
          <w:lang w:val="vi-VN"/>
        </w:rPr>
        <w:lastRenderedPageBreak/>
        <w:t>Trách nhiệm bảo mật cá nhân mỗi người</w:t>
      </w:r>
    </w:p>
    <w:p w14:paraId="7F02F428"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Không chia sẻ thông tin cá nhân, dữ liệu học tập: Hạn chế chia sẻ những thông tin cá nhân và học tập đến những người không có quyền truy cập để tránh bị rò rỉ và đánh cắp.</w:t>
      </w:r>
    </w:p>
    <w:p w14:paraId="2F5DAFD9"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Sử dụng mật khẩu mạnh: Sử dụng mật khẩu phức tạp và thường xuyên thay đổi để bảo vệ tài khoản cá nhân mình.</w:t>
      </w:r>
    </w:p>
    <w:p w14:paraId="382FE17D"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Báo cáo sự cố: Thông báo cho nhà trường, trung tâm hỗ trợ khi phát hiện bất kì hành vi đăng nhập lạ hoặc không thể truy cập được để được lấy lại mật khẩu và bảo mật tài khoản.</w:t>
      </w:r>
    </w:p>
    <w:p w14:paraId="3661B16C" w14:textId="2291A7DB" w:rsidR="00FD0A55" w:rsidRDefault="00FD0A55" w:rsidP="00FD0A55">
      <w:pPr>
        <w:pStyle w:val="u2"/>
        <w:rPr>
          <w:rFonts w:cs="Times New Roman"/>
          <w:sz w:val="28"/>
        </w:rPr>
      </w:pPr>
      <w:r w:rsidRPr="00800D85">
        <w:rPr>
          <w:rFonts w:cs="Times New Roman"/>
          <w:sz w:val="28"/>
          <w:lang w:val="vi-VN"/>
        </w:rPr>
        <w:t>Hỗ trợ kỹ thuật và các tiện ích CNTT dành cho sinh viên, giảng viên</w:t>
      </w:r>
    </w:p>
    <w:p w14:paraId="2921C9DB" w14:textId="77777777" w:rsidR="00FD0A55" w:rsidRDefault="00FD0A55" w:rsidP="00FD0A55">
      <w:pPr>
        <w:rPr>
          <w:sz w:val="28"/>
          <w:szCs w:val="28"/>
          <w:lang w:val="vi-VN"/>
        </w:rPr>
      </w:pPr>
      <w:r w:rsidRPr="00800D85">
        <w:rPr>
          <w:sz w:val="28"/>
          <w:szCs w:val="28"/>
          <w:lang w:val="vi-VN"/>
        </w:rPr>
        <w:t>Trong thời đại phát triển hiện nay, CNTT đã trở thành một phần rất quan trọng trong giáo dục và học tập. Để hỗ trợ sinh viên và giảng viên trong việc học tập và giảng dạy, các tổ chức giáo dục đã cung cấp và nâng cấp các dịch vụ hỗ trợ CNTT đa dạng để hỗ trợ cho học tập. Những dịch vụ này giúp nâng cao chất lượng giáo dục và một môi trường học tập hiệu quả.</w:t>
      </w:r>
    </w:p>
    <w:p w14:paraId="1049A2FD" w14:textId="77777777" w:rsidR="00FD0A55" w:rsidRDefault="00FD0A55" w:rsidP="00FD0A55">
      <w:pPr>
        <w:pStyle w:val="Chuthich"/>
        <w:rPr>
          <w:sz w:val="28"/>
          <w:szCs w:val="28"/>
          <w:lang w:val="vi-VN"/>
        </w:rPr>
      </w:pPr>
      <w:r>
        <w:rPr>
          <w:noProof/>
        </w:rPr>
        <w:drawing>
          <wp:inline distT="0" distB="0" distL="0" distR="0" wp14:anchorId="05C95089" wp14:editId="1BF623E7">
            <wp:extent cx="4154170" cy="3397955"/>
            <wp:effectExtent l="0" t="0" r="0" b="0"/>
            <wp:docPr id="1752296154" name="Picture 7" descr="A person wearing a headset and sitting at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96154" name="Picture 7" descr="A person wearing a headset and sitting at a desk&#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550" cy="3412171"/>
                    </a:xfrm>
                    <a:prstGeom prst="rect">
                      <a:avLst/>
                    </a:prstGeom>
                    <a:noFill/>
                    <a:ln>
                      <a:noFill/>
                    </a:ln>
                  </pic:spPr>
                </pic:pic>
              </a:graphicData>
            </a:graphic>
          </wp:inline>
        </w:drawing>
      </w:r>
    </w:p>
    <w:p w14:paraId="73FE81DF" w14:textId="08F5DDCC" w:rsidR="00FD0A55" w:rsidRPr="00800D85" w:rsidRDefault="00FD0A55" w:rsidP="00FD0A55">
      <w:pPr>
        <w:jc w:val="center"/>
        <w:rPr>
          <w:sz w:val="28"/>
          <w:szCs w:val="28"/>
          <w:lang w:val="vi-VN"/>
        </w:rPr>
      </w:pPr>
      <w:r>
        <w:rPr>
          <w:sz w:val="28"/>
          <w:szCs w:val="28"/>
          <w:lang w:val="vi-VN"/>
        </w:rPr>
        <w:t>Hình</w:t>
      </w:r>
      <w:r w:rsidR="00D736BC">
        <w:rPr>
          <w:sz w:val="28"/>
          <w:szCs w:val="28"/>
        </w:rPr>
        <w:t xml:space="preserve"> </w:t>
      </w:r>
      <w:r>
        <w:rPr>
          <w:sz w:val="28"/>
          <w:szCs w:val="28"/>
          <w:lang w:val="vi-VN"/>
        </w:rPr>
        <w:t>2-</w:t>
      </w:r>
      <w:r w:rsidR="00DD7D23">
        <w:rPr>
          <w:sz w:val="28"/>
          <w:szCs w:val="28"/>
        </w:rPr>
        <w:t>8</w:t>
      </w:r>
      <w:r>
        <w:rPr>
          <w:sz w:val="28"/>
          <w:szCs w:val="28"/>
          <w:lang w:val="vi-VN"/>
        </w:rPr>
        <w:t xml:space="preserve"> Hỗ trợ kỹ thuật(Nguồn</w:t>
      </w:r>
      <w:sdt>
        <w:sdtPr>
          <w:rPr>
            <w:sz w:val="28"/>
            <w:szCs w:val="28"/>
            <w:lang w:val="vi-VN"/>
          </w:rPr>
          <w:id w:val="1716544688"/>
          <w:citation/>
        </w:sdtPr>
        <w:sdtContent>
          <w:r>
            <w:rPr>
              <w:sz w:val="28"/>
              <w:szCs w:val="28"/>
              <w:lang w:val="vi-VN"/>
            </w:rPr>
            <w:fldChar w:fldCharType="begin"/>
          </w:r>
          <w:r>
            <w:rPr>
              <w:sz w:val="28"/>
              <w:szCs w:val="28"/>
              <w:lang w:val="vi-VN"/>
            </w:rPr>
            <w:instrText xml:space="preserve"> CITATION hỗt25 \l 1066 </w:instrText>
          </w:r>
          <w:r>
            <w:rPr>
              <w:sz w:val="28"/>
              <w:szCs w:val="28"/>
              <w:lang w:val="vi-VN"/>
            </w:rPr>
            <w:fldChar w:fldCharType="separate"/>
          </w:r>
          <w:r>
            <w:rPr>
              <w:noProof/>
              <w:sz w:val="28"/>
              <w:szCs w:val="28"/>
              <w:lang w:val="vi-VN"/>
            </w:rPr>
            <w:t xml:space="preserve"> </w:t>
          </w:r>
          <w:r w:rsidRPr="00434D36">
            <w:rPr>
              <w:noProof/>
              <w:sz w:val="28"/>
              <w:szCs w:val="28"/>
              <w:lang w:val="vi-VN"/>
            </w:rPr>
            <w:t>(hỗ trợ kỹ thuật, 2025)</w:t>
          </w:r>
          <w:r>
            <w:rPr>
              <w:sz w:val="28"/>
              <w:szCs w:val="28"/>
              <w:lang w:val="vi-VN"/>
            </w:rPr>
            <w:fldChar w:fldCharType="end"/>
          </w:r>
        </w:sdtContent>
      </w:sdt>
      <w:r>
        <w:rPr>
          <w:sz w:val="28"/>
          <w:szCs w:val="28"/>
          <w:lang w:val="vi-VN"/>
        </w:rPr>
        <w:t>)</w:t>
      </w:r>
    </w:p>
    <w:p w14:paraId="5874E3AC" w14:textId="511FEA6F" w:rsidR="00FD0A55" w:rsidRDefault="00FD0A55" w:rsidP="00FD0A55">
      <w:pPr>
        <w:pStyle w:val="u3"/>
        <w:rPr>
          <w:rFonts w:cs="Times New Roman"/>
          <w:sz w:val="28"/>
          <w:szCs w:val="28"/>
        </w:rPr>
      </w:pPr>
      <w:r w:rsidRPr="00800D85">
        <w:rPr>
          <w:rFonts w:cs="Times New Roman"/>
          <w:sz w:val="28"/>
          <w:szCs w:val="28"/>
          <w:lang w:val="vi-VN"/>
        </w:rPr>
        <w:lastRenderedPageBreak/>
        <w:t>Hỗ trợ kỹ thuật</w:t>
      </w:r>
    </w:p>
    <w:p w14:paraId="32AE66A2" w14:textId="77777777" w:rsidR="00FD0A55" w:rsidRPr="00800D85" w:rsidRDefault="00FD0A55" w:rsidP="00FD0A55">
      <w:pPr>
        <w:rPr>
          <w:sz w:val="28"/>
          <w:szCs w:val="28"/>
          <w:lang w:val="vi-VN"/>
        </w:rPr>
      </w:pPr>
      <w:r w:rsidRPr="00800D85">
        <w:rPr>
          <w:sz w:val="28"/>
          <w:szCs w:val="28"/>
          <w:lang w:val="vi-VN"/>
        </w:rPr>
        <w:t>Nhiều trường và tổ chức giáo dục đã thành lập các bộ phận hỗ trợ kỹ thuật để giúp giảng viên và sinh viên giải quyết các vấn đề liên quan đến phần mềm và phần cứng. Dịch vụ cố thể cung cấp và hỗ trợ qua nhiều hình thức khác nhau.</w:t>
      </w:r>
    </w:p>
    <w:p w14:paraId="67A418F6"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Hỗ trợ qua hotline: Sinh viên và giảng viên gọi điện thoại đến bộ phận hỗ trợ để được tư vấn và giải quyết nhanh vấn đề mình đang gặp phải</w:t>
      </w:r>
    </w:p>
    <w:p w14:paraId="1D5E737B"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Hỗ trợ trực tiếp: Tại các bộ phận hỗ trợ trong trường, người dùng có thể trực tiếp đến đễ nhận sự hỗ trợ và khắc phục sự cố từ các kỹ thuật viên.</w:t>
      </w:r>
    </w:p>
    <w:p w14:paraId="4B80EE8E"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Hỗ trợ qua email: Nhiều trường cung cấp địa chỉ email cho bộ phận hỗ trợ, cho phép người dùng gửi yêu cầu và nhận phản hồi trong thời gian ngắn.</w:t>
      </w:r>
    </w:p>
    <w:p w14:paraId="67DE3E3E" w14:textId="026F7CCD" w:rsidR="00FD0A55" w:rsidRDefault="00FD0A55" w:rsidP="00FD0A55">
      <w:pPr>
        <w:pStyle w:val="u3"/>
        <w:rPr>
          <w:rFonts w:cs="Times New Roman"/>
          <w:sz w:val="28"/>
          <w:szCs w:val="28"/>
        </w:rPr>
      </w:pPr>
      <w:r w:rsidRPr="00800D85">
        <w:rPr>
          <w:rFonts w:cs="Times New Roman"/>
          <w:sz w:val="28"/>
          <w:szCs w:val="28"/>
          <w:lang w:val="vi-VN"/>
        </w:rPr>
        <w:t>Hướng dẫn sử dụng công nghệ</w:t>
      </w:r>
    </w:p>
    <w:p w14:paraId="0D1F6562" w14:textId="77777777" w:rsidR="00FD0A55" w:rsidRDefault="00FD0A55" w:rsidP="00FD0A55">
      <w:pPr>
        <w:rPr>
          <w:sz w:val="28"/>
          <w:szCs w:val="28"/>
          <w:lang w:val="vi-VN"/>
        </w:rPr>
      </w:pPr>
      <w:r w:rsidRPr="00800D85">
        <w:rPr>
          <w:sz w:val="28"/>
          <w:szCs w:val="28"/>
          <w:lang w:val="vi-VN"/>
        </w:rPr>
        <w:t>Ngoài việc cung cấp dịch vụ hỗ trợ, các trường còn tổ chức các buổi đào tạo hướng dẫn sinh viên và giảng viên sử dụng đúng công dụng của các phần mềm công nghệ. Những buổi đào tạo sẽ giúp người dùng nắm rõ các cách sử dụng các nền tảng trực tuyến để quán lý khóa học bằng những video ngắn gọn, dễ hiểu và hướng dẫn rất chi tiết.</w:t>
      </w:r>
    </w:p>
    <w:p w14:paraId="088117AD" w14:textId="77777777" w:rsidR="00FD0A55" w:rsidRDefault="00FD0A55" w:rsidP="00FD0A55">
      <w:pPr>
        <w:pStyle w:val="Chuthich"/>
        <w:rPr>
          <w:sz w:val="28"/>
          <w:szCs w:val="28"/>
          <w:lang w:val="vi-VN"/>
        </w:rPr>
      </w:pPr>
      <w:r>
        <w:rPr>
          <w:noProof/>
        </w:rPr>
        <w:drawing>
          <wp:inline distT="0" distB="0" distL="0" distR="0" wp14:anchorId="5B1FEF54" wp14:editId="1A4C9DC2">
            <wp:extent cx="4492978" cy="2687470"/>
            <wp:effectExtent l="0" t="0" r="3175" b="0"/>
            <wp:docPr id="600888369" name="Picture 8" descr="A cartoon character pointing to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8369" name="Picture 8" descr="A cartoon character pointing to a clipboard&#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8836" cy="2702937"/>
                    </a:xfrm>
                    <a:prstGeom prst="rect">
                      <a:avLst/>
                    </a:prstGeom>
                    <a:noFill/>
                    <a:ln>
                      <a:noFill/>
                    </a:ln>
                  </pic:spPr>
                </pic:pic>
              </a:graphicData>
            </a:graphic>
          </wp:inline>
        </w:drawing>
      </w:r>
    </w:p>
    <w:p w14:paraId="5B760EBA" w14:textId="627A4D57" w:rsidR="00FD0A55" w:rsidRPr="00800D85" w:rsidRDefault="00FD0A55" w:rsidP="00FD0A55">
      <w:pPr>
        <w:rPr>
          <w:sz w:val="28"/>
          <w:szCs w:val="28"/>
          <w:lang w:val="vi-VN"/>
        </w:rPr>
      </w:pPr>
      <w:r>
        <w:rPr>
          <w:sz w:val="28"/>
          <w:szCs w:val="28"/>
          <w:lang w:val="vi-VN"/>
        </w:rPr>
        <w:t>Hình</w:t>
      </w:r>
      <w:r w:rsidR="00D736BC">
        <w:rPr>
          <w:sz w:val="28"/>
          <w:szCs w:val="28"/>
        </w:rPr>
        <w:t xml:space="preserve"> </w:t>
      </w:r>
      <w:r>
        <w:rPr>
          <w:sz w:val="28"/>
          <w:szCs w:val="28"/>
          <w:lang w:val="vi-VN"/>
        </w:rPr>
        <w:t>2-</w:t>
      </w:r>
      <w:r w:rsidR="00DD7D23">
        <w:rPr>
          <w:sz w:val="28"/>
          <w:szCs w:val="28"/>
        </w:rPr>
        <w:t>9</w:t>
      </w:r>
      <w:r>
        <w:rPr>
          <w:sz w:val="28"/>
          <w:szCs w:val="28"/>
          <w:lang w:val="vi-VN"/>
        </w:rPr>
        <w:t xml:space="preserve"> Hướng dẫn sử dụng CNTT(Nguồn</w:t>
      </w:r>
      <w:sdt>
        <w:sdtPr>
          <w:rPr>
            <w:sz w:val="28"/>
            <w:szCs w:val="28"/>
            <w:lang w:val="vi-VN"/>
          </w:rPr>
          <w:id w:val="406425380"/>
          <w:citation/>
        </w:sdtPr>
        <w:sdtContent>
          <w:r>
            <w:rPr>
              <w:sz w:val="28"/>
              <w:szCs w:val="28"/>
              <w:lang w:val="vi-VN"/>
            </w:rPr>
            <w:fldChar w:fldCharType="begin"/>
          </w:r>
          <w:r>
            <w:rPr>
              <w:sz w:val="28"/>
              <w:szCs w:val="28"/>
              <w:lang w:val="vi-VN"/>
            </w:rPr>
            <w:instrText xml:space="preserve"> CITATION Hướ25 \l 1066 </w:instrText>
          </w:r>
          <w:r>
            <w:rPr>
              <w:sz w:val="28"/>
              <w:szCs w:val="28"/>
              <w:lang w:val="vi-VN"/>
            </w:rPr>
            <w:fldChar w:fldCharType="separate"/>
          </w:r>
          <w:r>
            <w:rPr>
              <w:noProof/>
              <w:sz w:val="28"/>
              <w:szCs w:val="28"/>
              <w:lang w:val="vi-VN"/>
            </w:rPr>
            <w:t xml:space="preserve"> </w:t>
          </w:r>
          <w:r w:rsidRPr="007E4FE2">
            <w:rPr>
              <w:noProof/>
              <w:sz w:val="28"/>
              <w:szCs w:val="28"/>
              <w:lang w:val="vi-VN"/>
            </w:rPr>
            <w:t>(Hướng dẫn sử dụng CNTT, 2025)</w:t>
          </w:r>
          <w:r>
            <w:rPr>
              <w:sz w:val="28"/>
              <w:szCs w:val="28"/>
              <w:lang w:val="vi-VN"/>
            </w:rPr>
            <w:fldChar w:fldCharType="end"/>
          </w:r>
        </w:sdtContent>
      </w:sdt>
      <w:r>
        <w:rPr>
          <w:sz w:val="28"/>
          <w:szCs w:val="28"/>
          <w:lang w:val="vi-VN"/>
        </w:rPr>
        <w:t>)</w:t>
      </w:r>
    </w:p>
    <w:p w14:paraId="2FC6DC95" w14:textId="1A9642BA" w:rsidR="00FD0A55" w:rsidRPr="00FD0A55" w:rsidRDefault="00FD0A55" w:rsidP="00FD0A55">
      <w:pPr>
        <w:rPr>
          <w:color w:val="FFFFFF" w:themeColor="background1"/>
        </w:rPr>
      </w:pPr>
      <w:r w:rsidRPr="00FD0A55">
        <w:rPr>
          <w:color w:val="FFFFFF" w:themeColor="background1"/>
        </w:rPr>
        <w:lastRenderedPageBreak/>
        <w:t>adasdasd</w:t>
      </w:r>
    </w:p>
    <w:p w14:paraId="26538B2C" w14:textId="3BCB8016" w:rsidR="00FD0A55" w:rsidRDefault="00FD0A55" w:rsidP="00FD0A55">
      <w:pPr>
        <w:pStyle w:val="u3"/>
        <w:rPr>
          <w:rFonts w:cs="Times New Roman"/>
          <w:sz w:val="28"/>
          <w:szCs w:val="28"/>
        </w:rPr>
      </w:pPr>
      <w:r w:rsidRPr="00800D85">
        <w:rPr>
          <w:rFonts w:cs="Times New Roman"/>
          <w:sz w:val="28"/>
          <w:szCs w:val="28"/>
          <w:lang w:val="vi-VN"/>
        </w:rPr>
        <w:t>Tiện ích CNTT</w:t>
      </w:r>
    </w:p>
    <w:p w14:paraId="5BE4F2D4"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Hệ thống quản lý học tập như Moodle, Canvas,.. cho phép sinh viên và giảng viên quản lý học tập một cách hiệu quả bởi các tính năng nỗi bật của nó. Giúp giảng viên có thể tải lên tài liệu học tập, bài giảng và bài kiểm tra cho sinh viên. Sinh viên thì có thể tham gia thảo luận, gửi bài tập và nhận phản hồi từ giáo viên.</w:t>
      </w:r>
    </w:p>
    <w:p w14:paraId="79449909"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Nhiều trường học hiện tại đều đã cung cấp và sử dụng các thư điện tử, giúp sinh viên lưu trữ và nhanh chóng tìm được các tài liệu cần thiết hỗ trợ cho việc học. Thư điện tử có ưu điểm mạnh là giúp sinh viên có thể truy cập tài liệu học tập từ bất kỳ đâu và bất cứ lúc nào, rất thuận tiện hỗ trợ cho học tập.</w:t>
      </w:r>
    </w:p>
    <w:p w14:paraId="57AFEF4C"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Công cụ giao tiếp</w:t>
      </w:r>
      <w:r w:rsidRPr="00800D85">
        <w:rPr>
          <w:sz w:val="28"/>
          <w:szCs w:val="28"/>
        </w:rPr>
        <w:t xml:space="preserve"> : </w:t>
      </w:r>
      <w:r w:rsidRPr="00800D85">
        <w:rPr>
          <w:sz w:val="28"/>
          <w:szCs w:val="28"/>
          <w:lang w:val="vi-VN"/>
        </w:rPr>
        <w:t>Các ứng dụng như Zoom, Teams và Google Meet đã trở thành các công cụ hữu ích không thể thiếu trong học tập trực tuyến. Những công cụ này giúp sinh viên và giảng viên dễ ràng trong việc tổ chức học trực tuyến hoặc cái buổi buổi họp trực tuyến. Các ứng dụng còn giúp sinh viên và giảng viên đặt câu hỏi và thảo luận trực tuyến một cách dễ ràng.</w:t>
      </w:r>
    </w:p>
    <w:p w14:paraId="137C085C" w14:textId="77777777" w:rsidR="00FD0A55" w:rsidRPr="00800D85" w:rsidRDefault="00FD0A55" w:rsidP="00FD0A55">
      <w:pPr>
        <w:rPr>
          <w:sz w:val="28"/>
          <w:szCs w:val="28"/>
          <w:lang w:val="vi-VN"/>
        </w:rPr>
      </w:pPr>
      <w:r w:rsidRPr="00800D85">
        <w:rPr>
          <w:sz w:val="28"/>
          <w:szCs w:val="28"/>
        </w:rPr>
        <w:t xml:space="preserve">- </w:t>
      </w:r>
      <w:r w:rsidRPr="00800D85">
        <w:rPr>
          <w:sz w:val="28"/>
          <w:szCs w:val="28"/>
          <w:lang w:val="vi-VN"/>
        </w:rPr>
        <w:t>Phần mềm văn phòng</w:t>
      </w:r>
      <w:r w:rsidRPr="00800D85">
        <w:rPr>
          <w:sz w:val="28"/>
          <w:szCs w:val="28"/>
        </w:rPr>
        <w:t xml:space="preserve"> : </w:t>
      </w:r>
      <w:r w:rsidRPr="00800D85">
        <w:rPr>
          <w:sz w:val="28"/>
          <w:szCs w:val="28"/>
          <w:lang w:val="vi-VN"/>
        </w:rPr>
        <w:t>Các trường thường cung cấp quyền truy cập vào các phần mềm văn phòng như Microsoft Ofice và Google Workspace,  giúp sinh viên và giảng viên soạn thảo báo cáo, bài luận, sử lý bài tập dễ ràng hơn với các công cụ hỗ trợ.</w:t>
      </w:r>
    </w:p>
    <w:p w14:paraId="18596B6B" w14:textId="77777777" w:rsidR="00FD0A55" w:rsidRPr="00800D85" w:rsidRDefault="00FD0A55" w:rsidP="00FD0A55">
      <w:pPr>
        <w:rPr>
          <w:sz w:val="28"/>
          <w:szCs w:val="28"/>
        </w:rPr>
      </w:pPr>
      <w:r w:rsidRPr="00800D85">
        <w:rPr>
          <w:sz w:val="28"/>
          <w:szCs w:val="28"/>
        </w:rPr>
        <w:t xml:space="preserve">- Công cụ lập trình : </w:t>
      </w:r>
      <w:r w:rsidRPr="00800D85">
        <w:rPr>
          <w:sz w:val="28"/>
          <w:szCs w:val="28"/>
          <w:lang w:val="vi-VN"/>
        </w:rPr>
        <w:t>Với chuyên ngành CNTT, trường cũng cung cấp các môi trường lập trình và phần mềm phát triển như: Visual Studio Code, Pycham,..để sinh viên thực hành trên các ngôn ngữ. Ngoài ra sinh viên còn có thể tham gia các dự án thực tế để rèn luyện kỹ năng của mình.</w:t>
      </w:r>
    </w:p>
    <w:p w14:paraId="397AB1FA" w14:textId="77777777" w:rsidR="00FD0A55" w:rsidRPr="00800D85" w:rsidRDefault="00FD0A55" w:rsidP="00FD0A55">
      <w:pPr>
        <w:rPr>
          <w:sz w:val="28"/>
          <w:szCs w:val="28"/>
        </w:rPr>
      </w:pPr>
      <w:r w:rsidRPr="00800D85">
        <w:rPr>
          <w:sz w:val="28"/>
          <w:szCs w:val="28"/>
        </w:rPr>
        <w:t xml:space="preserve">- Các dịch vụ khác : </w:t>
      </w:r>
    </w:p>
    <w:p w14:paraId="330A8FF3" w14:textId="77777777" w:rsidR="00FD0A55" w:rsidRPr="00800D85" w:rsidRDefault="00FD0A55" w:rsidP="00FD0A55">
      <w:pPr>
        <w:rPr>
          <w:sz w:val="28"/>
          <w:szCs w:val="28"/>
        </w:rPr>
      </w:pPr>
      <w:r w:rsidRPr="00800D85">
        <w:rPr>
          <w:sz w:val="28"/>
          <w:szCs w:val="28"/>
        </w:rPr>
        <w:t xml:space="preserve">+ </w:t>
      </w:r>
      <w:r w:rsidRPr="00800D85">
        <w:rPr>
          <w:sz w:val="28"/>
          <w:szCs w:val="28"/>
          <w:lang w:val="vi-VN"/>
        </w:rPr>
        <w:t>Mạng Wi-fi miễn phí</w:t>
      </w:r>
      <w:r w:rsidRPr="00800D85">
        <w:rPr>
          <w:sz w:val="28"/>
          <w:szCs w:val="28"/>
        </w:rPr>
        <w:t xml:space="preserve"> : </w:t>
      </w:r>
      <w:r w:rsidRPr="00800D85">
        <w:rPr>
          <w:sz w:val="28"/>
          <w:szCs w:val="28"/>
          <w:lang w:val="vi-VN"/>
        </w:rPr>
        <w:t xml:space="preserve">Để đãm bảo cho sinh viên và giảng viên có thể truy cập internet một cách dễ dàng, nhà trường đã cung cấp mạng Wi-fi miễn phí trong toàn bộ khuôn viên của trường. Điền này giúp tăng cường khả năng </w:t>
      </w:r>
      <w:r w:rsidRPr="00800D85">
        <w:rPr>
          <w:sz w:val="28"/>
          <w:szCs w:val="28"/>
          <w:lang w:val="vi-VN"/>
        </w:rPr>
        <w:lastRenderedPageBreak/>
        <w:t>truy cập thông tin của sinh viên khi tìm kiếm tài liệu học tập nhanh chóng, giúp sinh viên tham gia các lớp học và hội thảo trực tuyến mà không gặp vấn đề gì về kết nối.</w:t>
      </w:r>
    </w:p>
    <w:p w14:paraId="374125BC" w14:textId="77777777" w:rsidR="00FD0A55" w:rsidRDefault="00FD0A55" w:rsidP="00FD0A55">
      <w:pPr>
        <w:rPr>
          <w:sz w:val="28"/>
          <w:szCs w:val="28"/>
          <w:lang w:val="vi-VN"/>
        </w:rPr>
      </w:pPr>
      <w:r w:rsidRPr="00800D85">
        <w:rPr>
          <w:sz w:val="28"/>
          <w:szCs w:val="28"/>
        </w:rPr>
        <w:t>+</w:t>
      </w:r>
      <w:r w:rsidRPr="00800D85">
        <w:rPr>
          <w:sz w:val="28"/>
          <w:szCs w:val="28"/>
          <w:lang w:val="vi-VN"/>
        </w:rPr>
        <w:t>Thiết bị công nghệ</w:t>
      </w:r>
      <w:r w:rsidRPr="00800D85">
        <w:rPr>
          <w:sz w:val="28"/>
          <w:szCs w:val="28"/>
        </w:rPr>
        <w:t xml:space="preserve"> : </w:t>
      </w:r>
      <w:r w:rsidRPr="00800D85">
        <w:rPr>
          <w:sz w:val="28"/>
          <w:szCs w:val="28"/>
          <w:lang w:val="vi-VN"/>
        </w:rPr>
        <w:t>Trường cấp quyền được sử dụng các phòng máy tính, máy chiếu và các thiết bị học tập khác. Giúp sinh viên có thể thực hành sử dụng một cách thuận lợi, sinh viên thuyết trình và trình bày bài của mình một cách thoải mái, chuyên nghiệp.</w:t>
      </w:r>
    </w:p>
    <w:p w14:paraId="0C49419F" w14:textId="77777777" w:rsidR="00FD0A55" w:rsidRDefault="00FD0A55" w:rsidP="00FD0A55">
      <w:pPr>
        <w:pStyle w:val="Chuthich"/>
        <w:rPr>
          <w:sz w:val="28"/>
          <w:szCs w:val="28"/>
          <w:lang w:val="vi-VN"/>
        </w:rPr>
      </w:pPr>
      <w:r>
        <w:rPr>
          <w:noProof/>
        </w:rPr>
        <w:drawing>
          <wp:inline distT="0" distB="0" distL="0" distR="0" wp14:anchorId="2041832A" wp14:editId="0C51B728">
            <wp:extent cx="5760085" cy="3838575"/>
            <wp:effectExtent l="0" t="0" r="0" b="9525"/>
            <wp:docPr id="1258392035" name="Picture 9" descr="A row of computer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2035" name="Picture 9" descr="A row of computers on a tabl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838575"/>
                    </a:xfrm>
                    <a:prstGeom prst="rect">
                      <a:avLst/>
                    </a:prstGeom>
                    <a:noFill/>
                    <a:ln>
                      <a:noFill/>
                    </a:ln>
                  </pic:spPr>
                </pic:pic>
              </a:graphicData>
            </a:graphic>
          </wp:inline>
        </w:drawing>
      </w:r>
    </w:p>
    <w:p w14:paraId="71673AA3" w14:textId="5B4A90C2" w:rsidR="00FD0A55" w:rsidRDefault="00FD0A55" w:rsidP="00FD0A55">
      <w:pPr>
        <w:jc w:val="center"/>
        <w:rPr>
          <w:sz w:val="28"/>
          <w:szCs w:val="28"/>
        </w:rPr>
      </w:pPr>
      <w:r>
        <w:rPr>
          <w:sz w:val="28"/>
          <w:szCs w:val="28"/>
          <w:lang w:val="vi-VN"/>
        </w:rPr>
        <w:t>Hình</w:t>
      </w:r>
      <w:r w:rsidR="00D736BC">
        <w:rPr>
          <w:sz w:val="28"/>
          <w:szCs w:val="28"/>
        </w:rPr>
        <w:t xml:space="preserve"> </w:t>
      </w:r>
      <w:r>
        <w:rPr>
          <w:sz w:val="28"/>
          <w:szCs w:val="28"/>
          <w:lang w:val="vi-VN"/>
        </w:rPr>
        <w:t>2-</w:t>
      </w:r>
      <w:r w:rsidR="00DD7D23">
        <w:rPr>
          <w:sz w:val="28"/>
          <w:szCs w:val="28"/>
        </w:rPr>
        <w:t>10</w:t>
      </w:r>
      <w:r>
        <w:rPr>
          <w:sz w:val="28"/>
          <w:szCs w:val="28"/>
          <w:lang w:val="vi-VN"/>
        </w:rPr>
        <w:t xml:space="preserve"> Phòng máy tính(Nguồn</w:t>
      </w:r>
      <w:sdt>
        <w:sdtPr>
          <w:rPr>
            <w:sz w:val="28"/>
            <w:szCs w:val="28"/>
            <w:lang w:val="vi-VN"/>
          </w:rPr>
          <w:id w:val="-1580516574"/>
          <w:citation/>
        </w:sdtPr>
        <w:sdtContent>
          <w:r>
            <w:rPr>
              <w:sz w:val="28"/>
              <w:szCs w:val="28"/>
              <w:lang w:val="vi-VN"/>
            </w:rPr>
            <w:fldChar w:fldCharType="begin"/>
          </w:r>
          <w:r>
            <w:rPr>
              <w:sz w:val="28"/>
              <w:szCs w:val="28"/>
              <w:lang w:val="vi-VN"/>
            </w:rPr>
            <w:instrText xml:space="preserve"> CITATION Phò25 \l 1066 </w:instrText>
          </w:r>
          <w:r>
            <w:rPr>
              <w:sz w:val="28"/>
              <w:szCs w:val="28"/>
              <w:lang w:val="vi-VN"/>
            </w:rPr>
            <w:fldChar w:fldCharType="separate"/>
          </w:r>
          <w:r>
            <w:rPr>
              <w:noProof/>
              <w:sz w:val="28"/>
              <w:szCs w:val="28"/>
              <w:lang w:val="vi-VN"/>
            </w:rPr>
            <w:t xml:space="preserve"> </w:t>
          </w:r>
          <w:r w:rsidRPr="007E4FE2">
            <w:rPr>
              <w:noProof/>
              <w:sz w:val="28"/>
              <w:szCs w:val="28"/>
              <w:lang w:val="vi-VN"/>
            </w:rPr>
            <w:t>(Phòng máy tính, 2025)</w:t>
          </w:r>
          <w:r>
            <w:rPr>
              <w:sz w:val="28"/>
              <w:szCs w:val="28"/>
              <w:lang w:val="vi-VN"/>
            </w:rPr>
            <w:fldChar w:fldCharType="end"/>
          </w:r>
        </w:sdtContent>
      </w:sdt>
      <w:r>
        <w:rPr>
          <w:sz w:val="28"/>
          <w:szCs w:val="28"/>
          <w:lang w:val="vi-VN"/>
        </w:rPr>
        <w:t>)</w:t>
      </w:r>
    </w:p>
    <w:p w14:paraId="76BF444D" w14:textId="7B807679"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59309C3B" w14:textId="03B423CB"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27D87C72" w14:textId="036E4EF0"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626DB4CD" w14:textId="25FAEA2D"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3EB0536F" w14:textId="6035BCD0"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1C8DDCA7" w14:textId="3CCB2585" w:rsidR="006719B7" w:rsidRPr="006719B7" w:rsidRDefault="006719B7" w:rsidP="006719B7">
      <w:pPr>
        <w:jc w:val="left"/>
        <w:rPr>
          <w:color w:val="FFFFFF" w:themeColor="background1"/>
          <w:sz w:val="28"/>
          <w:szCs w:val="28"/>
        </w:rPr>
      </w:pPr>
      <w:r w:rsidRPr="006719B7">
        <w:rPr>
          <w:color w:val="FFFFFF" w:themeColor="background1"/>
          <w:sz w:val="28"/>
          <w:szCs w:val="28"/>
        </w:rPr>
        <w:t>Asd</w:t>
      </w:r>
    </w:p>
    <w:p w14:paraId="70FD187B" w14:textId="0FA9EAC2" w:rsidR="006719B7" w:rsidRPr="006719B7" w:rsidRDefault="006719B7" w:rsidP="006719B7">
      <w:pPr>
        <w:jc w:val="left"/>
        <w:rPr>
          <w:color w:val="FFFFFF" w:themeColor="background1"/>
          <w:sz w:val="28"/>
          <w:szCs w:val="28"/>
        </w:rPr>
      </w:pPr>
      <w:r w:rsidRPr="006719B7">
        <w:rPr>
          <w:color w:val="FFFFFF" w:themeColor="background1"/>
          <w:sz w:val="28"/>
          <w:szCs w:val="28"/>
        </w:rPr>
        <w:lastRenderedPageBreak/>
        <w:t>Asd</w:t>
      </w:r>
    </w:p>
    <w:p w14:paraId="3DFE3285" w14:textId="2E19561B" w:rsidR="00FD0A55" w:rsidRDefault="006719B7" w:rsidP="006719B7">
      <w:pPr>
        <w:pStyle w:val="u1"/>
      </w:pPr>
      <w:r>
        <w:t xml:space="preserve"> </w:t>
      </w:r>
      <w:r w:rsidRPr="006719B7">
        <w:t>TRÁCH NHIỆM VÀ NGHĨA VỤ CỦA NGƯỜI DÙNG TRONG VIỆC SỬ DỤNG TÀI NGUYÊN CNTT</w:t>
      </w:r>
    </w:p>
    <w:p w14:paraId="3795B4BB" w14:textId="20612BF6" w:rsidR="006719B7" w:rsidRDefault="006719B7" w:rsidP="006719B7">
      <w:pPr>
        <w:pStyle w:val="u2"/>
      </w:pPr>
      <w:r w:rsidRPr="006719B7">
        <w:t>Tuân thủ quy định sử dụng tài nguyên CNTT của trường học</w:t>
      </w:r>
    </w:p>
    <w:p w14:paraId="680A4AA1" w14:textId="00E899ED" w:rsidR="006719B7" w:rsidRDefault="006719B7" w:rsidP="006719B7">
      <w:pPr>
        <w:pStyle w:val="u3"/>
      </w:pPr>
      <w:r w:rsidRPr="006719B7">
        <w:t>Tuân thủ việc sử dụng thiết bị và phần mềm</w:t>
      </w:r>
    </w:p>
    <w:p w14:paraId="59E5C490" w14:textId="7B88FE0E" w:rsidR="006719B7" w:rsidRDefault="006719B7" w:rsidP="006719B7">
      <w:pPr>
        <w:spacing w:before="0" w:after="160" w:line="254" w:lineRule="auto"/>
        <w:jc w:val="left"/>
        <w:rPr>
          <w:szCs w:val="26"/>
        </w:rPr>
      </w:pPr>
      <w:r>
        <w:rPr>
          <w:b/>
          <w:bCs/>
          <w:szCs w:val="26"/>
        </w:rPr>
        <w:t>- Sử dụng thiết bị đúng mục đích</w:t>
      </w:r>
      <w:r>
        <w:rPr>
          <w:szCs w:val="26"/>
        </w:rPr>
        <w:t>: Trong</w:t>
      </w:r>
      <w:r>
        <w:rPr>
          <w:szCs w:val="26"/>
          <w:lang w:val="vi-VN"/>
        </w:rPr>
        <w:t xml:space="preserve"> trường học, các thiết bị như máy tính, máy chiếu và các thiết bị CNTT cần sử dụng đúng mục đích, chỉ sử dụng cho mục đích giảng dạy và học tập. </w:t>
      </w:r>
    </w:p>
    <w:p w14:paraId="5EB2A8E5" w14:textId="57DF282A" w:rsidR="006719B7" w:rsidRDefault="006719B7" w:rsidP="006719B7">
      <w:pPr>
        <w:pStyle w:val="Chuthich"/>
        <w:rPr>
          <w:sz w:val="28"/>
          <w:szCs w:val="22"/>
        </w:rPr>
      </w:pPr>
      <w:r>
        <w:rPr>
          <w:noProof/>
        </w:rPr>
        <w:drawing>
          <wp:inline distT="0" distB="0" distL="0" distR="0" wp14:anchorId="056DA1D3" wp14:editId="17CE13ED">
            <wp:extent cx="4770120" cy="3383280"/>
            <wp:effectExtent l="0" t="0" r="0" b="7620"/>
            <wp:docPr id="534779805" name="Hình ảnh 2" descr="5 Ứng dụng công nghệ trong dạy học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Ứng dụng công nghệ trong dạy học hiện na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0120" cy="3383280"/>
                    </a:xfrm>
                    <a:prstGeom prst="rect">
                      <a:avLst/>
                    </a:prstGeom>
                    <a:noFill/>
                    <a:ln>
                      <a:noFill/>
                    </a:ln>
                  </pic:spPr>
                </pic:pic>
              </a:graphicData>
            </a:graphic>
          </wp:inline>
        </w:drawing>
      </w:r>
    </w:p>
    <w:p w14:paraId="07063834" w14:textId="77777777" w:rsidR="006719B7" w:rsidRDefault="006719B7" w:rsidP="006719B7">
      <w:pPr>
        <w:pStyle w:val="Chuthich"/>
        <w:rPr>
          <w:sz w:val="24"/>
          <w:szCs w:val="24"/>
        </w:rPr>
      </w:pPr>
    </w:p>
    <w:p w14:paraId="14A6E2A8" w14:textId="703A93CA" w:rsidR="006719B7" w:rsidRPr="006719B7" w:rsidRDefault="006719B7" w:rsidP="006719B7">
      <w:pPr>
        <w:pStyle w:val="Chuthich"/>
      </w:pPr>
      <w:r w:rsidRPr="006719B7">
        <w:t>Hình 3-1 Sử dụng thiết bị cho giảng dạy và học tập(Nguồn</w:t>
      </w:r>
      <w:sdt>
        <w:sdtPr>
          <w:id w:val="1227963814"/>
          <w:citation/>
        </w:sdtPr>
        <w:sdtContent>
          <w:r w:rsidRPr="006719B7">
            <w:fldChar w:fldCharType="begin"/>
          </w:r>
          <w:r w:rsidRPr="006719B7">
            <w:instrText xml:space="preserve"> CITATION Sửd25 \l 1033 </w:instrText>
          </w:r>
          <w:r w:rsidRPr="006719B7">
            <w:fldChar w:fldCharType="separate"/>
          </w:r>
          <w:r w:rsidRPr="006719B7">
            <w:t xml:space="preserve"> [1]</w:t>
          </w:r>
          <w:r w:rsidRPr="006719B7">
            <w:fldChar w:fldCharType="end"/>
          </w:r>
        </w:sdtContent>
      </w:sdt>
      <w:r w:rsidRPr="006719B7">
        <w:t>)</w:t>
      </w:r>
    </w:p>
    <w:p w14:paraId="07BC1BD8" w14:textId="2DB961EF" w:rsidR="006719B7" w:rsidRPr="006719B7" w:rsidRDefault="006719B7" w:rsidP="006719B7">
      <w:r>
        <w:rPr>
          <w:b/>
          <w:bCs/>
          <w:szCs w:val="26"/>
        </w:rPr>
        <w:t>- Cài đặt phần mềm hợp pháp</w:t>
      </w:r>
      <w:r>
        <w:rPr>
          <w:szCs w:val="26"/>
        </w:rPr>
        <w:t>: Chỉ được phép dùng các phần mềm có bản quyền hoặc phần mềm được nhà trường cấp phép.</w:t>
      </w:r>
      <w:r>
        <w:rPr>
          <w:szCs w:val="26"/>
          <w:lang w:val="vi-VN"/>
        </w:rPr>
        <w:t xml:space="preserve"> Không nên tự ý cài đặt hoặc sử dụng các phần mềm lậu, phần mềm không rõ nguồn gốc, chứa những thông tin độc hại. Với những phần mềm được cấp phép chỉ dành cho mục đich giáo dục, người dùng sử dụng đúng mục đích dạy và học, </w:t>
      </w:r>
      <w:r>
        <w:rPr>
          <w:szCs w:val="26"/>
        </w:rPr>
        <w:t>cấm lợi</w:t>
      </w:r>
      <w:r>
        <w:rPr>
          <w:szCs w:val="26"/>
          <w:lang w:val="vi-VN"/>
        </w:rPr>
        <w:t xml:space="preserve"> dụng </w:t>
      </w:r>
      <w:r>
        <w:rPr>
          <w:szCs w:val="26"/>
        </w:rPr>
        <w:t>với</w:t>
      </w:r>
      <w:r>
        <w:rPr>
          <w:szCs w:val="26"/>
          <w:lang w:val="vi-VN"/>
        </w:rPr>
        <w:t xml:space="preserve"> mục đích</w:t>
      </w:r>
      <w:r>
        <w:rPr>
          <w:szCs w:val="26"/>
        </w:rPr>
        <w:t xml:space="preserve"> thương mại hoặc</w:t>
      </w:r>
      <w:r>
        <w:rPr>
          <w:szCs w:val="26"/>
          <w:lang w:val="vi-VN"/>
        </w:rPr>
        <w:t xml:space="preserve"> cá nhân. Khi cài đặt phần mềm trên máy tính cá nhân hoặc các thiết bị của </w:t>
      </w:r>
      <w:r>
        <w:rPr>
          <w:szCs w:val="26"/>
          <w:lang w:val="vi-VN"/>
        </w:rPr>
        <w:lastRenderedPageBreak/>
        <w:t>trường học, cần phải tuân theo sự hướng dẫn của bộ phận CNTT, cần phải làm đúng quy trình để tránh bị đánh vi phạm bản quyền.</w:t>
      </w:r>
    </w:p>
    <w:p w14:paraId="5E57BCE9" w14:textId="460FBF09" w:rsidR="00FD0A55" w:rsidRDefault="00FD0A55" w:rsidP="00FD0A55">
      <w:pPr>
        <w:rPr>
          <w:color w:val="FFFFFF" w:themeColor="background1"/>
        </w:rPr>
      </w:pPr>
      <w:r w:rsidRPr="00FD0A55">
        <w:rPr>
          <w:color w:val="FFFFFF" w:themeColor="background1"/>
        </w:rPr>
        <w:t>Á</w:t>
      </w:r>
      <w:r w:rsidR="006719B7">
        <w:rPr>
          <w:color w:val="FFFFFF" w:themeColor="background1"/>
        </w:rPr>
        <w:t>asdasd</w:t>
      </w:r>
    </w:p>
    <w:p w14:paraId="2B6E2167" w14:textId="17DC094E" w:rsidR="006719B7" w:rsidRDefault="006719B7" w:rsidP="006719B7">
      <w:pPr>
        <w:pStyle w:val="u3"/>
      </w:pPr>
      <w:r w:rsidRPr="006719B7">
        <w:t>Quy định về bảo mật thông tin</w:t>
      </w:r>
    </w:p>
    <w:p w14:paraId="022D57B4" w14:textId="7DAEA182" w:rsidR="006719B7" w:rsidRDefault="006719B7" w:rsidP="006719B7">
      <w:pPr>
        <w:spacing w:before="0" w:after="160" w:line="254" w:lineRule="auto"/>
        <w:jc w:val="left"/>
        <w:rPr>
          <w:szCs w:val="26"/>
        </w:rPr>
      </w:pPr>
      <w:r>
        <w:rPr>
          <w:b/>
          <w:bCs/>
          <w:szCs w:val="26"/>
        </w:rPr>
        <w:t>- Bảo mật thông tin cá nhân</w:t>
      </w:r>
      <w:r>
        <w:rPr>
          <w:szCs w:val="26"/>
        </w:rPr>
        <w:t>: Người dùng cần có trách nhiệm về việc bảo về thông tin cá nhân của mình và của người khác</w:t>
      </w:r>
      <w:r>
        <w:rPr>
          <w:szCs w:val="26"/>
          <w:lang w:val="vi-VN"/>
        </w:rPr>
        <w:t>, bao gồm: thông tin định danh</w:t>
      </w:r>
      <w:r>
        <w:rPr>
          <w:szCs w:val="26"/>
        </w:rPr>
        <w:t xml:space="preserve"> như</w:t>
      </w:r>
      <w:r>
        <w:rPr>
          <w:szCs w:val="26"/>
          <w:lang w:val="vi-VN"/>
        </w:rPr>
        <w:t xml:space="preserve">: Họ và tên, ngày sinh, số CCCD, số điện thoại, mã sinh viên, địa chỉ email,..các thông tin </w:t>
      </w:r>
      <w:r>
        <w:rPr>
          <w:szCs w:val="26"/>
        </w:rPr>
        <w:t xml:space="preserve">liên quan đến </w:t>
      </w:r>
      <w:r>
        <w:rPr>
          <w:szCs w:val="26"/>
          <w:lang w:val="vi-VN"/>
        </w:rPr>
        <w:t xml:space="preserve">tài khoản như: tên </w:t>
      </w:r>
      <w:r>
        <w:rPr>
          <w:szCs w:val="26"/>
        </w:rPr>
        <w:t>tài khoản</w:t>
      </w:r>
      <w:r>
        <w:rPr>
          <w:szCs w:val="26"/>
          <w:lang w:val="vi-VN"/>
        </w:rPr>
        <w:t xml:space="preserve">, mật khẩu, tài khoản học tập,..và các dữ liệu học tập, dữ liệu tài chính,... </w:t>
      </w:r>
      <w:r>
        <w:rPr>
          <w:szCs w:val="26"/>
        </w:rPr>
        <w:t xml:space="preserve">Không tiết lộ thông tin của tài khoản cá nhân </w:t>
      </w:r>
      <w:r>
        <w:rPr>
          <w:szCs w:val="26"/>
          <w:lang w:val="vi-VN"/>
        </w:rPr>
        <w:t>cho người</w:t>
      </w:r>
      <w:r>
        <w:rPr>
          <w:szCs w:val="26"/>
        </w:rPr>
        <w:t xml:space="preserve"> khác.</w:t>
      </w:r>
      <w:r>
        <w:rPr>
          <w:szCs w:val="26"/>
          <w:lang w:val="vi-VN"/>
        </w:rPr>
        <w:t xml:space="preserve"> </w:t>
      </w:r>
    </w:p>
    <w:p w14:paraId="208A4E76" w14:textId="2241BDE7" w:rsidR="006719B7" w:rsidRDefault="006719B7" w:rsidP="006719B7">
      <w:pPr>
        <w:spacing w:before="0" w:after="160" w:line="254" w:lineRule="auto"/>
        <w:jc w:val="left"/>
        <w:rPr>
          <w:szCs w:val="26"/>
        </w:rPr>
      </w:pPr>
      <w:r>
        <w:rPr>
          <w:b/>
          <w:bCs/>
          <w:szCs w:val="26"/>
        </w:rPr>
        <w:t>- Báo cáo sự cố</w:t>
      </w:r>
      <w:r>
        <w:rPr>
          <w:szCs w:val="26"/>
        </w:rPr>
        <w:t>: Người dùng có trách nhiệm báo cáo kịp thời các sự cố bảo mật, như mất mật khẩu hoặc phát hiện hành vi xâm phạm.</w:t>
      </w:r>
    </w:p>
    <w:p w14:paraId="74F0D5F0" w14:textId="4DBBCCB0" w:rsidR="006719B7" w:rsidRDefault="006719B7" w:rsidP="006719B7">
      <w:pPr>
        <w:pStyle w:val="Chuthich"/>
        <w:rPr>
          <w:sz w:val="28"/>
          <w:szCs w:val="22"/>
        </w:rPr>
      </w:pPr>
      <w:r>
        <w:rPr>
          <w:noProof/>
        </w:rPr>
        <w:drawing>
          <wp:inline distT="0" distB="0" distL="0" distR="0" wp14:anchorId="7A0DE594" wp14:editId="5E78720A">
            <wp:extent cx="4907280" cy="2956560"/>
            <wp:effectExtent l="0" t="0" r="7620" b="0"/>
            <wp:docPr id="275750826" name="Hình ảnh 3" descr="Hình nền Nền Bảo Mật Dữ Liệu Toàn Cầu Bảo Mật Dữ Liệu Cá Nhân Bảo Mật Dữ  Liệu Mạng Khái Niệm Trực Tuyến Minh Họa Bảo Mật Internet Hoặc Quyền Riê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nền Nền Bảo Mật Dữ Liệu Toàn Cầu Bảo Mật Dữ Liệu Cá Nhân Bảo Mật Dữ  Liệu Mạng Khái Niệm Trực Tuyến Minh Họa Bảo Mật Internet Hoặc Quyền Riê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7280" cy="2956560"/>
                    </a:xfrm>
                    <a:prstGeom prst="rect">
                      <a:avLst/>
                    </a:prstGeom>
                    <a:noFill/>
                    <a:ln>
                      <a:noFill/>
                    </a:ln>
                  </pic:spPr>
                </pic:pic>
              </a:graphicData>
            </a:graphic>
          </wp:inline>
        </w:drawing>
      </w:r>
    </w:p>
    <w:p w14:paraId="3D59B404" w14:textId="6E32403F" w:rsidR="006719B7" w:rsidRPr="006719B7" w:rsidRDefault="006719B7" w:rsidP="006719B7">
      <w:pPr>
        <w:pStyle w:val="Chuthich"/>
      </w:pPr>
      <w:r>
        <w:t>Hình 3-2 Bảo mật thông tin cá nhân(Nguồn</w:t>
      </w:r>
      <w:sdt>
        <w:sdtPr>
          <w:rPr>
            <w:i/>
            <w:iCs/>
          </w:rPr>
          <w:id w:val="-2023850321"/>
          <w:citation/>
        </w:sdtPr>
        <w:sdtContent>
          <w:r>
            <w:rPr>
              <w:i/>
              <w:iCs/>
            </w:rPr>
            <w:fldChar w:fldCharType="begin"/>
          </w:r>
          <w:r>
            <w:instrText xml:space="preserve"> CITATION Bảo251 \l 1033 </w:instrText>
          </w:r>
          <w:r>
            <w:rPr>
              <w:i/>
              <w:iCs/>
            </w:rPr>
            <w:fldChar w:fldCharType="separate"/>
          </w:r>
          <w:r>
            <w:rPr>
              <w:noProof/>
            </w:rPr>
            <w:t xml:space="preserve"> [2]</w:t>
          </w:r>
          <w:r>
            <w:rPr>
              <w:i/>
              <w:iCs/>
            </w:rPr>
            <w:fldChar w:fldCharType="end"/>
          </w:r>
        </w:sdtContent>
      </w:sdt>
      <w:r>
        <w:t>)</w:t>
      </w:r>
    </w:p>
    <w:p w14:paraId="30D875CE" w14:textId="4B282DC3" w:rsidR="00FD0A55" w:rsidRDefault="006719B7" w:rsidP="006719B7">
      <w:pPr>
        <w:pStyle w:val="u3"/>
      </w:pPr>
      <w:r w:rsidRPr="006719B7">
        <w:t>Tuân thủ quy tắc về sử dụng mạng Internet</w:t>
      </w:r>
    </w:p>
    <w:p w14:paraId="455A942F" w14:textId="674F8587" w:rsidR="006719B7" w:rsidRPr="006719B7" w:rsidRDefault="006719B7" w:rsidP="006719B7">
      <w:r>
        <w:rPr>
          <w:b/>
          <w:bCs/>
        </w:rPr>
        <w:t xml:space="preserve">- </w:t>
      </w:r>
      <w:r w:rsidRPr="006719B7">
        <w:rPr>
          <w:b/>
          <w:bCs/>
        </w:rPr>
        <w:t xml:space="preserve">Sử dụng Internet an toàn: </w:t>
      </w:r>
      <w:r w:rsidRPr="006719B7">
        <w:t>Chỉ được phép vào các trang web với mục đích học tập.</w:t>
      </w:r>
      <w:r w:rsidRPr="006719B7">
        <w:rPr>
          <w:lang w:val="vi-VN"/>
        </w:rPr>
        <w:t xml:space="preserve"> </w:t>
      </w:r>
      <w:r w:rsidRPr="006719B7">
        <w:t>Các</w:t>
      </w:r>
      <w:r w:rsidRPr="006719B7">
        <w:rPr>
          <w:lang w:val="vi-VN"/>
        </w:rPr>
        <w:t xml:space="preserve"> thiết bị kết nối vào hệ thống mạng của nhà trường cần phải được kiểm duyệt và tuân thủ các biện pháp bảo mật do nhà trường quy định.</w:t>
      </w:r>
      <w:r w:rsidRPr="006719B7">
        <w:t>.</w:t>
      </w:r>
    </w:p>
    <w:p w14:paraId="3EF3B667" w14:textId="0AB17302" w:rsidR="006719B7" w:rsidRPr="006719B7" w:rsidRDefault="006719B7" w:rsidP="006719B7">
      <w:pPr>
        <w:rPr>
          <w:b/>
          <w:bCs/>
        </w:rPr>
      </w:pPr>
      <w:r>
        <w:rPr>
          <w:b/>
          <w:bCs/>
        </w:rPr>
        <w:t xml:space="preserve">- </w:t>
      </w:r>
      <w:r w:rsidRPr="006719B7">
        <w:rPr>
          <w:b/>
          <w:bCs/>
        </w:rPr>
        <w:t xml:space="preserve">Cấm dùng mạng với mục đích cá nhân trong giờ học: </w:t>
      </w:r>
      <w:r w:rsidRPr="006719B7">
        <w:t>cấm lợi dụng mạng internet để chơi game hoặc lướt web không liên quan trong thời gian học.</w:t>
      </w:r>
    </w:p>
    <w:p w14:paraId="26A95367" w14:textId="189A39E1" w:rsidR="006719B7" w:rsidRPr="006719B7" w:rsidRDefault="006719B7" w:rsidP="006719B7">
      <w:pPr>
        <w:pStyle w:val="Chuthich"/>
      </w:pPr>
      <w:r w:rsidRPr="006719B7">
        <w:rPr>
          <w:noProof/>
        </w:rPr>
        <w:lastRenderedPageBreak/>
        <w:drawing>
          <wp:inline distT="0" distB="0" distL="0" distR="0" wp14:anchorId="17F24C02" wp14:editId="6F11CAB3">
            <wp:extent cx="4663440" cy="3116580"/>
            <wp:effectExtent l="0" t="0" r="3810" b="7620"/>
            <wp:docPr id="1803275295" name="Hình ảnh 5" descr="Học sinh dùng điện thoại trong lớp: Vừa nghĩ đến đã lo â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ọc sinh dùng điện thoại trong lớp: Vừa nghĩ đến đã lo â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440" cy="3116580"/>
                    </a:xfrm>
                    <a:prstGeom prst="rect">
                      <a:avLst/>
                    </a:prstGeom>
                    <a:noFill/>
                    <a:ln>
                      <a:noFill/>
                    </a:ln>
                  </pic:spPr>
                </pic:pic>
              </a:graphicData>
            </a:graphic>
          </wp:inline>
        </w:drawing>
      </w:r>
    </w:p>
    <w:p w14:paraId="26C45D20" w14:textId="09DB276F" w:rsidR="006719B7" w:rsidRPr="006719B7" w:rsidRDefault="006719B7" w:rsidP="006719B7">
      <w:pPr>
        <w:jc w:val="center"/>
      </w:pPr>
      <w:r w:rsidRPr="006719B7">
        <w:t>Hình 3</w:t>
      </w:r>
      <w:r>
        <w:t>-</w:t>
      </w:r>
      <w:r w:rsidRPr="006719B7">
        <w:t>3 Lợi dụng Internet trong giờ học(Nguồn</w:t>
      </w:r>
      <w:sdt>
        <w:sdtPr>
          <w:rPr>
            <w:i/>
            <w:iCs/>
          </w:rPr>
          <w:id w:val="-1417783016"/>
          <w:citation/>
        </w:sdtPr>
        <w:sdtContent>
          <w:r w:rsidRPr="006719B7">
            <w:rPr>
              <w:i/>
              <w:iCs/>
            </w:rPr>
            <w:fldChar w:fldCharType="begin"/>
          </w:r>
          <w:r w:rsidRPr="006719B7">
            <w:instrText xml:space="preserve"> CITATION Lợi25 \l 1033 </w:instrText>
          </w:r>
          <w:r w:rsidRPr="006719B7">
            <w:rPr>
              <w:i/>
              <w:iCs/>
            </w:rPr>
            <w:fldChar w:fldCharType="separate"/>
          </w:r>
          <w:r w:rsidRPr="006719B7">
            <w:t xml:space="preserve"> [3]</w:t>
          </w:r>
          <w:r w:rsidRPr="006719B7">
            <w:fldChar w:fldCharType="end"/>
          </w:r>
        </w:sdtContent>
      </w:sdt>
      <w:r w:rsidRPr="006719B7">
        <w:t>)</w:t>
      </w:r>
    </w:p>
    <w:p w14:paraId="43A04CE5" w14:textId="7212F275" w:rsidR="00FD0A55" w:rsidRDefault="006719B7" w:rsidP="006719B7">
      <w:pPr>
        <w:pStyle w:val="u3"/>
      </w:pPr>
      <w:r w:rsidRPr="006719B7">
        <w:t>Quy định về hành vi của người dùng</w:t>
      </w:r>
    </w:p>
    <w:p w14:paraId="4E99A60C" w14:textId="09C10F13" w:rsidR="006719B7" w:rsidRDefault="006719B7" w:rsidP="006719B7">
      <w:pPr>
        <w:spacing w:before="0" w:after="160" w:line="256" w:lineRule="auto"/>
        <w:jc w:val="left"/>
        <w:rPr>
          <w:szCs w:val="26"/>
        </w:rPr>
      </w:pPr>
      <w:r>
        <w:rPr>
          <w:b/>
          <w:bCs/>
          <w:szCs w:val="26"/>
        </w:rPr>
        <w:t>- Tôn trọng quyền sở hữu</w:t>
      </w:r>
      <w:r>
        <w:rPr>
          <w:szCs w:val="26"/>
        </w:rPr>
        <w:t>: Không sao chép, phân phối hoặc sử dụng tài liệu vi phạm bản quyền.</w:t>
      </w:r>
    </w:p>
    <w:p w14:paraId="7783EB5B" w14:textId="381D20F2" w:rsidR="006719B7" w:rsidRDefault="006719B7" w:rsidP="006719B7">
      <w:pPr>
        <w:spacing w:before="0" w:after="160" w:line="256" w:lineRule="auto"/>
        <w:jc w:val="left"/>
        <w:rPr>
          <w:szCs w:val="26"/>
        </w:rPr>
      </w:pPr>
      <w:r>
        <w:rPr>
          <w:b/>
          <w:bCs/>
          <w:szCs w:val="26"/>
        </w:rPr>
        <w:t>- Hành vi ứng xử văn minh</w:t>
      </w:r>
      <w:r>
        <w:rPr>
          <w:szCs w:val="26"/>
        </w:rPr>
        <w:t>: Người dùng cần tuân thủ quy tắc ứng xử khi sử dụng tài nguyên CNTT, bao gồm việc không có hành vi quấy rối hoặc xúc phạm người khác.</w:t>
      </w:r>
      <w:r>
        <w:rPr>
          <w:szCs w:val="26"/>
          <w:lang w:val="vi-VN"/>
        </w:rPr>
        <w:t xml:space="preserve"> Không được truy cập, phát tán những nội dung độc hại, bạo lực, hoặc vi phạm pháp luật trên hệ thống công nghệ thông tin của nhà trường.</w:t>
      </w:r>
    </w:p>
    <w:p w14:paraId="34C4F2AF" w14:textId="6CD4C870" w:rsidR="006719B7" w:rsidRDefault="006719B7" w:rsidP="006719B7">
      <w:pPr>
        <w:pStyle w:val="u2"/>
      </w:pPr>
      <w:r w:rsidRPr="006719B7">
        <w:t>Bảo vệ tài khoản cá nhân và đảm bảo thông tin</w:t>
      </w:r>
    </w:p>
    <w:p w14:paraId="6A0076DB" w14:textId="380C7360" w:rsidR="006719B7" w:rsidRDefault="006719B7" w:rsidP="006719B7">
      <w:pPr>
        <w:pStyle w:val="u3"/>
      </w:pPr>
      <w:r w:rsidRPr="006719B7">
        <w:t>Tầm quan trọng của việc bảo vệ tài khoản cá nhân</w:t>
      </w:r>
    </w:p>
    <w:p w14:paraId="4D9015E7" w14:textId="77777777" w:rsidR="006719B7" w:rsidRDefault="006719B7" w:rsidP="006719B7">
      <w:pPr>
        <w:ind w:left="720"/>
        <w:rPr>
          <w:sz w:val="28"/>
          <w:szCs w:val="22"/>
        </w:rPr>
      </w:pPr>
      <w:r>
        <w:rPr>
          <w:b/>
          <w:bCs/>
        </w:rPr>
        <w:t>- Bảo vệ thông tin cá nhân</w:t>
      </w:r>
      <w:r>
        <w:t>: Tài khoản cá nhân thường chứa thông tin quan</w:t>
      </w:r>
      <w:r>
        <w:rPr>
          <w:lang w:val="vi-VN"/>
        </w:rPr>
        <w:t xml:space="preserve"> trọng</w:t>
      </w:r>
      <w:r>
        <w:t>, bao gồm dữ liệu cá nhân, dữ liệu học tập... Nếu</w:t>
      </w:r>
      <w:r>
        <w:rPr>
          <w:lang w:val="vi-VN"/>
        </w:rPr>
        <w:t xml:space="preserve"> những thông tin này bị lộ ra hoặc bị đánh cặp, kẻ xấu sẽ lợi dụng danh tính của mình để </w:t>
      </w:r>
      <w:r>
        <w:t xml:space="preserve">gây ra </w:t>
      </w:r>
      <w:r>
        <w:rPr>
          <w:lang w:val="vi-VN"/>
        </w:rPr>
        <w:t>các hành vi</w:t>
      </w:r>
      <w:r>
        <w:t xml:space="preserve"> xấu, trái pháp luật</w:t>
      </w:r>
      <w:r>
        <w:rPr>
          <w:lang w:val="vi-VN"/>
        </w:rPr>
        <w:t xml:space="preserve">. </w:t>
      </w:r>
      <w:r>
        <w:t>Việc bảo vệ tài khoản giúp bảo vệ những thông tin này khỏi bị lạm dụng tránh được các rủi ro có thể gặp phải</w:t>
      </w:r>
    </w:p>
    <w:p w14:paraId="2BA52F89" w14:textId="68D2A463" w:rsidR="006719B7" w:rsidRDefault="006719B7" w:rsidP="006719B7">
      <w:pPr>
        <w:pStyle w:val="Chuthich"/>
      </w:pPr>
      <w:r>
        <w:rPr>
          <w:noProof/>
        </w:rPr>
        <w:lastRenderedPageBreak/>
        <w:drawing>
          <wp:inline distT="0" distB="0" distL="0" distR="0" wp14:anchorId="102ADB4E" wp14:editId="6DC99128">
            <wp:extent cx="5580380" cy="2644775"/>
            <wp:effectExtent l="0" t="0" r="1270" b="3175"/>
            <wp:docPr id="9316168" name="Hình ảnh 7" descr="Ngăn chặn lừa đảo trên mạng, tạo dựng niềm tin số cho người dùng - Nhịp  sống kinh tế Việt Nam &amp;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găn chặn lừa đảo trên mạng, tạo dựng niềm tin số cho người dùng - Nhịp  sống kinh tế Việt Nam &amp; Thế giớ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644775"/>
                    </a:xfrm>
                    <a:prstGeom prst="rect">
                      <a:avLst/>
                    </a:prstGeom>
                    <a:noFill/>
                    <a:ln>
                      <a:noFill/>
                    </a:ln>
                  </pic:spPr>
                </pic:pic>
              </a:graphicData>
            </a:graphic>
          </wp:inline>
        </w:drawing>
      </w:r>
    </w:p>
    <w:p w14:paraId="7B1D74D4" w14:textId="4F961ED9" w:rsidR="006719B7" w:rsidRPr="006719B7" w:rsidRDefault="006719B7" w:rsidP="006719B7">
      <w:pPr>
        <w:pStyle w:val="Chuthich"/>
        <w:rPr>
          <w:szCs w:val="26"/>
        </w:rPr>
      </w:pPr>
      <w:r w:rsidRPr="006719B7">
        <w:rPr>
          <w:szCs w:val="26"/>
        </w:rPr>
        <w:t>Hình 3-4 Ngăn chặn lừa đảo qua mạng(Nguồn</w:t>
      </w:r>
      <w:sdt>
        <w:sdtPr>
          <w:rPr>
            <w:szCs w:val="26"/>
          </w:rPr>
          <w:id w:val="-734544415"/>
          <w:citation/>
        </w:sdtPr>
        <w:sdtContent>
          <w:r w:rsidRPr="006719B7">
            <w:rPr>
              <w:szCs w:val="26"/>
            </w:rPr>
            <w:fldChar w:fldCharType="begin"/>
          </w:r>
          <w:r w:rsidRPr="006719B7">
            <w:rPr>
              <w:szCs w:val="26"/>
            </w:rPr>
            <w:instrText xml:space="preserve"> CITATION Ngă251 \l 1033 </w:instrText>
          </w:r>
          <w:r w:rsidRPr="006719B7">
            <w:rPr>
              <w:szCs w:val="26"/>
            </w:rPr>
            <w:fldChar w:fldCharType="separate"/>
          </w:r>
          <w:r w:rsidRPr="006719B7">
            <w:rPr>
              <w:noProof/>
              <w:szCs w:val="26"/>
            </w:rPr>
            <w:t xml:space="preserve"> [4]</w:t>
          </w:r>
          <w:r w:rsidRPr="006719B7">
            <w:rPr>
              <w:szCs w:val="26"/>
            </w:rPr>
            <w:fldChar w:fldCharType="end"/>
          </w:r>
        </w:sdtContent>
      </w:sdt>
      <w:r w:rsidRPr="006719B7">
        <w:rPr>
          <w:szCs w:val="26"/>
        </w:rPr>
        <w:t>)</w:t>
      </w:r>
    </w:p>
    <w:p w14:paraId="3417F5F5" w14:textId="77777777" w:rsidR="006719B7" w:rsidRDefault="006719B7" w:rsidP="006719B7">
      <w:pPr>
        <w:ind w:firstLine="720"/>
        <w:rPr>
          <w:szCs w:val="26"/>
        </w:rPr>
      </w:pPr>
      <w:r>
        <w:rPr>
          <w:b/>
          <w:bCs/>
          <w:szCs w:val="26"/>
        </w:rPr>
        <w:t>- Ngăn chặn hành vi xâm phạm</w:t>
      </w:r>
      <w:r>
        <w:rPr>
          <w:szCs w:val="26"/>
        </w:rPr>
        <w:t>: Việc bảo vệ tài khoản cá nhân không chỉ ngăn chặn việc xâm phạm thông tin mà đồng thời còn bảo vệ quyền riêng tư của người dùng. Các tài khoản không được bảo vệ có nguy cơ cao sẽ là mục tiêu cho những hành vi xấu dẫn đến việc xâm phạm quyền riêng tư và lừa đảo.</w:t>
      </w:r>
    </w:p>
    <w:p w14:paraId="1643851C" w14:textId="77777777" w:rsidR="006719B7" w:rsidRDefault="006719B7" w:rsidP="006719B7">
      <w:pPr>
        <w:ind w:firstLine="720"/>
        <w:rPr>
          <w:szCs w:val="26"/>
        </w:rPr>
      </w:pPr>
      <w:r>
        <w:rPr>
          <w:b/>
          <w:bCs/>
          <w:szCs w:val="26"/>
        </w:rPr>
        <w:t>- Duy trì môi trường làm việc an toàn</w:t>
      </w:r>
      <w:r>
        <w:rPr>
          <w:szCs w:val="26"/>
        </w:rPr>
        <w:t>: Một môi trường học tập an toàn và lành mạnh cần phải có sự bảo vệ thông tin cá nhân để sinh viên và giáo viên có thể yên tâm học tập và giảng dạy. Sinh viên sẽ cảm thấy tin tưởng hơn vào việc giảng dạy và các dịch vụ của nhà trường.</w:t>
      </w:r>
      <w:r>
        <w:rPr>
          <w:noProof/>
        </w:rPr>
        <w:t xml:space="preserve"> </w:t>
      </w:r>
    </w:p>
    <w:p w14:paraId="37563320" w14:textId="0A871EE3" w:rsidR="006719B7" w:rsidRDefault="006719B7" w:rsidP="006719B7">
      <w:pPr>
        <w:keepNext/>
        <w:jc w:val="center"/>
        <w:rPr>
          <w:sz w:val="28"/>
          <w:szCs w:val="22"/>
        </w:rPr>
      </w:pPr>
      <w:r>
        <w:rPr>
          <w:noProof/>
        </w:rPr>
        <w:drawing>
          <wp:inline distT="0" distB="0" distL="0" distR="0" wp14:anchorId="572BFCDA" wp14:editId="1C532FEF">
            <wp:extent cx="4450080" cy="2929520"/>
            <wp:effectExtent l="0" t="0" r="7620" b="4445"/>
            <wp:docPr id="1184547762" name="Hình ảnh 6" descr="A group of students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group of students in a classroo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212" cy="2930265"/>
                    </a:xfrm>
                    <a:prstGeom prst="rect">
                      <a:avLst/>
                    </a:prstGeom>
                    <a:noFill/>
                    <a:ln>
                      <a:noFill/>
                    </a:ln>
                  </pic:spPr>
                </pic:pic>
              </a:graphicData>
            </a:graphic>
          </wp:inline>
        </w:drawing>
      </w:r>
    </w:p>
    <w:p w14:paraId="00F4360F" w14:textId="50ACBDB5" w:rsidR="006719B7" w:rsidRPr="006719B7" w:rsidRDefault="006719B7" w:rsidP="006719B7">
      <w:pPr>
        <w:pStyle w:val="Chuthich"/>
        <w:rPr>
          <w:szCs w:val="26"/>
        </w:rPr>
      </w:pPr>
      <w:r w:rsidRPr="006719B7">
        <w:rPr>
          <w:szCs w:val="26"/>
        </w:rPr>
        <w:t>Hình 3</w:t>
      </w:r>
      <w:r>
        <w:rPr>
          <w:szCs w:val="26"/>
        </w:rPr>
        <w:t>-</w:t>
      </w:r>
      <w:r w:rsidR="00DD7D23">
        <w:rPr>
          <w:szCs w:val="26"/>
        </w:rPr>
        <w:t>5</w:t>
      </w:r>
      <w:r w:rsidRPr="006719B7">
        <w:rPr>
          <w:szCs w:val="26"/>
        </w:rPr>
        <w:t xml:space="preserve"> Môi trường học tập an toàn(Nguồn</w:t>
      </w:r>
      <w:sdt>
        <w:sdtPr>
          <w:rPr>
            <w:szCs w:val="26"/>
          </w:rPr>
          <w:id w:val="-1699625464"/>
          <w:citation/>
        </w:sdtPr>
        <w:sdtContent>
          <w:r w:rsidRPr="006719B7">
            <w:rPr>
              <w:szCs w:val="26"/>
            </w:rPr>
            <w:fldChar w:fldCharType="begin"/>
          </w:r>
          <w:r w:rsidRPr="006719B7">
            <w:rPr>
              <w:szCs w:val="26"/>
            </w:rPr>
            <w:instrText xml:space="preserve"> CITATION Môi25 \l 1033 </w:instrText>
          </w:r>
          <w:r w:rsidRPr="006719B7">
            <w:rPr>
              <w:szCs w:val="26"/>
            </w:rPr>
            <w:fldChar w:fldCharType="separate"/>
          </w:r>
          <w:r w:rsidRPr="006719B7">
            <w:rPr>
              <w:noProof/>
              <w:szCs w:val="26"/>
            </w:rPr>
            <w:t xml:space="preserve"> [5]</w:t>
          </w:r>
          <w:r w:rsidRPr="006719B7">
            <w:rPr>
              <w:szCs w:val="26"/>
            </w:rPr>
            <w:fldChar w:fldCharType="end"/>
          </w:r>
        </w:sdtContent>
      </w:sdt>
      <w:r w:rsidRPr="006719B7">
        <w:rPr>
          <w:szCs w:val="26"/>
        </w:rPr>
        <w:t>)</w:t>
      </w:r>
    </w:p>
    <w:p w14:paraId="6B4D19D4" w14:textId="461E022A" w:rsidR="006719B7" w:rsidRDefault="006719B7" w:rsidP="006719B7">
      <w:pPr>
        <w:pStyle w:val="u3"/>
      </w:pPr>
      <w:r w:rsidRPr="006719B7">
        <w:lastRenderedPageBreak/>
        <w:t>Các biện pháp bảo vệ tài khoản cá nhân</w:t>
      </w:r>
    </w:p>
    <w:p w14:paraId="46CECBAC" w14:textId="02646870" w:rsidR="00B74C8C" w:rsidRPr="00B74C8C" w:rsidRDefault="00B74C8C" w:rsidP="00B74C8C">
      <w:pPr>
        <w:rPr>
          <w:b/>
          <w:bCs/>
        </w:rPr>
      </w:pPr>
      <w:r>
        <w:rPr>
          <w:b/>
          <w:bCs/>
        </w:rPr>
        <w:t>-</w:t>
      </w:r>
      <w:r w:rsidRPr="00B74C8C">
        <w:rPr>
          <w:b/>
          <w:bCs/>
        </w:rPr>
        <w:t xml:space="preserve"> Các biện pháp liên quan đến mật khẩu</w:t>
      </w:r>
    </w:p>
    <w:p w14:paraId="06687030" w14:textId="3D8D470F" w:rsidR="00B74C8C" w:rsidRPr="00B74C8C" w:rsidRDefault="00B74C8C" w:rsidP="00B74C8C">
      <w:r>
        <w:rPr>
          <w:b/>
          <w:bCs/>
        </w:rPr>
        <w:t xml:space="preserve">+ </w:t>
      </w:r>
      <w:r w:rsidRPr="00B74C8C">
        <w:rPr>
          <w:b/>
          <w:bCs/>
        </w:rPr>
        <w:t>Mật khẩu khó đoán</w:t>
      </w:r>
      <w:r w:rsidRPr="00B74C8C">
        <w:t>: Mật khẩu không được quá ngắn, phải từ 8 – 20 ký tự.</w:t>
      </w:r>
      <w:r w:rsidRPr="00B74C8C">
        <w:rPr>
          <w:lang w:val="vi-VN"/>
        </w:rPr>
        <w:t xml:space="preserve"> </w:t>
      </w:r>
      <w:r w:rsidRPr="00B74C8C">
        <w:t>Tránh việc chọn ngày sinh hay số điện thoại để làm mật khẩu.</w:t>
      </w:r>
    </w:p>
    <w:p w14:paraId="47B24601" w14:textId="4941A6ED" w:rsidR="00B74C8C" w:rsidRPr="00B74C8C" w:rsidRDefault="00B74C8C" w:rsidP="00B74C8C">
      <w:r>
        <w:rPr>
          <w:b/>
          <w:bCs/>
        </w:rPr>
        <w:t xml:space="preserve">+ </w:t>
      </w:r>
      <w:r w:rsidRPr="00B74C8C">
        <w:rPr>
          <w:b/>
          <w:bCs/>
        </w:rPr>
        <w:t>Mật khẩu cần được thay đổi theo luân phiên</w:t>
      </w:r>
      <w:r w:rsidRPr="00B74C8C">
        <w:t>:  Mật khẩu nếu được thay đổi thường xuyên sẽ giúp giảm thiểu rủi ro, người dùng nên có 2-3 mật khẩu, thay đổi mật khẩu qua lại với nhau khoảng 20 ngày/lần</w:t>
      </w:r>
    </w:p>
    <w:p w14:paraId="72314548" w14:textId="3AE87854" w:rsidR="006719B7" w:rsidRPr="006719B7" w:rsidRDefault="00B74C8C" w:rsidP="00B74C8C">
      <w:pPr>
        <w:pStyle w:val="Chuthich"/>
      </w:pPr>
      <w:r>
        <w:rPr>
          <w:noProof/>
        </w:rPr>
        <w:drawing>
          <wp:inline distT="0" distB="0" distL="0" distR="0" wp14:anchorId="035CF7CD" wp14:editId="6E83170B">
            <wp:extent cx="5580380" cy="3138805"/>
            <wp:effectExtent l="0" t="0" r="1270" b="4445"/>
            <wp:docPr id="692132906" name="Picture 19" descr="THAY ĐỔI MẬT KHẨU GIAO DỊCH TRỰC TUYẾN ĐỊNH KỲ | 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2906" name="Picture 19" descr="THAY ĐỔI MẬT KHẨU GIAO DỊCH TRỰC TUYẾN ĐỊNH KỲ | DAS"/>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0BF387A8" w14:textId="23863893" w:rsidR="00FD0A55" w:rsidRDefault="00B74C8C" w:rsidP="00B74C8C">
      <w:pPr>
        <w:jc w:val="center"/>
        <w:rPr>
          <w:bCs/>
        </w:rPr>
      </w:pPr>
      <w:r w:rsidRPr="00B74C8C">
        <w:rPr>
          <w:bCs/>
        </w:rPr>
        <w:t>Hình 3</w:t>
      </w:r>
      <w:r>
        <w:rPr>
          <w:bCs/>
        </w:rPr>
        <w:t>-</w:t>
      </w:r>
      <w:r w:rsidRPr="00B74C8C">
        <w:rPr>
          <w:bCs/>
        </w:rPr>
        <w:t>6 Biện pháp bảo mật mật khẩu(Nguồn</w:t>
      </w:r>
      <w:sdt>
        <w:sdtPr>
          <w:rPr>
            <w:bCs/>
          </w:rPr>
          <w:id w:val="-1069265000"/>
          <w:citation/>
        </w:sdtPr>
        <w:sdtContent>
          <w:r w:rsidRPr="00B74C8C">
            <w:rPr>
              <w:bCs/>
            </w:rPr>
            <w:fldChar w:fldCharType="begin"/>
          </w:r>
          <w:r w:rsidRPr="00B74C8C">
            <w:rPr>
              <w:bCs/>
            </w:rPr>
            <w:instrText xml:space="preserve"> CITATION Bảo252 \l 1033 </w:instrText>
          </w:r>
          <w:r w:rsidRPr="00B74C8C">
            <w:rPr>
              <w:bCs/>
            </w:rPr>
            <w:fldChar w:fldCharType="separate"/>
          </w:r>
          <w:r w:rsidRPr="00B74C8C">
            <w:rPr>
              <w:bCs/>
            </w:rPr>
            <w:t xml:space="preserve"> [6]</w:t>
          </w:r>
          <w:r w:rsidRPr="00B74C8C">
            <w:fldChar w:fldCharType="end"/>
          </w:r>
        </w:sdtContent>
      </w:sdt>
    </w:p>
    <w:p w14:paraId="2579EB54" w14:textId="77777777" w:rsidR="00B74C8C" w:rsidRPr="00B74C8C" w:rsidRDefault="00B74C8C" w:rsidP="00B74C8C">
      <w:pPr>
        <w:rPr>
          <w:b/>
          <w:bCs/>
        </w:rPr>
      </w:pPr>
      <w:r w:rsidRPr="00B74C8C">
        <w:rPr>
          <w:b/>
          <w:bCs/>
        </w:rPr>
        <w:t>- Bảo mật thông tin đăng nhập</w:t>
      </w:r>
    </w:p>
    <w:p w14:paraId="5145AEF3" w14:textId="1DBD2520" w:rsidR="00B74C8C" w:rsidRPr="00B74C8C" w:rsidRDefault="00B74C8C" w:rsidP="00B74C8C">
      <w:pPr>
        <w:rPr>
          <w:bCs/>
        </w:rPr>
      </w:pPr>
      <w:r>
        <w:rPr>
          <w:b/>
          <w:bCs/>
        </w:rPr>
        <w:t xml:space="preserve">+ </w:t>
      </w:r>
      <w:r w:rsidRPr="00B74C8C">
        <w:rPr>
          <w:b/>
          <w:bCs/>
        </w:rPr>
        <w:t>Cấm tiết lộ thông tin bừa bãi</w:t>
      </w:r>
      <w:r w:rsidRPr="00B74C8C">
        <w:rPr>
          <w:bCs/>
        </w:rPr>
        <w:t>: Không nên cho bất kỳ ai biết được mật khẩu của mình, ngay cả với bạn bè thân thiết. Không nên đưa thông tin cá nhân của mình lên trên các trang mạng</w:t>
      </w:r>
    </w:p>
    <w:p w14:paraId="03278878" w14:textId="77777777" w:rsidR="00B74C8C" w:rsidRPr="00B74C8C" w:rsidRDefault="00B74C8C" w:rsidP="00B74C8C">
      <w:pPr>
        <w:rPr>
          <w:b/>
          <w:bCs/>
        </w:rPr>
      </w:pPr>
      <w:r w:rsidRPr="00B74C8C">
        <w:rPr>
          <w:b/>
          <w:bCs/>
        </w:rPr>
        <w:t>- Cảnh giác với các mối đe dọa</w:t>
      </w:r>
    </w:p>
    <w:p w14:paraId="1EAB19C5" w14:textId="455E33D8" w:rsidR="00B74C8C" w:rsidRPr="00B74C8C" w:rsidRDefault="00B74C8C" w:rsidP="00B74C8C">
      <w:pPr>
        <w:rPr>
          <w:bCs/>
        </w:rPr>
      </w:pPr>
      <w:r>
        <w:rPr>
          <w:b/>
          <w:bCs/>
        </w:rPr>
        <w:t xml:space="preserve">+ </w:t>
      </w:r>
      <w:r w:rsidRPr="00B74C8C">
        <w:rPr>
          <w:b/>
          <w:bCs/>
        </w:rPr>
        <w:t>Tránh các đường link lạ</w:t>
      </w:r>
      <w:r w:rsidRPr="00B74C8C">
        <w:rPr>
          <w:bCs/>
        </w:rPr>
        <w:t>: Không truy cập vào các đường link từ người gửi không quen biết. Việc vô tình này sẽ có thể gây nguy hại đối với tài khoản</w:t>
      </w:r>
    </w:p>
    <w:p w14:paraId="25085A8F" w14:textId="426CF49C" w:rsidR="00B74C8C" w:rsidRPr="00B74C8C" w:rsidRDefault="00B74C8C" w:rsidP="00B74C8C">
      <w:pPr>
        <w:rPr>
          <w:bCs/>
        </w:rPr>
      </w:pPr>
      <w:r>
        <w:rPr>
          <w:b/>
          <w:bCs/>
        </w:rPr>
        <w:t xml:space="preserve">+ </w:t>
      </w:r>
      <w:r w:rsidRPr="00B74C8C">
        <w:rPr>
          <w:b/>
          <w:bCs/>
        </w:rPr>
        <w:t>Cảnh giác với lừa đảo</w:t>
      </w:r>
      <w:r w:rsidRPr="00B74C8C">
        <w:rPr>
          <w:bCs/>
        </w:rPr>
        <w:t>: Nhận diện các hình thức lừa đảo, chẳng hạn như email giả mạo và cuộc gọi điện thoại yêu cầu thông tin cá nhân.</w:t>
      </w:r>
    </w:p>
    <w:p w14:paraId="4C86EF13" w14:textId="42022F63" w:rsidR="00B74C8C" w:rsidRPr="00B74C8C" w:rsidRDefault="00B74C8C" w:rsidP="00B74C8C">
      <w:pPr>
        <w:rPr>
          <w:bCs/>
        </w:rPr>
      </w:pPr>
      <w:r>
        <w:rPr>
          <w:b/>
          <w:bCs/>
        </w:rPr>
        <w:lastRenderedPageBreak/>
        <w:t xml:space="preserve">+ </w:t>
      </w:r>
      <w:r w:rsidRPr="00B74C8C">
        <w:rPr>
          <w:b/>
          <w:bCs/>
        </w:rPr>
        <w:t xml:space="preserve">Không tin tưởng người quen biết qua mạng: </w:t>
      </w:r>
      <w:r w:rsidRPr="00B74C8C">
        <w:rPr>
          <w:bCs/>
        </w:rPr>
        <w:t>Cần phải cảnh giác với các tin nhắn mời gọi từ những người mới quen biết, và tuyệtđối không chia sẻ thông tin cá nhân cho họ</w:t>
      </w:r>
    </w:p>
    <w:p w14:paraId="419FA2A2" w14:textId="121F84B1" w:rsidR="00B74C8C" w:rsidRDefault="00B74C8C" w:rsidP="00B74C8C">
      <w:pPr>
        <w:rPr>
          <w:bCs/>
        </w:rPr>
      </w:pPr>
      <w:r>
        <w:rPr>
          <w:b/>
          <w:bCs/>
        </w:rPr>
        <w:t xml:space="preserve">+ </w:t>
      </w:r>
      <w:r w:rsidRPr="00B74C8C">
        <w:rPr>
          <w:b/>
          <w:bCs/>
        </w:rPr>
        <w:t>Tránh cài đặt các phần mềm có hại</w:t>
      </w:r>
      <w:r w:rsidRPr="00B74C8C">
        <w:rPr>
          <w:bCs/>
        </w:rPr>
        <w:t>: cài đặt phần mềm độc hại sẽ gây ra nhiều rủi ro liên quan đến tài khoản cá nhân, tạo ra các lỗ hổng bảo mật.</w:t>
      </w:r>
    </w:p>
    <w:p w14:paraId="46F612BF" w14:textId="10AC0117" w:rsidR="00B74C8C" w:rsidRPr="00B74C8C" w:rsidRDefault="00B74C8C" w:rsidP="00B74C8C">
      <w:pPr>
        <w:pStyle w:val="Chuthich"/>
      </w:pPr>
      <w:r>
        <w:rPr>
          <w:noProof/>
        </w:rPr>
        <w:drawing>
          <wp:inline distT="0" distB="0" distL="0" distR="0" wp14:anchorId="31B27F03" wp14:editId="27BF5DA6">
            <wp:extent cx="5311140" cy="3271520"/>
            <wp:effectExtent l="0" t="0" r="3810" b="5080"/>
            <wp:docPr id="309791993" name="Picture 25" descr="Cảnh báo “đỏ” từ những đường link “l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1993" name="Picture 25" descr="Cảnh báo “đỏ” từ những đường link “lạ”"/>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1140" cy="3271520"/>
                    </a:xfrm>
                    <a:prstGeom prst="rect">
                      <a:avLst/>
                    </a:prstGeom>
                    <a:noFill/>
                    <a:ln>
                      <a:noFill/>
                    </a:ln>
                  </pic:spPr>
                </pic:pic>
              </a:graphicData>
            </a:graphic>
          </wp:inline>
        </w:drawing>
      </w:r>
    </w:p>
    <w:p w14:paraId="16734A80" w14:textId="35E35590" w:rsidR="00B74C8C" w:rsidRDefault="00B74C8C" w:rsidP="00B74C8C">
      <w:pPr>
        <w:jc w:val="center"/>
        <w:rPr>
          <w:bCs/>
        </w:rPr>
      </w:pPr>
      <w:r w:rsidRPr="00B74C8C">
        <w:rPr>
          <w:bCs/>
        </w:rPr>
        <w:t>Hình 3</w:t>
      </w:r>
      <w:r>
        <w:rPr>
          <w:bCs/>
        </w:rPr>
        <w:t>-</w:t>
      </w:r>
      <w:r w:rsidRPr="00B74C8C">
        <w:rPr>
          <w:bCs/>
        </w:rPr>
        <w:t>7 Cảnh giác với các mối đe dọa(Nguồn</w:t>
      </w:r>
      <w:sdt>
        <w:sdtPr>
          <w:rPr>
            <w:bCs/>
          </w:rPr>
          <w:id w:val="386307285"/>
          <w:citation/>
        </w:sdtPr>
        <w:sdtContent>
          <w:r w:rsidRPr="00B74C8C">
            <w:rPr>
              <w:bCs/>
            </w:rPr>
            <w:fldChar w:fldCharType="begin"/>
          </w:r>
          <w:r w:rsidRPr="00B74C8C">
            <w:rPr>
              <w:bCs/>
            </w:rPr>
            <w:instrText xml:space="preserve"> CITATION Cản25 \l 1033 </w:instrText>
          </w:r>
          <w:r w:rsidRPr="00B74C8C">
            <w:rPr>
              <w:bCs/>
            </w:rPr>
            <w:fldChar w:fldCharType="separate"/>
          </w:r>
          <w:r w:rsidRPr="00B74C8C">
            <w:rPr>
              <w:bCs/>
            </w:rPr>
            <w:t xml:space="preserve"> [7]</w:t>
          </w:r>
          <w:r w:rsidRPr="00B74C8C">
            <w:fldChar w:fldCharType="end"/>
          </w:r>
        </w:sdtContent>
      </w:sdt>
      <w:r w:rsidRPr="00B74C8C">
        <w:rPr>
          <w:bCs/>
        </w:rPr>
        <w:t>)</w:t>
      </w:r>
    </w:p>
    <w:p w14:paraId="1E58C919" w14:textId="77777777" w:rsidR="00B74C8C" w:rsidRPr="00B74C8C" w:rsidRDefault="00B74C8C" w:rsidP="00B74C8C">
      <w:pPr>
        <w:rPr>
          <w:b/>
          <w:bCs/>
        </w:rPr>
      </w:pPr>
      <w:r w:rsidRPr="00B74C8C">
        <w:rPr>
          <w:b/>
          <w:bCs/>
        </w:rPr>
        <w:t>- Đảm bảo an toàn thông tin cá nhân</w:t>
      </w:r>
    </w:p>
    <w:p w14:paraId="4F27747C" w14:textId="4535FA85" w:rsidR="00B74C8C" w:rsidRPr="00B74C8C" w:rsidRDefault="00B74C8C" w:rsidP="00B74C8C">
      <w:pPr>
        <w:rPr>
          <w:bCs/>
        </w:rPr>
      </w:pPr>
      <w:r>
        <w:rPr>
          <w:b/>
          <w:bCs/>
        </w:rPr>
        <w:t xml:space="preserve">+ </w:t>
      </w:r>
      <w:r w:rsidRPr="00B74C8C">
        <w:rPr>
          <w:b/>
          <w:bCs/>
        </w:rPr>
        <w:t>Sử dụng mạng riêng ảo</w:t>
      </w:r>
      <w:r w:rsidRPr="00B74C8C">
        <w:rPr>
          <w:bCs/>
        </w:rPr>
        <w:t>: Khi vào Internet công cộng, người dùng nên sử dụng VPN để bảo vệ dữ liệu.</w:t>
      </w:r>
    </w:p>
    <w:p w14:paraId="37AC9FED" w14:textId="0ADB1F7E" w:rsidR="00B74C8C" w:rsidRPr="00B74C8C" w:rsidRDefault="00B74C8C" w:rsidP="00B74C8C">
      <w:pPr>
        <w:rPr>
          <w:bCs/>
        </w:rPr>
      </w:pPr>
      <w:r>
        <w:rPr>
          <w:b/>
          <w:bCs/>
        </w:rPr>
        <w:t xml:space="preserve">+ </w:t>
      </w:r>
      <w:r w:rsidRPr="00B74C8C">
        <w:rPr>
          <w:b/>
          <w:bCs/>
        </w:rPr>
        <w:t>Thực hiện sao lưu dữ liệu</w:t>
      </w:r>
      <w:r w:rsidRPr="00B74C8C">
        <w:rPr>
          <w:bCs/>
        </w:rPr>
        <w:t>: Điều này giúp thông tin luôn được lưu trữ vàđảm bảo an tránh bị mất mát.</w:t>
      </w:r>
    </w:p>
    <w:p w14:paraId="748009A2" w14:textId="44EB773F" w:rsidR="00B74C8C" w:rsidRPr="00B74C8C" w:rsidRDefault="00B74C8C" w:rsidP="00B74C8C">
      <w:pPr>
        <w:rPr>
          <w:bCs/>
        </w:rPr>
      </w:pPr>
      <w:r>
        <w:rPr>
          <w:b/>
          <w:bCs/>
        </w:rPr>
        <w:t xml:space="preserve">+ </w:t>
      </w:r>
      <w:r w:rsidRPr="00B74C8C">
        <w:rPr>
          <w:b/>
          <w:bCs/>
        </w:rPr>
        <w:t>Nhớ đăng xuất</w:t>
      </w:r>
      <w:r w:rsidRPr="00B74C8C">
        <w:rPr>
          <w:bCs/>
        </w:rPr>
        <w:t>: Cần đăng xuất tài khoản khi không sử dụng nữa đối với các dịch vụ trên mạng.</w:t>
      </w:r>
    </w:p>
    <w:p w14:paraId="64B175EC" w14:textId="7FF2EB7A" w:rsidR="00B74C8C" w:rsidRPr="00B74C8C" w:rsidRDefault="00B74C8C" w:rsidP="00B74C8C">
      <w:pPr>
        <w:rPr>
          <w:bCs/>
        </w:rPr>
      </w:pPr>
      <w:r>
        <w:rPr>
          <w:b/>
          <w:bCs/>
        </w:rPr>
        <w:t xml:space="preserve">+ </w:t>
      </w:r>
      <w:r w:rsidRPr="00B74C8C">
        <w:rPr>
          <w:b/>
          <w:bCs/>
        </w:rPr>
        <w:t xml:space="preserve">Xem xét các điều khoản: </w:t>
      </w:r>
      <w:r w:rsidRPr="00B74C8C">
        <w:rPr>
          <w:bCs/>
        </w:rPr>
        <w:t>đây là một bước rất quan trọng khi sử dụng.</w:t>
      </w:r>
      <w:r w:rsidRPr="00B74C8C">
        <w:rPr>
          <w:b/>
          <w:bCs/>
        </w:rPr>
        <w:t> </w:t>
      </w:r>
      <w:r w:rsidRPr="00B74C8C">
        <w:rPr>
          <w:bCs/>
        </w:rPr>
        <w:t>Bạn sẽ biết các quy định, chính sách và các loại dữ liệu mà bên cung cấp ứng dụng đang thu thập từ bạn và bạn cũng có thể từ chối nếu điều khoản vi phạm vào quyền bảo vệ thông tin các nhân</w:t>
      </w:r>
    </w:p>
    <w:p w14:paraId="15565AE1" w14:textId="1FB94580" w:rsidR="00FD0A55" w:rsidRPr="00FD0A55" w:rsidRDefault="00B74C8C" w:rsidP="00FD0A55">
      <w:pPr>
        <w:rPr>
          <w:color w:val="FFFFFF" w:themeColor="background1"/>
        </w:rPr>
      </w:pPr>
      <w:r>
        <w:rPr>
          <w:color w:val="FFFFFF" w:themeColor="background1"/>
        </w:rPr>
        <w:t>adadas</w:t>
      </w:r>
    </w:p>
    <w:p w14:paraId="4B8282F2" w14:textId="792EC764" w:rsidR="00FD0A55" w:rsidRPr="00FD0A55" w:rsidRDefault="00B74C8C" w:rsidP="00B74C8C">
      <w:pPr>
        <w:pStyle w:val="Chuthich"/>
      </w:pPr>
      <w:r>
        <w:rPr>
          <w:noProof/>
        </w:rPr>
        <w:lastRenderedPageBreak/>
        <w:drawing>
          <wp:inline distT="0" distB="0" distL="0" distR="0" wp14:anchorId="04512F7B" wp14:editId="11C670E5">
            <wp:extent cx="5580380" cy="3458210"/>
            <wp:effectExtent l="0" t="0" r="1270" b="8890"/>
            <wp:docPr id="1931486877" name="Picture 5" descr="infographic] Cách tự bảo vệ dữ liệu cá nhân trên không gian mạng | VOV2.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6877" name="Picture 5" descr="infographic] Cách tự bảo vệ dữ liệu cá nhân trên không gian mạng | VOV2.VN"/>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458210"/>
                    </a:xfrm>
                    <a:prstGeom prst="rect">
                      <a:avLst/>
                    </a:prstGeom>
                    <a:noFill/>
                    <a:ln>
                      <a:noFill/>
                    </a:ln>
                  </pic:spPr>
                </pic:pic>
              </a:graphicData>
            </a:graphic>
          </wp:inline>
        </w:drawing>
      </w:r>
    </w:p>
    <w:p w14:paraId="70D1AF4E" w14:textId="560A981C" w:rsidR="00B74C8C" w:rsidRDefault="00B74C8C" w:rsidP="00B74C8C">
      <w:pPr>
        <w:jc w:val="center"/>
        <w:rPr>
          <w:bCs/>
        </w:rPr>
      </w:pPr>
      <w:r w:rsidRPr="00B74C8C">
        <w:rPr>
          <w:bCs/>
        </w:rPr>
        <w:t>Hình 3.8 Biện pháp bảo vệ tài khoản cá nhân(Nguồn</w:t>
      </w:r>
      <w:sdt>
        <w:sdtPr>
          <w:rPr>
            <w:bCs/>
          </w:rPr>
          <w:id w:val="1483896524"/>
          <w:citation/>
        </w:sdtPr>
        <w:sdtContent>
          <w:r w:rsidRPr="00B74C8C">
            <w:rPr>
              <w:bCs/>
            </w:rPr>
            <w:fldChar w:fldCharType="begin"/>
          </w:r>
          <w:r w:rsidRPr="00B74C8C">
            <w:rPr>
              <w:bCs/>
            </w:rPr>
            <w:instrText xml:space="preserve"> CITATION Bảo25 \l 1033 </w:instrText>
          </w:r>
          <w:r w:rsidRPr="00B74C8C">
            <w:rPr>
              <w:bCs/>
            </w:rPr>
            <w:fldChar w:fldCharType="separate"/>
          </w:r>
          <w:r w:rsidRPr="00B74C8C">
            <w:rPr>
              <w:bCs/>
            </w:rPr>
            <w:t xml:space="preserve"> [8]</w:t>
          </w:r>
          <w:r w:rsidRPr="00B74C8C">
            <w:fldChar w:fldCharType="end"/>
          </w:r>
        </w:sdtContent>
      </w:sdt>
      <w:r w:rsidRPr="00B74C8C">
        <w:rPr>
          <w:bCs/>
        </w:rPr>
        <w:t>)</w:t>
      </w:r>
    </w:p>
    <w:p w14:paraId="72230F9E" w14:textId="77777777" w:rsidR="00B74C8C" w:rsidRPr="00B74C8C" w:rsidRDefault="00B74C8C" w:rsidP="00B74C8C">
      <w:pPr>
        <w:rPr>
          <w:bCs/>
        </w:rPr>
      </w:pPr>
      <w:r w:rsidRPr="00B74C8C">
        <w:rPr>
          <w:b/>
          <w:bCs/>
        </w:rPr>
        <w:t>- Sử dụng phần mềm bảo vệ:</w:t>
      </w:r>
      <w:r w:rsidRPr="00B74C8C">
        <w:rPr>
          <w:bCs/>
        </w:rPr>
        <w:t> Cần phải có các phần mềm bảo vệ để bảo vệ thông tin cá nhân và chống lại các cuộc tấn công mạng</w:t>
      </w:r>
    </w:p>
    <w:p w14:paraId="44784BC2" w14:textId="6FF2FDCB" w:rsidR="00B74C8C" w:rsidRDefault="00B74C8C" w:rsidP="00B74C8C">
      <w:pPr>
        <w:rPr>
          <w:bCs/>
        </w:rPr>
      </w:pPr>
      <w:r w:rsidRPr="00B74C8C">
        <w:rPr>
          <w:b/>
          <w:bCs/>
        </w:rPr>
        <w:t>- Cập nhật phần mềm: </w:t>
      </w:r>
      <w:r w:rsidRPr="00B74C8C">
        <w:rPr>
          <w:bCs/>
        </w:rPr>
        <w:t>Phần mềm trên thiết bị cần phải được cập nhật đầy đủ để nâng cao chất lượng phần mềm tránh các rủi ro tiềm ẩn.</w:t>
      </w:r>
    </w:p>
    <w:p w14:paraId="7756F805" w14:textId="46EE8CB0" w:rsidR="00B74C8C" w:rsidRDefault="00B74C8C" w:rsidP="00B74C8C">
      <w:pPr>
        <w:pStyle w:val="u2"/>
      </w:pPr>
      <w:r w:rsidRPr="00B74C8C">
        <w:t>Các hành vi bị nghiêm cấm và cách sử dụng tài nguyên CNTT đúng mục đích</w:t>
      </w:r>
    </w:p>
    <w:p w14:paraId="2FC61872" w14:textId="0787618C" w:rsidR="00B74C8C" w:rsidRDefault="00B74C8C" w:rsidP="00B74C8C">
      <w:pPr>
        <w:pStyle w:val="u3"/>
      </w:pPr>
      <w:r w:rsidRPr="00B74C8C">
        <w:t>Các hành vi bị nghiêm cấm</w:t>
      </w:r>
    </w:p>
    <w:p w14:paraId="2FCD8A3A" w14:textId="6BD5936B" w:rsidR="00B74C8C" w:rsidRPr="00B74C8C" w:rsidRDefault="00B74C8C" w:rsidP="00B74C8C">
      <w:pPr>
        <w:rPr>
          <w:b/>
          <w:bCs/>
        </w:rPr>
      </w:pPr>
      <w:r>
        <w:rPr>
          <w:b/>
          <w:bCs/>
        </w:rPr>
        <w:t xml:space="preserve">- </w:t>
      </w:r>
      <w:r w:rsidRPr="00B74C8C">
        <w:rPr>
          <w:b/>
          <w:bCs/>
        </w:rPr>
        <w:t>Sao chép và phân phối phần mềm bất hợp pháp</w:t>
      </w:r>
    </w:p>
    <w:p w14:paraId="7B3CAF4E" w14:textId="380343F2" w:rsidR="00B74C8C" w:rsidRPr="00B74C8C" w:rsidRDefault="00B74C8C" w:rsidP="00B74C8C">
      <w:r>
        <w:rPr>
          <w:b/>
          <w:bCs/>
        </w:rPr>
        <w:t xml:space="preserve">+ </w:t>
      </w:r>
      <w:r w:rsidRPr="00B74C8C">
        <w:rPr>
          <w:b/>
          <w:bCs/>
        </w:rPr>
        <w:t>Vi phạm bản quyền</w:t>
      </w:r>
      <w:r w:rsidRPr="00B74C8C">
        <w:t>: Cấm các hành vi như sao chép hay sử dụng các phần mềm mà có có giấy phép</w:t>
      </w:r>
    </w:p>
    <w:p w14:paraId="621E342D" w14:textId="77777777" w:rsidR="00B74C8C" w:rsidRPr="00B74C8C" w:rsidRDefault="00B74C8C" w:rsidP="00B74C8C">
      <w:pPr>
        <w:rPr>
          <w:b/>
          <w:bCs/>
        </w:rPr>
      </w:pPr>
      <w:r w:rsidRPr="00B74C8C">
        <w:rPr>
          <w:b/>
          <w:bCs/>
        </w:rPr>
        <w:t>- Sử dụng tài nguyên sai mục đích</w:t>
      </w:r>
    </w:p>
    <w:p w14:paraId="3BC49178" w14:textId="6BAD70B0" w:rsidR="00B74C8C" w:rsidRPr="00B74C8C" w:rsidRDefault="00B74C8C" w:rsidP="00B74C8C">
      <w:r>
        <w:rPr>
          <w:b/>
          <w:bCs/>
        </w:rPr>
        <w:t xml:space="preserve">+ </w:t>
      </w:r>
      <w:r w:rsidRPr="00B74C8C">
        <w:rPr>
          <w:b/>
          <w:bCs/>
        </w:rPr>
        <w:t>Chơi game hoặc lướt web không liên quan</w:t>
      </w:r>
      <w:r w:rsidRPr="00B74C8C">
        <w:t>: Cấm sử dụng tài nguyên CNTT trong giờ học cho các hoạt động không liên quan đến học tập, như chơi game hoặc các hoạt động cá nhân làm ảnh hưởng đến lớp học</w:t>
      </w:r>
    </w:p>
    <w:p w14:paraId="49246B22" w14:textId="3F9E5DF6" w:rsidR="00B74C8C" w:rsidRPr="00B74C8C" w:rsidRDefault="00B74C8C" w:rsidP="00B74C8C">
      <w:pPr>
        <w:rPr>
          <w:color w:val="FFFFFF" w:themeColor="background1"/>
        </w:rPr>
      </w:pPr>
      <w:r w:rsidRPr="00B74C8C">
        <w:rPr>
          <w:color w:val="FFFFFF" w:themeColor="background1"/>
        </w:rPr>
        <w:t>asdaas</w:t>
      </w:r>
    </w:p>
    <w:p w14:paraId="5AA1A578" w14:textId="77C87AD1" w:rsidR="00FD0A55" w:rsidRPr="00B74C8C" w:rsidRDefault="00B74C8C" w:rsidP="00FD0A55">
      <w:pPr>
        <w:rPr>
          <w:color w:val="FFFFFF" w:themeColor="background1"/>
        </w:rPr>
      </w:pPr>
      <w:r w:rsidRPr="00B74C8C">
        <w:rPr>
          <w:color w:val="FFFFFF" w:themeColor="background1"/>
        </w:rPr>
        <w:lastRenderedPageBreak/>
        <w:tab/>
        <w:t>asdasd</w:t>
      </w:r>
    </w:p>
    <w:p w14:paraId="365E5BCA" w14:textId="5566BCCD" w:rsidR="00B26B3B" w:rsidRPr="00B26B3B" w:rsidRDefault="00B74C8C" w:rsidP="00B74C8C">
      <w:pPr>
        <w:pStyle w:val="Chuthich"/>
      </w:pPr>
      <w:r>
        <w:rPr>
          <w:noProof/>
        </w:rPr>
        <w:drawing>
          <wp:inline distT="0" distB="0" distL="0" distR="0" wp14:anchorId="6165EEA5" wp14:editId="1E81188B">
            <wp:extent cx="3702685" cy="3100705"/>
            <wp:effectExtent l="0" t="0" r="0" b="4445"/>
            <wp:docPr id="954110025" name="Picture 7" descr="KTX, giảng đường thành 'đấu trườ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0025" name="Picture 7" descr="KTX, giảng đường thành 'đấu trường' game"/>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2685" cy="3100705"/>
                    </a:xfrm>
                    <a:prstGeom prst="rect">
                      <a:avLst/>
                    </a:prstGeom>
                    <a:noFill/>
                    <a:ln>
                      <a:noFill/>
                    </a:ln>
                  </pic:spPr>
                </pic:pic>
              </a:graphicData>
            </a:graphic>
          </wp:inline>
        </w:drawing>
      </w:r>
    </w:p>
    <w:p w14:paraId="5381BC68" w14:textId="3325C6F0" w:rsidR="00B74C8C" w:rsidRDefault="00B74C8C" w:rsidP="00B74C8C">
      <w:pPr>
        <w:jc w:val="center"/>
      </w:pPr>
      <w:r w:rsidRPr="00B74C8C">
        <w:t>Hình 3</w:t>
      </w:r>
      <w:r>
        <w:t>-</w:t>
      </w:r>
      <w:r w:rsidRPr="00B74C8C">
        <w:t>9 Chơi game trong giờ học(Nguồn</w:t>
      </w:r>
      <w:sdt>
        <w:sdtPr>
          <w:id w:val="-1986694041"/>
          <w:citation/>
        </w:sdtPr>
        <w:sdtContent>
          <w:r w:rsidRPr="00B74C8C">
            <w:fldChar w:fldCharType="begin"/>
          </w:r>
          <w:r w:rsidRPr="00B74C8C">
            <w:instrText xml:space="preserve"> CITATION Chơ25 \l 1033 </w:instrText>
          </w:r>
          <w:r w:rsidRPr="00B74C8C">
            <w:fldChar w:fldCharType="separate"/>
          </w:r>
          <w:r w:rsidRPr="00B74C8C">
            <w:t xml:space="preserve"> [9]</w:t>
          </w:r>
          <w:r w:rsidRPr="00B74C8C">
            <w:fldChar w:fldCharType="end"/>
          </w:r>
        </w:sdtContent>
      </w:sdt>
      <w:r w:rsidRPr="00B74C8C">
        <w:t>)</w:t>
      </w:r>
    </w:p>
    <w:p w14:paraId="40F9F20A" w14:textId="6927531C" w:rsidR="00B74C8C" w:rsidRDefault="00B74C8C" w:rsidP="00B74C8C">
      <w:r>
        <w:rPr>
          <w:b/>
          <w:bCs/>
        </w:rPr>
        <w:t xml:space="preserve">+ </w:t>
      </w:r>
      <w:r w:rsidRPr="00B74C8C">
        <w:rPr>
          <w:b/>
          <w:bCs/>
        </w:rPr>
        <w:t>Gian lận và sao chép</w:t>
      </w:r>
      <w:r w:rsidRPr="00B74C8C">
        <w:t>: Sử dụng tài nguyên công nghệ để gian lận trong kiểm tra hoặc sao chép tài liệu mà không có sự cho phép. Mọi hành vi vi phạm gian lận và sao chép đều vi phạm quy định của nhà trường</w:t>
      </w:r>
    </w:p>
    <w:p w14:paraId="1AD4B234" w14:textId="77777777" w:rsidR="00B74C8C" w:rsidRPr="00B74C8C" w:rsidRDefault="00B74C8C" w:rsidP="00B74C8C">
      <w:pPr>
        <w:rPr>
          <w:b/>
          <w:bCs/>
        </w:rPr>
      </w:pPr>
      <w:r w:rsidRPr="00B74C8C">
        <w:rPr>
          <w:b/>
          <w:bCs/>
        </w:rPr>
        <w:t>- Xâm phạm thông tin</w:t>
      </w:r>
    </w:p>
    <w:p w14:paraId="6CC525AB" w14:textId="0CE49E53" w:rsidR="00B74C8C" w:rsidRPr="00B74C8C" w:rsidRDefault="00B74C8C" w:rsidP="00B74C8C">
      <w:r>
        <w:rPr>
          <w:b/>
          <w:bCs/>
        </w:rPr>
        <w:t xml:space="preserve">+ </w:t>
      </w:r>
      <w:r w:rsidRPr="00B74C8C">
        <w:rPr>
          <w:b/>
          <w:bCs/>
        </w:rPr>
        <w:t xml:space="preserve">Không đảm bảo thông tin: </w:t>
      </w:r>
      <w:r w:rsidRPr="00B74C8C">
        <w:t xml:space="preserve">Cấm việc tiết lộ thông tin cá nhân của bản thân hoặc người khác khi chưa được phép. Nếu tài khoản bị lộ thông in thì tài khoản đó khả năng cao sẽ không thể tránh được các rủi ro hay các mối đe dọa </w:t>
      </w:r>
    </w:p>
    <w:p w14:paraId="6242F479" w14:textId="7690AED3" w:rsidR="00B74C8C" w:rsidRDefault="00B74C8C" w:rsidP="00B74C8C">
      <w:r>
        <w:rPr>
          <w:b/>
          <w:bCs/>
        </w:rPr>
        <w:t xml:space="preserve">+ </w:t>
      </w:r>
      <w:r w:rsidRPr="00B74C8C">
        <w:rPr>
          <w:b/>
          <w:bCs/>
        </w:rPr>
        <w:t>Truy cập trái phép vào tài khoản</w:t>
      </w:r>
      <w:r w:rsidRPr="00B74C8C">
        <w:t>: Không được phép xâm nhập vào tài khoản của người khác hoặc dùng thông tin của họ khi chưa được phép.</w:t>
      </w:r>
    </w:p>
    <w:p w14:paraId="181F13E8" w14:textId="77777777" w:rsidR="00B74C8C" w:rsidRPr="00B74C8C" w:rsidRDefault="00B74C8C" w:rsidP="00B74C8C">
      <w:pPr>
        <w:rPr>
          <w:b/>
          <w:bCs/>
        </w:rPr>
      </w:pPr>
      <w:r w:rsidRPr="00B74C8C">
        <w:rPr>
          <w:b/>
          <w:bCs/>
        </w:rPr>
        <w:t>- Hành vi quấy rối hoặc xúc phạm</w:t>
      </w:r>
    </w:p>
    <w:p w14:paraId="7B4B6F63" w14:textId="2EC13268" w:rsidR="00B74C8C" w:rsidRPr="00B74C8C" w:rsidRDefault="00B74C8C" w:rsidP="00B74C8C">
      <w:r>
        <w:rPr>
          <w:b/>
          <w:bCs/>
        </w:rPr>
        <w:t xml:space="preserve">+ </w:t>
      </w:r>
      <w:r w:rsidRPr="00B74C8C">
        <w:rPr>
          <w:b/>
          <w:bCs/>
        </w:rPr>
        <w:t>Quấy rối trực tuyến</w:t>
      </w:r>
      <w:r w:rsidRPr="00B74C8C">
        <w:t>: Không được phép có hành vi quấy rối, xúc phạm hoặc phân biệt đối xử với người khác qua các nền tảng CNTT của trường.</w:t>
      </w:r>
    </w:p>
    <w:p w14:paraId="17FD2D71" w14:textId="4E432BD6" w:rsidR="00B74C8C" w:rsidRPr="00B74C8C" w:rsidRDefault="00B74C8C" w:rsidP="00B74C8C">
      <w:r>
        <w:rPr>
          <w:b/>
          <w:bCs/>
        </w:rPr>
        <w:t xml:space="preserve">+ </w:t>
      </w:r>
      <w:r w:rsidRPr="00B74C8C">
        <w:rPr>
          <w:b/>
          <w:bCs/>
        </w:rPr>
        <w:t>Phát tán virus hoặc phần mềm độc hại</w:t>
      </w:r>
      <w:r w:rsidRPr="00B74C8C">
        <w:t>: Cấm cài đặt hoặc phát tán phần mềm có hại có thể gây tổn hại đến hệ thống, dữ liệu hoặc thiết bị của trường. Điều này có ảnh hưởng rất lớn đối với tài nguyên CNTT của trường</w:t>
      </w:r>
    </w:p>
    <w:p w14:paraId="1DDBE64F" w14:textId="6CA8F611" w:rsidR="00B74C8C" w:rsidRPr="00B74C8C" w:rsidRDefault="00B74C8C" w:rsidP="00B74C8C">
      <w:pPr>
        <w:rPr>
          <w:color w:val="FFFFFF" w:themeColor="background1"/>
        </w:rPr>
      </w:pPr>
      <w:r w:rsidRPr="00B74C8C">
        <w:rPr>
          <w:color w:val="FFFFFF" w:themeColor="background1"/>
        </w:rPr>
        <w:t>asdas</w:t>
      </w:r>
    </w:p>
    <w:p w14:paraId="3DA9C0C4" w14:textId="44C48B14" w:rsidR="00B74C8C" w:rsidRPr="00B74C8C" w:rsidRDefault="00B74C8C" w:rsidP="00B74C8C">
      <w:pPr>
        <w:pStyle w:val="Chuthich"/>
      </w:pPr>
      <w:r w:rsidRPr="00B74C8C">
        <w:rPr>
          <w:noProof/>
        </w:rPr>
        <w:lastRenderedPageBreak/>
        <w:drawing>
          <wp:inline distT="0" distB="0" distL="0" distR="0" wp14:anchorId="53DB3031" wp14:editId="4E7997A8">
            <wp:extent cx="3517872" cy="2606040"/>
            <wp:effectExtent l="0" t="0" r="6985" b="3810"/>
            <wp:docPr id="1928048519" name="Hình ảnh 21" descr="Sử dụng trái phép thông tin cá nhân của người khác: Phạt tới 60 triệu đ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ử dụng trái phép thông tin cá nhân của người khác: Phạt tới 60 triệu đồ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7872" cy="2606040"/>
                    </a:xfrm>
                    <a:prstGeom prst="rect">
                      <a:avLst/>
                    </a:prstGeom>
                    <a:noFill/>
                    <a:ln>
                      <a:noFill/>
                    </a:ln>
                  </pic:spPr>
                </pic:pic>
              </a:graphicData>
            </a:graphic>
          </wp:inline>
        </w:drawing>
      </w:r>
    </w:p>
    <w:p w14:paraId="3454EDE1" w14:textId="0ADD043C" w:rsidR="00B74C8C" w:rsidRPr="00B74C8C" w:rsidRDefault="00B74C8C" w:rsidP="00B74C8C">
      <w:pPr>
        <w:jc w:val="center"/>
      </w:pPr>
      <w:r w:rsidRPr="00B74C8C">
        <w:t>Hình 3</w:t>
      </w:r>
      <w:r>
        <w:t>-</w:t>
      </w:r>
      <w:r w:rsidRPr="00B74C8C">
        <w:t>10 Xâm phạm thông tin(Nguồn</w:t>
      </w:r>
      <w:sdt>
        <w:sdtPr>
          <w:id w:val="1068306727"/>
          <w:citation/>
        </w:sdtPr>
        <w:sdtContent>
          <w:r w:rsidRPr="00B74C8C">
            <w:fldChar w:fldCharType="begin"/>
          </w:r>
          <w:r w:rsidRPr="00B74C8C">
            <w:instrText xml:space="preserve"> CITATION Xâm25 \l 1033 </w:instrText>
          </w:r>
          <w:r w:rsidRPr="00B74C8C">
            <w:fldChar w:fldCharType="separate"/>
          </w:r>
          <w:r w:rsidRPr="00B74C8C">
            <w:t xml:space="preserve"> [10]</w:t>
          </w:r>
          <w:r w:rsidRPr="00B74C8C">
            <w:fldChar w:fldCharType="end"/>
          </w:r>
        </w:sdtContent>
      </w:sdt>
      <w:r w:rsidRPr="00B74C8C">
        <w:t>)</w:t>
      </w:r>
    </w:p>
    <w:p w14:paraId="39369FF0" w14:textId="77777777" w:rsidR="00B74C8C" w:rsidRPr="00B74C8C" w:rsidRDefault="00B74C8C" w:rsidP="00B74C8C">
      <w:pPr>
        <w:rPr>
          <w:b/>
          <w:bCs/>
        </w:rPr>
      </w:pPr>
      <w:r w:rsidRPr="00B74C8C">
        <w:rPr>
          <w:b/>
          <w:bCs/>
        </w:rPr>
        <w:t>- Phát tán thông tin sai lệch hoặc có hại</w:t>
      </w:r>
    </w:p>
    <w:p w14:paraId="7FA293CC" w14:textId="599841A7" w:rsidR="00B74C8C" w:rsidRPr="00B74C8C" w:rsidRDefault="00B74C8C" w:rsidP="00B74C8C">
      <w:r>
        <w:rPr>
          <w:b/>
          <w:bCs/>
        </w:rPr>
        <w:t xml:space="preserve">+ </w:t>
      </w:r>
      <w:r w:rsidRPr="00B74C8C">
        <w:rPr>
          <w:b/>
          <w:bCs/>
        </w:rPr>
        <w:t>Đăng tải nội dung không phù hợp</w:t>
      </w:r>
      <w:r w:rsidRPr="00B74C8C">
        <w:t>: Cấm đăng tải hoặc chia sẻ các thông tin mà có thể gây rủi ro cho người khác hoặc làm mất đi tính nghiêm túc của môi trường học tập.</w:t>
      </w:r>
    </w:p>
    <w:p w14:paraId="1B0D029B" w14:textId="77777777" w:rsidR="00B74C8C" w:rsidRPr="00B74C8C" w:rsidRDefault="00B74C8C" w:rsidP="00B74C8C">
      <w:pPr>
        <w:rPr>
          <w:b/>
          <w:bCs/>
        </w:rPr>
      </w:pPr>
      <w:r w:rsidRPr="00B74C8C">
        <w:rPr>
          <w:b/>
          <w:bCs/>
        </w:rPr>
        <w:t>- Hành vi quấy rối hoặc xúc phạm</w:t>
      </w:r>
    </w:p>
    <w:p w14:paraId="5D29B3C5" w14:textId="5842E388" w:rsidR="00B74C8C" w:rsidRPr="00B74C8C" w:rsidRDefault="00B74C8C" w:rsidP="00B74C8C">
      <w:r>
        <w:rPr>
          <w:b/>
          <w:bCs/>
        </w:rPr>
        <w:t xml:space="preserve">+ </w:t>
      </w:r>
      <w:r w:rsidRPr="00B74C8C">
        <w:rPr>
          <w:b/>
          <w:bCs/>
        </w:rPr>
        <w:t>Quấy rối trực tuyến</w:t>
      </w:r>
      <w:r w:rsidRPr="00B74C8C">
        <w:t>: Không được phép có hành vi quấy rối, xúc phạm hoặc phân biệt đối xử với người khác qua các nền tảng CNTT của trường.</w:t>
      </w:r>
    </w:p>
    <w:p w14:paraId="23E28700" w14:textId="2523CA02" w:rsidR="00B74C8C" w:rsidRPr="00B74C8C" w:rsidRDefault="00B74C8C" w:rsidP="00B74C8C">
      <w:r>
        <w:rPr>
          <w:b/>
          <w:bCs/>
        </w:rPr>
        <w:t xml:space="preserve">+ </w:t>
      </w:r>
      <w:r w:rsidRPr="00B74C8C">
        <w:rPr>
          <w:b/>
          <w:bCs/>
        </w:rPr>
        <w:t>Phát tán virus hoặc phần mềm độc hại</w:t>
      </w:r>
      <w:r w:rsidRPr="00B74C8C">
        <w:t>: Cấm cài đặt hoặc phát tán phần mềm có hại có thể gây tổn hại đến hệ thống, dữ liệu hoặc thiết bị của trường. Điều này có ảnh hưởng rất lớn đối với tài nguyên CNTT của trường</w:t>
      </w:r>
    </w:p>
    <w:p w14:paraId="02694F80" w14:textId="6CD9C34D" w:rsidR="00B74C8C" w:rsidRPr="00B74C8C" w:rsidRDefault="00B74C8C" w:rsidP="00B74C8C">
      <w:pPr>
        <w:pStyle w:val="Chuthich"/>
      </w:pPr>
      <w:r>
        <w:rPr>
          <w:noProof/>
        </w:rPr>
        <w:drawing>
          <wp:inline distT="0" distB="0" distL="0" distR="0" wp14:anchorId="79264F90" wp14:editId="24A7C204">
            <wp:extent cx="4626244" cy="2321502"/>
            <wp:effectExtent l="0" t="0" r="3175" b="3175"/>
            <wp:docPr id="709560542" name="Picture 28" descr="Bạo lực giới trên mạng: Vấn nạn cần ngăn chặn! | Báo Pháp luật Việt Nam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0542" name="Picture 28" descr="Bạo lực giới trên mạng: Vấn nạn cần ngăn chặn! | Báo Pháp luật Việt Nam  điện tử"/>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0122" cy="2338502"/>
                    </a:xfrm>
                    <a:prstGeom prst="rect">
                      <a:avLst/>
                    </a:prstGeom>
                    <a:noFill/>
                    <a:ln>
                      <a:noFill/>
                    </a:ln>
                  </pic:spPr>
                </pic:pic>
              </a:graphicData>
            </a:graphic>
          </wp:inline>
        </w:drawing>
      </w:r>
    </w:p>
    <w:p w14:paraId="1C0D921A" w14:textId="77777777" w:rsidR="00B74C8C" w:rsidRPr="00B74C8C" w:rsidRDefault="00B74C8C" w:rsidP="00B74C8C">
      <w:pPr>
        <w:pStyle w:val="Chuthich"/>
      </w:pPr>
      <w:r w:rsidRPr="00B74C8C">
        <w:t>Hình 3.11 Xúc phạm qua mạng(Nguồn</w:t>
      </w:r>
      <w:sdt>
        <w:sdtPr>
          <w:id w:val="1161735556"/>
          <w:citation/>
        </w:sdtPr>
        <w:sdtContent>
          <w:r w:rsidRPr="00B74C8C">
            <w:fldChar w:fldCharType="begin"/>
          </w:r>
          <w:r w:rsidRPr="00B74C8C">
            <w:instrText xml:space="preserve"> CITATION Xúc25 \l 1033 </w:instrText>
          </w:r>
          <w:r w:rsidRPr="00B74C8C">
            <w:fldChar w:fldCharType="separate"/>
          </w:r>
          <w:r w:rsidRPr="00B74C8C">
            <w:t xml:space="preserve"> [11]</w:t>
          </w:r>
          <w:r w:rsidRPr="00B74C8C">
            <w:fldChar w:fldCharType="end"/>
          </w:r>
        </w:sdtContent>
      </w:sdt>
      <w:r w:rsidRPr="00B74C8C">
        <w:t>)</w:t>
      </w:r>
    </w:p>
    <w:p w14:paraId="194F9843" w14:textId="7731F78A" w:rsidR="00880DA8" w:rsidRDefault="00B74C8C" w:rsidP="00B74C8C">
      <w:pPr>
        <w:pStyle w:val="u3"/>
      </w:pPr>
      <w:r w:rsidRPr="00B74C8C">
        <w:lastRenderedPageBreak/>
        <w:t>Cách sử dụng tài nguyên CNTT đúng mục đích</w:t>
      </w:r>
    </w:p>
    <w:p w14:paraId="53910E8F" w14:textId="77777777" w:rsidR="00571DFA" w:rsidRPr="00571DFA" w:rsidRDefault="00571DFA" w:rsidP="00571DFA">
      <w:pPr>
        <w:rPr>
          <w:b/>
          <w:bCs/>
        </w:rPr>
      </w:pPr>
      <w:r w:rsidRPr="00571DFA">
        <w:rPr>
          <w:b/>
          <w:bCs/>
        </w:rPr>
        <w:t>- Sử dụng cho Mục đích Học tập</w:t>
      </w:r>
    </w:p>
    <w:p w14:paraId="7EE86D85" w14:textId="4E585A75" w:rsidR="00571DFA" w:rsidRPr="00571DFA" w:rsidRDefault="00571DFA" w:rsidP="00571DFA">
      <w:pPr>
        <w:tabs>
          <w:tab w:val="num" w:pos="2487"/>
        </w:tabs>
      </w:pPr>
      <w:r>
        <w:rPr>
          <w:b/>
          <w:bCs/>
        </w:rPr>
        <w:t xml:space="preserve">+ </w:t>
      </w:r>
      <w:r w:rsidRPr="00571DFA">
        <w:rPr>
          <w:b/>
          <w:bCs/>
        </w:rPr>
        <w:t>Tận dụng phần mềm</w:t>
      </w:r>
      <w:r w:rsidRPr="00571DFA">
        <w:t>: Sử dụng phần mềm và công cụ giúp nâng cao chất lượng học tập và giảng dạy. Sử dụng phần mềm nghiên cứu và ứng dụng văn phòng sẽ hiệu quả hơn cho việc tạo ra tài liệu, bảng tính hay các bài thuyết trình.</w:t>
      </w:r>
    </w:p>
    <w:p w14:paraId="35BE84E6" w14:textId="5AB70EB1" w:rsidR="00571DFA" w:rsidRPr="00571DFA" w:rsidRDefault="00571DFA" w:rsidP="00571DFA">
      <w:r>
        <w:rPr>
          <w:b/>
          <w:bCs/>
        </w:rPr>
        <w:t xml:space="preserve">+ </w:t>
      </w:r>
      <w:r w:rsidRPr="00571DFA">
        <w:rPr>
          <w:b/>
          <w:bCs/>
        </w:rPr>
        <w:t>Tìm kiếm thông tin</w:t>
      </w:r>
      <w:r w:rsidRPr="00571DFA">
        <w:t xml:space="preserve">: Sử dụng mạng để tra cứu tài liệu học tập, nghiên cứu và tham khảo. </w:t>
      </w:r>
    </w:p>
    <w:p w14:paraId="68FD2F83" w14:textId="762DBEBE" w:rsidR="00571DFA" w:rsidRPr="00571DFA" w:rsidRDefault="00571DFA" w:rsidP="00571DFA">
      <w:r>
        <w:rPr>
          <w:b/>
          <w:bCs/>
        </w:rPr>
        <w:t xml:space="preserve">+ </w:t>
      </w:r>
      <w:r w:rsidRPr="00571DFA">
        <w:rPr>
          <w:b/>
          <w:bCs/>
        </w:rPr>
        <w:t>Thư viện số</w:t>
      </w:r>
      <w:r w:rsidRPr="00571DFA">
        <w:t>: Truy cập vào các thư viện trực tuyến để tìm kiếm sách, bài báo và tài liệu học thuật.</w:t>
      </w:r>
    </w:p>
    <w:p w14:paraId="5414AB20" w14:textId="34B81C71" w:rsidR="00571DFA" w:rsidRPr="00571DFA" w:rsidRDefault="00571DFA" w:rsidP="00571DFA">
      <w:pPr>
        <w:pStyle w:val="Chuthich"/>
      </w:pPr>
      <w:r w:rsidRPr="00571DFA">
        <w:rPr>
          <w:noProof/>
        </w:rPr>
        <w:drawing>
          <wp:inline distT="0" distB="0" distL="0" distR="0" wp14:anchorId="070485E3" wp14:editId="6AC8CEF2">
            <wp:extent cx="5580380" cy="2800985"/>
            <wp:effectExtent l="0" t="0" r="1270" b="0"/>
            <wp:docPr id="761176307" name="Hình ảnh 23" descr="Top 10 ứng dụng học tập di động hiệu quả cho mọi đối t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10 ứng dụng học tập di động hiệu quả cho mọi đối tượ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800985"/>
                    </a:xfrm>
                    <a:prstGeom prst="rect">
                      <a:avLst/>
                    </a:prstGeom>
                    <a:noFill/>
                    <a:ln>
                      <a:noFill/>
                    </a:ln>
                  </pic:spPr>
                </pic:pic>
              </a:graphicData>
            </a:graphic>
          </wp:inline>
        </w:drawing>
      </w:r>
    </w:p>
    <w:p w14:paraId="37F5D21A" w14:textId="0291F2F1" w:rsidR="00571DFA" w:rsidRPr="00571DFA" w:rsidRDefault="00571DFA" w:rsidP="00571DFA">
      <w:pPr>
        <w:pStyle w:val="Chuthich"/>
      </w:pPr>
      <w:r w:rsidRPr="00571DFA">
        <w:t>Hình 3</w:t>
      </w:r>
      <w:r>
        <w:t>-</w:t>
      </w:r>
      <w:r w:rsidRPr="00571DFA">
        <w:t>12 Ứng dụng học tập(Nguồn</w:t>
      </w:r>
      <w:sdt>
        <w:sdtPr>
          <w:id w:val="1830100518"/>
          <w:citation/>
        </w:sdtPr>
        <w:sdtContent>
          <w:r w:rsidRPr="00571DFA">
            <w:fldChar w:fldCharType="begin"/>
          </w:r>
          <w:r w:rsidRPr="00571DFA">
            <w:instrText xml:space="preserve"> CITATION Úng25 \l 1033 </w:instrText>
          </w:r>
          <w:r w:rsidRPr="00571DFA">
            <w:fldChar w:fldCharType="separate"/>
          </w:r>
          <w:r w:rsidRPr="00571DFA">
            <w:t xml:space="preserve"> [12]</w:t>
          </w:r>
          <w:r w:rsidRPr="00571DFA">
            <w:fldChar w:fldCharType="end"/>
          </w:r>
        </w:sdtContent>
      </w:sdt>
      <w:r w:rsidRPr="00571DFA">
        <w:t>)</w:t>
      </w:r>
    </w:p>
    <w:p w14:paraId="6C8A035D" w14:textId="77777777" w:rsidR="00571DFA" w:rsidRPr="00571DFA" w:rsidRDefault="00571DFA" w:rsidP="00571DFA">
      <w:pPr>
        <w:rPr>
          <w:b/>
          <w:bCs/>
        </w:rPr>
      </w:pPr>
      <w:r w:rsidRPr="00571DFA">
        <w:rPr>
          <w:b/>
          <w:bCs/>
        </w:rPr>
        <w:t>- Tương tác và hợp tác</w:t>
      </w:r>
    </w:p>
    <w:p w14:paraId="05AFF169" w14:textId="7C487956" w:rsidR="00571DFA" w:rsidRPr="00571DFA" w:rsidRDefault="00571DFA" w:rsidP="00571DFA">
      <w:r>
        <w:rPr>
          <w:b/>
          <w:bCs/>
        </w:rPr>
        <w:t xml:space="preserve">+ </w:t>
      </w:r>
      <w:r w:rsidRPr="00571DFA">
        <w:rPr>
          <w:b/>
          <w:bCs/>
        </w:rPr>
        <w:t xml:space="preserve">Giao tiếp với giáo viên và bạn học: </w:t>
      </w:r>
      <w:r w:rsidRPr="00571DFA">
        <w:t>Sử dụng email và các ứng dụng nhắn tin để hợp tác, trao đổi thông tin và chia sẻ kiến thức. Những ứng dụng này cho phép trao đổi một cách nhanh chóng, linh hoạt và giúp duy trì liên lạc thường xuyên</w:t>
      </w:r>
    </w:p>
    <w:p w14:paraId="49CD0EE7" w14:textId="25CAA7D6" w:rsidR="00571DFA" w:rsidRPr="00571DFA" w:rsidRDefault="00571DFA" w:rsidP="00571DFA">
      <w:r>
        <w:rPr>
          <w:b/>
          <w:bCs/>
        </w:rPr>
        <w:t xml:space="preserve">+ </w:t>
      </w:r>
      <w:r w:rsidRPr="00571DFA">
        <w:rPr>
          <w:b/>
          <w:bCs/>
        </w:rPr>
        <w:t>Làm việc nhóm</w:t>
      </w:r>
      <w:r w:rsidRPr="00571DFA">
        <w:t>: Sử dụng các công cụ như Google Docs, Google Sheets để hợp tác trong các dự án nhóm. Các ứng dụng này cho phép nhiều người có thể làm việc cùng nhau trên một trang tính hay tài liệu từ đó giúp tiết kiệm thời gian, dễ dàng theo dõi tiến độ làm việc và có thể tùy chình nội dung cùng nhau.</w:t>
      </w:r>
    </w:p>
    <w:p w14:paraId="206219C3" w14:textId="27EB33ED" w:rsidR="00B74C8C" w:rsidRPr="00571DFA" w:rsidRDefault="00571DFA" w:rsidP="00B74C8C">
      <w:pPr>
        <w:rPr>
          <w:color w:val="FFFFFF" w:themeColor="background1"/>
          <w:sz w:val="28"/>
          <w:szCs w:val="28"/>
        </w:rPr>
      </w:pPr>
      <w:r w:rsidRPr="00571DFA">
        <w:rPr>
          <w:color w:val="FFFFFF" w:themeColor="background1"/>
          <w:sz w:val="28"/>
          <w:szCs w:val="28"/>
        </w:rPr>
        <w:t>asd</w:t>
      </w:r>
    </w:p>
    <w:p w14:paraId="559BD768" w14:textId="27847791" w:rsidR="00880DA8" w:rsidRPr="00571DFA" w:rsidRDefault="00571DFA" w:rsidP="00880DA8">
      <w:pPr>
        <w:rPr>
          <w:color w:val="FFFFFF" w:themeColor="background1"/>
          <w:sz w:val="28"/>
          <w:szCs w:val="28"/>
        </w:rPr>
      </w:pPr>
      <w:r w:rsidRPr="00571DFA">
        <w:rPr>
          <w:color w:val="FFFFFF" w:themeColor="background1"/>
          <w:sz w:val="28"/>
          <w:szCs w:val="28"/>
        </w:rPr>
        <w:lastRenderedPageBreak/>
        <w:t>asd</w:t>
      </w:r>
    </w:p>
    <w:p w14:paraId="6F9DE0F2" w14:textId="306AFD9E" w:rsidR="00880DA8" w:rsidRPr="00880DA8" w:rsidRDefault="00571DFA" w:rsidP="00571DFA">
      <w:pPr>
        <w:pStyle w:val="Chuthich"/>
        <w:rPr>
          <w:sz w:val="28"/>
          <w:szCs w:val="28"/>
        </w:rPr>
      </w:pPr>
      <w:r>
        <w:rPr>
          <w:noProof/>
        </w:rPr>
        <w:drawing>
          <wp:inline distT="0" distB="0" distL="0" distR="0" wp14:anchorId="13907077" wp14:editId="49949687">
            <wp:extent cx="5580380" cy="1961515"/>
            <wp:effectExtent l="0" t="0" r="1270" b="635"/>
            <wp:docPr id="1153349251" name="Picture 2" descr="15+ mẫu miễn phí] Bí quyết quản lý công việc bằng Googl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9251" name="Picture 2" descr="15+ mẫu miễn phí] Bí quyết quản lý công việc bằng Google Sheet"/>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1961515"/>
                    </a:xfrm>
                    <a:prstGeom prst="rect">
                      <a:avLst/>
                    </a:prstGeom>
                    <a:noFill/>
                    <a:ln>
                      <a:noFill/>
                    </a:ln>
                  </pic:spPr>
                </pic:pic>
              </a:graphicData>
            </a:graphic>
          </wp:inline>
        </w:drawing>
      </w:r>
    </w:p>
    <w:p w14:paraId="139280FB" w14:textId="3EF26491" w:rsidR="00571DFA" w:rsidRDefault="00571DFA" w:rsidP="00571DFA">
      <w:pPr>
        <w:pStyle w:val="Chuthich"/>
      </w:pPr>
      <w:r w:rsidRPr="00571DFA">
        <w:t>Hình 3</w:t>
      </w:r>
      <w:r>
        <w:t>-</w:t>
      </w:r>
      <w:r w:rsidRPr="00571DFA">
        <w:t>13 Lợi ích khi làm việc nhóm bằng  GOOGLE SHEET(Nguồn</w:t>
      </w:r>
      <w:sdt>
        <w:sdtPr>
          <w:id w:val="-614824506"/>
          <w:citation/>
        </w:sdtPr>
        <w:sdtContent>
          <w:r w:rsidRPr="00571DFA">
            <w:fldChar w:fldCharType="begin"/>
          </w:r>
          <w:r w:rsidRPr="00571DFA">
            <w:instrText xml:space="preserve"> CITATION Sửd251 \l 1033 </w:instrText>
          </w:r>
          <w:r w:rsidRPr="00571DFA">
            <w:fldChar w:fldCharType="separate"/>
          </w:r>
          <w:r w:rsidRPr="00571DFA">
            <w:t xml:space="preserve"> [13]</w:t>
          </w:r>
          <w:r w:rsidRPr="00571DFA">
            <w:fldChar w:fldCharType="end"/>
          </w:r>
        </w:sdtContent>
      </w:sdt>
      <w:r w:rsidRPr="00571DFA">
        <w:t>)</w:t>
      </w:r>
    </w:p>
    <w:p w14:paraId="33CA7DC4" w14:textId="77777777" w:rsidR="00571DFA" w:rsidRPr="00571DFA" w:rsidRDefault="00571DFA" w:rsidP="00571DFA">
      <w:pPr>
        <w:rPr>
          <w:b/>
          <w:bCs/>
        </w:rPr>
      </w:pPr>
      <w:r w:rsidRPr="00571DFA">
        <w:rPr>
          <w:b/>
          <w:bCs/>
        </w:rPr>
        <w:t>- Thực hiện đào tạo và học hỏi</w:t>
      </w:r>
    </w:p>
    <w:p w14:paraId="7A479454" w14:textId="0F1D7917" w:rsidR="00571DFA" w:rsidRPr="00571DFA" w:rsidRDefault="00571DFA" w:rsidP="00571DFA">
      <w:r>
        <w:rPr>
          <w:b/>
          <w:bCs/>
        </w:rPr>
        <w:t xml:space="preserve">+ </w:t>
      </w:r>
      <w:r w:rsidRPr="00571DFA">
        <w:rPr>
          <w:b/>
          <w:bCs/>
        </w:rPr>
        <w:t>Tham gia các hoạt động ngoại khóa</w:t>
      </w:r>
      <w:r w:rsidRPr="00571DFA">
        <w:t>: Sử dụng tài nguyên CNTT để tham gia vào các câu lạc bộ, các cuộc thi trực tuyến, hoặc các sự kiện văn hóa. Giúp sinh viên nâng cao kiến thức, kinh nghiệm và phát triển các kỹ năng như giao tiếp hay giải quyết vấn đề</w:t>
      </w:r>
    </w:p>
    <w:p w14:paraId="27124956" w14:textId="3B3F534A" w:rsidR="00571DFA" w:rsidRPr="00571DFA" w:rsidRDefault="00571DFA" w:rsidP="00571DFA">
      <w:r>
        <w:rPr>
          <w:b/>
          <w:bCs/>
        </w:rPr>
        <w:t xml:space="preserve">+ </w:t>
      </w:r>
      <w:r w:rsidRPr="00571DFA">
        <w:rPr>
          <w:b/>
          <w:bCs/>
        </w:rPr>
        <w:t>Tham gia các khóa đào tạo</w:t>
      </w:r>
      <w:r w:rsidRPr="00571DFA">
        <w:t>: Tham gia vào các khóa học trực tuyến hoặc các buổi hội thảo để nâng cao kỹ năng, kiến thức chuyên môn và kiến thức chuyên ngành</w:t>
      </w:r>
    </w:p>
    <w:p w14:paraId="03943499" w14:textId="343491F7" w:rsidR="00571DFA" w:rsidRPr="00571DFA" w:rsidRDefault="00571DFA" w:rsidP="00571DFA">
      <w:r>
        <w:rPr>
          <w:b/>
          <w:bCs/>
        </w:rPr>
        <w:t xml:space="preserve">+ </w:t>
      </w:r>
      <w:r w:rsidRPr="00571DFA">
        <w:rPr>
          <w:b/>
          <w:bCs/>
        </w:rPr>
        <w:t>Sử dụng ứng dụng quản lý</w:t>
      </w:r>
      <w:r w:rsidRPr="00571DFA">
        <w:t>: Sử dụng các ứng dụng để lập kế hoạch và theo dõi tiến độ học tập. Từ đó giúp sinh viên thiết lập thời gian hiệu quả hơn và có thể điều chỉnh kế hoạch khi cần thiết</w:t>
      </w:r>
    </w:p>
    <w:p w14:paraId="67B28894" w14:textId="5B307970" w:rsidR="00571DFA" w:rsidRPr="00571DFA" w:rsidRDefault="00571DFA" w:rsidP="00571DFA">
      <w:r>
        <w:rPr>
          <w:b/>
          <w:bCs/>
        </w:rPr>
        <w:t xml:space="preserve">+ </w:t>
      </w:r>
      <w:r w:rsidRPr="00571DFA">
        <w:rPr>
          <w:b/>
          <w:bCs/>
        </w:rPr>
        <w:t>Thực hành và ôn tập</w:t>
      </w:r>
      <w:r w:rsidRPr="00571DFA">
        <w:t>: Sử dụng các ứng dụng học tập trực tuyến để ôn tập kiến thức và thực hành các kỹ năng cần thiết.</w:t>
      </w:r>
    </w:p>
    <w:p w14:paraId="472E7C0B" w14:textId="072F06DF" w:rsidR="00571DFA" w:rsidRPr="00571DFA" w:rsidRDefault="00571DFA" w:rsidP="00571DFA">
      <w:r>
        <w:rPr>
          <w:b/>
          <w:bCs/>
        </w:rPr>
        <w:t xml:space="preserve">+ </w:t>
      </w:r>
      <w:r w:rsidRPr="00571DFA">
        <w:rPr>
          <w:b/>
          <w:bCs/>
        </w:rPr>
        <w:t>Sáng tạo nội dung</w:t>
      </w:r>
      <w:r w:rsidRPr="00571DFA">
        <w:t>: Sử dụng phần mềm để tạo video, bài thuyết trình, hoặc trang web phục vụ cho học tập giúp phát triển khả năng sáng tạo và nâng cao kỹ năng về công nghệ.</w:t>
      </w:r>
    </w:p>
    <w:p w14:paraId="5D598983" w14:textId="02330EAE" w:rsidR="00571DFA" w:rsidRDefault="00571DFA" w:rsidP="00571DFA">
      <w:r>
        <w:rPr>
          <w:b/>
          <w:bCs/>
        </w:rPr>
        <w:t xml:space="preserve">+ </w:t>
      </w:r>
      <w:r w:rsidRPr="00571DFA">
        <w:rPr>
          <w:b/>
          <w:bCs/>
        </w:rPr>
        <w:t>Khám phá nguồn tài nguyên mở</w:t>
      </w:r>
      <w:r w:rsidRPr="00571DFA">
        <w:t>: Tìm kiếm các khóa học và tài liệu miễn phí trên internet để tự nâng cao kiến thức.</w:t>
      </w:r>
    </w:p>
    <w:p w14:paraId="15D5800E" w14:textId="5DDBBB35" w:rsidR="00571DFA" w:rsidRPr="00571DFA" w:rsidRDefault="00571DFA" w:rsidP="00571DFA">
      <w:pPr>
        <w:rPr>
          <w:color w:val="FFFFFF" w:themeColor="background1"/>
        </w:rPr>
      </w:pPr>
      <w:r w:rsidRPr="00571DFA">
        <w:rPr>
          <w:color w:val="FFFFFF" w:themeColor="background1"/>
        </w:rPr>
        <w:t>Asdas</w:t>
      </w:r>
    </w:p>
    <w:p w14:paraId="40AE0171" w14:textId="2DEE3974" w:rsidR="00571DFA" w:rsidRPr="00571DFA" w:rsidRDefault="00571DFA" w:rsidP="00571DFA">
      <w:pPr>
        <w:rPr>
          <w:color w:val="FFFFFF" w:themeColor="background1"/>
        </w:rPr>
      </w:pPr>
      <w:r w:rsidRPr="00571DFA">
        <w:rPr>
          <w:color w:val="FFFFFF" w:themeColor="background1"/>
        </w:rPr>
        <w:t>Asd</w:t>
      </w:r>
    </w:p>
    <w:p w14:paraId="1D694B03" w14:textId="27B8B948" w:rsidR="00571DFA" w:rsidRPr="00571DFA" w:rsidRDefault="00571DFA" w:rsidP="00571DFA">
      <w:pPr>
        <w:rPr>
          <w:color w:val="FFFFFF" w:themeColor="background1"/>
        </w:rPr>
      </w:pPr>
      <w:r w:rsidRPr="00571DFA">
        <w:rPr>
          <w:color w:val="FFFFFF" w:themeColor="background1"/>
        </w:rPr>
        <w:t>Asd</w:t>
      </w:r>
    </w:p>
    <w:p w14:paraId="56ADF72E" w14:textId="0BBF0A24" w:rsidR="00571DFA" w:rsidRPr="00571DFA" w:rsidRDefault="00571DFA" w:rsidP="00571DFA">
      <w:pPr>
        <w:rPr>
          <w:color w:val="FFFFFF" w:themeColor="background1"/>
        </w:rPr>
      </w:pPr>
      <w:r w:rsidRPr="00571DFA">
        <w:rPr>
          <w:color w:val="FFFFFF" w:themeColor="background1"/>
        </w:rPr>
        <w:lastRenderedPageBreak/>
        <w:t>ad</w:t>
      </w:r>
    </w:p>
    <w:p w14:paraId="118E2701" w14:textId="0795E4D1" w:rsidR="00571DFA" w:rsidRPr="00571DFA" w:rsidRDefault="00571DFA" w:rsidP="00571DFA">
      <w:pPr>
        <w:pStyle w:val="Chuthich"/>
      </w:pPr>
      <w:r>
        <w:rPr>
          <w:noProof/>
        </w:rPr>
        <w:drawing>
          <wp:inline distT="0" distB="0" distL="0" distR="0" wp14:anchorId="1C77EB9D" wp14:editId="3F9696AA">
            <wp:extent cx="5532120" cy="3810000"/>
            <wp:effectExtent l="0" t="0" r="0" b="0"/>
            <wp:docPr id="1885363792" name="Picture 1"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3792" name="Picture 1" descr="A group of people in a classroom&#10;&#10;AI-generated content may be incorrect."/>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2120" cy="3810000"/>
                    </a:xfrm>
                    <a:prstGeom prst="rect">
                      <a:avLst/>
                    </a:prstGeom>
                    <a:noFill/>
                    <a:ln>
                      <a:noFill/>
                    </a:ln>
                  </pic:spPr>
                </pic:pic>
              </a:graphicData>
            </a:graphic>
          </wp:inline>
        </w:drawing>
      </w:r>
    </w:p>
    <w:p w14:paraId="0CAC91A9" w14:textId="65780D24" w:rsidR="00571DFA" w:rsidRPr="00571DFA" w:rsidRDefault="00571DFA" w:rsidP="00571DFA">
      <w:pPr>
        <w:jc w:val="center"/>
      </w:pPr>
      <w:r w:rsidRPr="00571DFA">
        <w:t>Hình 3</w:t>
      </w:r>
      <w:r>
        <w:t>-</w:t>
      </w:r>
      <w:r w:rsidRPr="00571DFA">
        <w:t>14 Đào tạo và học hỏi(Nguồn</w:t>
      </w:r>
      <w:sdt>
        <w:sdtPr>
          <w:id w:val="-267006501"/>
          <w:citation/>
        </w:sdtPr>
        <w:sdtContent>
          <w:r w:rsidRPr="00571DFA">
            <w:fldChar w:fldCharType="begin"/>
          </w:r>
          <w:r w:rsidRPr="00571DFA">
            <w:instrText xml:space="preserve"> CITATION Đào25 \l 1033 </w:instrText>
          </w:r>
          <w:r w:rsidRPr="00571DFA">
            <w:fldChar w:fldCharType="separate"/>
          </w:r>
          <w:r w:rsidRPr="00571DFA">
            <w:t xml:space="preserve"> [14]</w:t>
          </w:r>
          <w:r w:rsidRPr="00571DFA">
            <w:fldChar w:fldCharType="end"/>
          </w:r>
        </w:sdtContent>
      </w:sdt>
      <w:r w:rsidRPr="00571DFA">
        <w:t>)</w:t>
      </w:r>
    </w:p>
    <w:p w14:paraId="008C4966" w14:textId="77777777" w:rsidR="00571DFA" w:rsidRPr="00571DFA" w:rsidRDefault="00571DFA" w:rsidP="00571DFA">
      <w:pPr>
        <w:rPr>
          <w:b/>
          <w:bCs/>
        </w:rPr>
      </w:pPr>
      <w:r w:rsidRPr="00571DFA">
        <w:rPr>
          <w:b/>
          <w:bCs/>
        </w:rPr>
        <w:t>- Bảo vệ tài nguyên CNTT</w:t>
      </w:r>
    </w:p>
    <w:p w14:paraId="20E87F23" w14:textId="6B07C1F8" w:rsidR="00571DFA" w:rsidRPr="00571DFA" w:rsidRDefault="00571DFA" w:rsidP="00571DFA">
      <w:r>
        <w:rPr>
          <w:b/>
          <w:bCs/>
        </w:rPr>
        <w:t xml:space="preserve">+ </w:t>
      </w:r>
      <w:r w:rsidRPr="00571DFA">
        <w:rPr>
          <w:b/>
          <w:bCs/>
        </w:rPr>
        <w:t xml:space="preserve">Nâng cao nhận thức: </w:t>
      </w:r>
      <w:r w:rsidRPr="00571DFA">
        <w:t>Giáo viên và sinh viên cần phải biết về an toàn thông tin, bao gồm cách nhận diện và phòng tránh các mối đe dọa trực tuyến.</w:t>
      </w:r>
    </w:p>
    <w:p w14:paraId="12621439" w14:textId="2EB6D0A7" w:rsidR="00571DFA" w:rsidRPr="00571DFA" w:rsidRDefault="00571DFA" w:rsidP="00571DFA">
      <w:r>
        <w:rPr>
          <w:b/>
          <w:bCs/>
        </w:rPr>
        <w:t xml:space="preserve">+ </w:t>
      </w:r>
      <w:r w:rsidRPr="00571DFA">
        <w:rPr>
          <w:b/>
          <w:bCs/>
        </w:rPr>
        <w:t>Bảo trì thiết bị và phần mềm</w:t>
      </w:r>
      <w:r w:rsidRPr="00571DFA">
        <w:t xml:space="preserve">: Đảm bảo sử dụng và bảo trì các thiết bị CNTT đúng cách, sử dụng thiết bị một cách hiệu quả, không làm hư hại hoặc lạm dụng tài nguyên của trường. </w:t>
      </w:r>
    </w:p>
    <w:p w14:paraId="57AE77A7" w14:textId="6A89F06D" w:rsidR="00571DFA" w:rsidRPr="00571DFA" w:rsidRDefault="00571DFA" w:rsidP="00571DFA">
      <w:r>
        <w:rPr>
          <w:b/>
          <w:bCs/>
        </w:rPr>
        <w:t xml:space="preserve">+ </w:t>
      </w:r>
      <w:r w:rsidRPr="00571DFA">
        <w:rPr>
          <w:b/>
          <w:bCs/>
        </w:rPr>
        <w:t>Xây dựng chính sách bảo mật</w:t>
      </w:r>
      <w:r w:rsidRPr="00571DFA">
        <w:t xml:space="preserve">: Quy định cách xử lý và bảo vệ thông tin cá nhân của học sinh và giáo viên. Tạo thói quen sử dụng các tài nguyên công nghệ một cách có trách nhiệm và an toàn, để mọi người cảm thấy có trách nhiệm đối với thông tin mà họ đang sử dụng hay quản lý. </w:t>
      </w:r>
    </w:p>
    <w:p w14:paraId="5B3138EA" w14:textId="5762AF85" w:rsidR="00571DFA" w:rsidRPr="00571DFA" w:rsidRDefault="00571DFA" w:rsidP="00571DFA">
      <w:r>
        <w:rPr>
          <w:b/>
          <w:bCs/>
        </w:rPr>
        <w:t xml:space="preserve">+ </w:t>
      </w:r>
      <w:r w:rsidRPr="00571DFA">
        <w:rPr>
          <w:b/>
          <w:bCs/>
        </w:rPr>
        <w:t>Thực hiện sao lưu định kỳ</w:t>
      </w:r>
      <w:r w:rsidRPr="00571DFA">
        <w:t>: Đảm bảo rằng tất cả dữ liệu quan trọng đều được sao lưu thường xuyên. Các dữ liệu sao lưu phải được luư trữ một cách an toàn và phải được khôi phục một cách dễ dàng khi cần thiết</w:t>
      </w:r>
    </w:p>
    <w:p w14:paraId="0A61591B" w14:textId="24D39B92" w:rsidR="00571DFA" w:rsidRPr="00571DFA" w:rsidRDefault="00571DFA" w:rsidP="00571DFA">
      <w:r>
        <w:rPr>
          <w:b/>
          <w:bCs/>
        </w:rPr>
        <w:lastRenderedPageBreak/>
        <w:t xml:space="preserve">+ </w:t>
      </w:r>
      <w:r w:rsidRPr="00571DFA">
        <w:rPr>
          <w:b/>
          <w:bCs/>
        </w:rPr>
        <w:t>Cài đặt phần mềm diệt virus</w:t>
      </w:r>
      <w:r w:rsidRPr="00571DFA">
        <w:t>: Đảm bảo tất cả máy tính trong trường đều có phần mềm diệt virus và tường lửa được cập nhật thường xuyên để tránh các rủi ro và các mối đe dọa tiềm ẩn. Đồng thời giúp phát hiện và xử lý kịp thời các mối đe dọa tiềm tàng.</w:t>
      </w:r>
    </w:p>
    <w:p w14:paraId="66DA642D" w14:textId="08B584E0" w:rsidR="00880DA8" w:rsidRPr="00880DA8" w:rsidRDefault="00571DFA" w:rsidP="00571DFA">
      <w:pPr>
        <w:pStyle w:val="Chuthich"/>
      </w:pPr>
      <w:r>
        <w:rPr>
          <w:noProof/>
        </w:rPr>
        <w:drawing>
          <wp:inline distT="0" distB="0" distL="0" distR="0" wp14:anchorId="36B72A04" wp14:editId="69C51A73">
            <wp:extent cx="5580380" cy="3150235"/>
            <wp:effectExtent l="0" t="0" r="1270" b="0"/>
            <wp:docPr id="351592132" name="Picture 4" descr="Sao lưu và khôi phục dữ liệu theo mô hình điện toán đám mây – HIGIO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132" name="Picture 4" descr="Sao lưu và khôi phục dữ liệu theo mô hình điện toán đám mây – HIGIO CLOUD"/>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3150235"/>
                    </a:xfrm>
                    <a:prstGeom prst="rect">
                      <a:avLst/>
                    </a:prstGeom>
                    <a:noFill/>
                    <a:ln>
                      <a:noFill/>
                    </a:ln>
                  </pic:spPr>
                </pic:pic>
              </a:graphicData>
            </a:graphic>
          </wp:inline>
        </w:drawing>
      </w:r>
    </w:p>
    <w:p w14:paraId="7793070C" w14:textId="79C8B34A" w:rsidR="00571DFA" w:rsidRDefault="00571DFA" w:rsidP="00571DFA">
      <w:pPr>
        <w:pStyle w:val="Chuthich"/>
      </w:pPr>
      <w:r w:rsidRPr="00571DFA">
        <w:t>Hình 3</w:t>
      </w:r>
      <w:r>
        <w:t>-</w:t>
      </w:r>
      <w:r w:rsidRPr="00571DFA">
        <w:t>15 Sao lưu và khôi phục dữ liệu(Nguồn</w:t>
      </w:r>
      <w:sdt>
        <w:sdtPr>
          <w:id w:val="-245963067"/>
          <w:citation/>
        </w:sdtPr>
        <w:sdtContent>
          <w:r w:rsidRPr="00571DFA">
            <w:fldChar w:fldCharType="begin"/>
          </w:r>
          <w:r w:rsidRPr="00571DFA">
            <w:instrText xml:space="preserve"> CITATION Sao25 \l 1033 </w:instrText>
          </w:r>
          <w:r w:rsidRPr="00571DFA">
            <w:fldChar w:fldCharType="separate"/>
          </w:r>
          <w:r w:rsidRPr="00571DFA">
            <w:t xml:space="preserve"> [15]</w:t>
          </w:r>
          <w:r w:rsidRPr="00571DFA">
            <w:fldChar w:fldCharType="end"/>
          </w:r>
        </w:sdtContent>
      </w:sdt>
      <w:r w:rsidRPr="00571DFA">
        <w:t>)</w:t>
      </w:r>
    </w:p>
    <w:p w14:paraId="5CDF305B" w14:textId="6D29A1F0" w:rsidR="00571DFA" w:rsidRPr="00571DFA" w:rsidRDefault="00571DFA" w:rsidP="00571DFA">
      <w:pPr>
        <w:rPr>
          <w:color w:val="FFFFFF" w:themeColor="background1"/>
        </w:rPr>
      </w:pPr>
      <w:r w:rsidRPr="00571DFA">
        <w:rPr>
          <w:color w:val="FFFFFF" w:themeColor="background1"/>
        </w:rPr>
        <w:t>asd</w:t>
      </w:r>
    </w:p>
    <w:p w14:paraId="68527224" w14:textId="44087025" w:rsidR="00571DFA" w:rsidRPr="00571DFA" w:rsidRDefault="00571DFA" w:rsidP="00571DFA">
      <w:pPr>
        <w:rPr>
          <w:color w:val="FFFFFF" w:themeColor="background1"/>
        </w:rPr>
      </w:pPr>
      <w:r w:rsidRPr="00571DFA">
        <w:rPr>
          <w:color w:val="FFFFFF" w:themeColor="background1"/>
        </w:rPr>
        <w:t>asd</w:t>
      </w:r>
    </w:p>
    <w:p w14:paraId="630B4632" w14:textId="3C6F454A" w:rsidR="00571DFA" w:rsidRPr="00571DFA" w:rsidRDefault="00571DFA" w:rsidP="00571DFA">
      <w:pPr>
        <w:rPr>
          <w:color w:val="FFFFFF" w:themeColor="background1"/>
        </w:rPr>
      </w:pPr>
      <w:r w:rsidRPr="00571DFA">
        <w:rPr>
          <w:color w:val="FFFFFF" w:themeColor="background1"/>
        </w:rPr>
        <w:t>ad</w:t>
      </w:r>
    </w:p>
    <w:p w14:paraId="7E202C0D" w14:textId="481FB97E" w:rsidR="00571DFA" w:rsidRPr="00571DFA" w:rsidRDefault="00571DFA" w:rsidP="00571DFA">
      <w:pPr>
        <w:rPr>
          <w:color w:val="FFFFFF" w:themeColor="background1"/>
        </w:rPr>
      </w:pPr>
      <w:r w:rsidRPr="00571DFA">
        <w:rPr>
          <w:color w:val="FFFFFF" w:themeColor="background1"/>
        </w:rPr>
        <w:t>ad</w:t>
      </w:r>
    </w:p>
    <w:p w14:paraId="44CFBA42" w14:textId="133959DC" w:rsidR="00571DFA" w:rsidRPr="00571DFA" w:rsidRDefault="00571DFA" w:rsidP="00571DFA">
      <w:pPr>
        <w:rPr>
          <w:color w:val="FFFFFF" w:themeColor="background1"/>
        </w:rPr>
      </w:pPr>
      <w:r w:rsidRPr="00571DFA">
        <w:rPr>
          <w:color w:val="FFFFFF" w:themeColor="background1"/>
        </w:rPr>
        <w:t>ad</w:t>
      </w:r>
    </w:p>
    <w:p w14:paraId="796113B1" w14:textId="175B4008" w:rsidR="00571DFA" w:rsidRPr="00571DFA" w:rsidRDefault="00571DFA" w:rsidP="00571DFA">
      <w:pPr>
        <w:rPr>
          <w:color w:val="FFFFFF" w:themeColor="background1"/>
        </w:rPr>
      </w:pPr>
      <w:r w:rsidRPr="00571DFA">
        <w:rPr>
          <w:color w:val="FFFFFF" w:themeColor="background1"/>
        </w:rPr>
        <w:t>ad</w:t>
      </w:r>
    </w:p>
    <w:p w14:paraId="7C8A7501" w14:textId="76731547" w:rsidR="00571DFA" w:rsidRPr="00571DFA" w:rsidRDefault="00571DFA" w:rsidP="00571DFA">
      <w:pPr>
        <w:rPr>
          <w:color w:val="FFFFFF" w:themeColor="background1"/>
        </w:rPr>
      </w:pPr>
      <w:r w:rsidRPr="00571DFA">
        <w:rPr>
          <w:color w:val="FFFFFF" w:themeColor="background1"/>
        </w:rPr>
        <w:t>ad</w:t>
      </w:r>
    </w:p>
    <w:p w14:paraId="2AF841A4" w14:textId="38042DD8" w:rsidR="00571DFA" w:rsidRPr="00571DFA" w:rsidRDefault="00571DFA" w:rsidP="00571DFA">
      <w:pPr>
        <w:rPr>
          <w:color w:val="FFFFFF" w:themeColor="background1"/>
        </w:rPr>
      </w:pPr>
      <w:r w:rsidRPr="00571DFA">
        <w:rPr>
          <w:color w:val="FFFFFF" w:themeColor="background1"/>
        </w:rPr>
        <w:t>a</w:t>
      </w:r>
    </w:p>
    <w:p w14:paraId="04B55722" w14:textId="5267EB9D" w:rsidR="00571DFA" w:rsidRPr="00571DFA" w:rsidRDefault="00571DFA" w:rsidP="00571DFA">
      <w:pPr>
        <w:rPr>
          <w:color w:val="FFFFFF" w:themeColor="background1"/>
        </w:rPr>
      </w:pPr>
      <w:r w:rsidRPr="00571DFA">
        <w:rPr>
          <w:color w:val="FFFFFF" w:themeColor="background1"/>
        </w:rPr>
        <w:t>da</w:t>
      </w:r>
    </w:p>
    <w:p w14:paraId="0F5F1BD7" w14:textId="2167E745" w:rsidR="00571DFA" w:rsidRPr="00571DFA" w:rsidRDefault="00571DFA" w:rsidP="00571DFA">
      <w:pPr>
        <w:rPr>
          <w:color w:val="FFFFFF" w:themeColor="background1"/>
        </w:rPr>
      </w:pPr>
      <w:r w:rsidRPr="00571DFA">
        <w:rPr>
          <w:color w:val="FFFFFF" w:themeColor="background1"/>
        </w:rPr>
        <w:t>da</w:t>
      </w:r>
    </w:p>
    <w:p w14:paraId="1430C973" w14:textId="2A2005BA" w:rsidR="00571DFA" w:rsidRPr="00571DFA" w:rsidRDefault="00571DFA" w:rsidP="00571DFA">
      <w:pPr>
        <w:rPr>
          <w:color w:val="FFFFFF" w:themeColor="background1"/>
        </w:rPr>
      </w:pPr>
      <w:r w:rsidRPr="00571DFA">
        <w:rPr>
          <w:color w:val="FFFFFF" w:themeColor="background1"/>
        </w:rPr>
        <w:t>d</w:t>
      </w:r>
    </w:p>
    <w:p w14:paraId="29CFA862" w14:textId="1C15213D" w:rsidR="00571DFA" w:rsidRDefault="00571DFA" w:rsidP="003067FA">
      <w:pPr>
        <w:rPr>
          <w:color w:val="FFFFFF" w:themeColor="background1"/>
        </w:rPr>
      </w:pPr>
      <w:r w:rsidRPr="00571DFA">
        <w:rPr>
          <w:color w:val="FFFFFF" w:themeColor="background1"/>
        </w:rPr>
        <w:t>da</w:t>
      </w:r>
      <w:r w:rsidR="003067FA">
        <w:rPr>
          <w:color w:val="FFFFFF" w:themeColor="background1"/>
        </w:rPr>
        <w:t>ad</w:t>
      </w:r>
    </w:p>
    <w:p w14:paraId="186D99CA" w14:textId="69306032" w:rsidR="00571DFA" w:rsidRDefault="00571DFA" w:rsidP="00644B37">
      <w:pPr>
        <w:pStyle w:val="u1"/>
      </w:pPr>
      <w:r w:rsidRPr="00571DFA">
        <w:lastRenderedPageBreak/>
        <w:t xml:space="preserve"> </w:t>
      </w:r>
      <w:r>
        <w:t>XỬ LÝ VI PHẠM VÀ BIỆN PHÁP BẢO VỆ TRONG HỆ THỐNG CNTT</w:t>
      </w:r>
    </w:p>
    <w:p w14:paraId="1D4F9EAB" w14:textId="35075F4D" w:rsidR="00B84A55" w:rsidRDefault="00B84A55" w:rsidP="00B84A55">
      <w:pPr>
        <w:pStyle w:val="u2"/>
        <w:rPr>
          <w:szCs w:val="26"/>
        </w:rPr>
      </w:pPr>
      <w:r w:rsidRPr="0042609C">
        <w:rPr>
          <w:szCs w:val="26"/>
        </w:rPr>
        <w:t>Các mức xử lý vi phạm khi lạm dụng tài nguyên CNTT</w:t>
      </w:r>
    </w:p>
    <w:p w14:paraId="602A92AA" w14:textId="77777777" w:rsidR="00A72284" w:rsidRPr="0042609C" w:rsidRDefault="00A72284" w:rsidP="00A72284">
      <w:pPr>
        <w:rPr>
          <w:szCs w:val="26"/>
        </w:rPr>
      </w:pPr>
      <w:r w:rsidRPr="0042609C">
        <w:rPr>
          <w:szCs w:val="26"/>
        </w:rPr>
        <w:t>Nhằm đảm bảo các tài nguyên CNTT của trường được sử dụng đúng mục đích, trường Đại học Mỏ - địa chất có các quy định xử lý vi phạm đối với người dùng hệ thống CNTT của trường . Tuỳ vào mức độ vi phạm , hình thức xử lý bao gồm :</w:t>
      </w:r>
    </w:p>
    <w:p w14:paraId="2C07E285" w14:textId="3A94FB8A" w:rsidR="00B84A55" w:rsidRDefault="00B84A55" w:rsidP="00A70B9E">
      <w:pPr>
        <w:pStyle w:val="u3"/>
      </w:pPr>
      <w:r>
        <w:t xml:space="preserve"> </w:t>
      </w:r>
      <w:r w:rsidRPr="0042609C">
        <w:t>Nhắc nhở, cảnh báo</w:t>
      </w:r>
      <w:r>
        <w:t>:</w:t>
      </w:r>
    </w:p>
    <w:p w14:paraId="41DE16AB" w14:textId="2EF25365" w:rsidR="00B84A55" w:rsidRPr="00B84A55" w:rsidRDefault="00B84A55" w:rsidP="00B84A55">
      <w:pPr>
        <w:ind w:firstLine="0"/>
        <w:rPr>
          <w:szCs w:val="26"/>
        </w:rPr>
      </w:pPr>
      <w:r>
        <w:rPr>
          <w:szCs w:val="26"/>
        </w:rPr>
        <w:t xml:space="preserve">        </w:t>
      </w:r>
      <w:r w:rsidR="00A70B9E">
        <w:rPr>
          <w:szCs w:val="26"/>
        </w:rPr>
        <w:t>-</w:t>
      </w:r>
      <w:r>
        <w:rPr>
          <w:szCs w:val="26"/>
        </w:rPr>
        <w:t xml:space="preserve"> </w:t>
      </w:r>
      <w:r w:rsidRPr="00B84A55">
        <w:rPr>
          <w:szCs w:val="26"/>
        </w:rPr>
        <w:t>Áp dụng cho lần đầu vi phạm hoặc có lỗi nhẹ không  ảnh hưởng nhiều.</w:t>
      </w:r>
    </w:p>
    <w:p w14:paraId="001864EF" w14:textId="427D7575" w:rsidR="00B84A55" w:rsidRDefault="00B84A55" w:rsidP="00B84A55">
      <w:pPr>
        <w:ind w:firstLine="0"/>
        <w:rPr>
          <w:szCs w:val="26"/>
        </w:rPr>
      </w:pPr>
      <w:r>
        <w:rPr>
          <w:szCs w:val="26"/>
        </w:rPr>
        <w:t xml:space="preserve">        </w:t>
      </w:r>
      <w:r w:rsidR="00A70B9E">
        <w:rPr>
          <w:szCs w:val="26"/>
        </w:rPr>
        <w:t>-</w:t>
      </w:r>
      <w:r>
        <w:rPr>
          <w:szCs w:val="26"/>
        </w:rPr>
        <w:t xml:space="preserve"> </w:t>
      </w:r>
      <w:r w:rsidR="00A72284" w:rsidRPr="0042609C">
        <w:rPr>
          <w:szCs w:val="26"/>
        </w:rPr>
        <w:t>Nếu phát hiện người dùng vi phạm nhiều lần hoặc có hành vi gây ảnh hưởng đến hệ thống thì nhà trường có thể tạm khoá tài khoản email, hạn chế truy cập hệ thống hoặc tước quyền sử dụng tài nguyên CNTT của người vi phạm.</w:t>
      </w:r>
    </w:p>
    <w:tbl>
      <w:tblPr>
        <w:tblStyle w:val="BangThun1"/>
        <w:tblW w:w="10135" w:type="dxa"/>
        <w:tblInd w:w="-847" w:type="dxa"/>
        <w:tblLook w:val="04A0" w:firstRow="1" w:lastRow="0" w:firstColumn="1" w:lastColumn="0" w:noHBand="0" w:noVBand="1"/>
      </w:tblPr>
      <w:tblGrid>
        <w:gridCol w:w="3600"/>
        <w:gridCol w:w="3060"/>
        <w:gridCol w:w="3475"/>
      </w:tblGrid>
      <w:tr w:rsidR="00B84A55" w:rsidRPr="0042609C" w14:paraId="6D51C0B0" w14:textId="77777777" w:rsidTr="00EE1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76908258" w14:textId="77777777" w:rsidR="00B84A55" w:rsidRPr="0042609C" w:rsidRDefault="00B84A55" w:rsidP="00EE1766">
            <w:pPr>
              <w:pStyle w:val="oancuaDanhsach"/>
              <w:ind w:left="0"/>
              <w:jc w:val="center"/>
              <w:rPr>
                <w:szCs w:val="26"/>
              </w:rPr>
            </w:pPr>
            <w:r w:rsidRPr="0042609C">
              <w:rPr>
                <w:szCs w:val="26"/>
              </w:rPr>
              <w:t>Hành vi vi phạm</w:t>
            </w:r>
          </w:p>
        </w:tc>
        <w:tc>
          <w:tcPr>
            <w:tcW w:w="3060" w:type="dxa"/>
            <w:vAlign w:val="center"/>
          </w:tcPr>
          <w:p w14:paraId="20E55A23" w14:textId="77777777" w:rsidR="00B84A55" w:rsidRPr="0042609C" w:rsidRDefault="00B84A55" w:rsidP="00EE1766">
            <w:pPr>
              <w:pStyle w:val="oancuaDanhsach"/>
              <w:ind w:left="0"/>
              <w:jc w:val="center"/>
              <w:cnfStyle w:val="100000000000" w:firstRow="1" w:lastRow="0" w:firstColumn="0" w:lastColumn="0" w:oddVBand="0" w:evenVBand="0" w:oddHBand="0" w:evenHBand="0" w:firstRowFirstColumn="0" w:firstRowLastColumn="0" w:lastRowFirstColumn="0" w:lastRowLastColumn="0"/>
              <w:rPr>
                <w:szCs w:val="26"/>
              </w:rPr>
            </w:pPr>
            <w:r w:rsidRPr="0042609C">
              <w:rPr>
                <w:szCs w:val="26"/>
              </w:rPr>
              <w:t>Hình thức xử phạt</w:t>
            </w:r>
          </w:p>
        </w:tc>
        <w:tc>
          <w:tcPr>
            <w:tcW w:w="3475" w:type="dxa"/>
            <w:vAlign w:val="center"/>
          </w:tcPr>
          <w:p w14:paraId="19BFC769" w14:textId="77777777" w:rsidR="00B84A55" w:rsidRPr="0042609C" w:rsidRDefault="00B84A55" w:rsidP="00EE1766">
            <w:pPr>
              <w:pStyle w:val="oancuaDanhsach"/>
              <w:ind w:left="0"/>
              <w:jc w:val="center"/>
              <w:cnfStyle w:val="100000000000" w:firstRow="1" w:lastRow="0" w:firstColumn="0" w:lastColumn="0" w:oddVBand="0" w:evenVBand="0" w:oddHBand="0" w:evenHBand="0" w:firstRowFirstColumn="0" w:firstRowLastColumn="0" w:lastRowFirstColumn="0" w:lastRowLastColumn="0"/>
              <w:rPr>
                <w:szCs w:val="26"/>
              </w:rPr>
            </w:pPr>
            <w:r w:rsidRPr="0042609C">
              <w:rPr>
                <w:szCs w:val="26"/>
              </w:rPr>
              <w:t>Căn cứ pháp lý</w:t>
            </w:r>
          </w:p>
        </w:tc>
      </w:tr>
      <w:tr w:rsidR="00B84A55" w:rsidRPr="0042609C" w14:paraId="1799FBE7" w14:textId="77777777" w:rsidTr="00EE1766">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360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B84A55" w:rsidRPr="0042609C" w14:paraId="3DAFF7EF" w14:textId="77777777" w:rsidTr="00EE1766">
              <w:trPr>
                <w:tblCellSpacing w:w="15" w:type="dxa"/>
              </w:trPr>
              <w:tc>
                <w:tcPr>
                  <w:tcW w:w="0" w:type="auto"/>
                  <w:vAlign w:val="center"/>
                  <w:hideMark/>
                </w:tcPr>
                <w:p w14:paraId="745A0CF5" w14:textId="77777777" w:rsidR="00B84A55" w:rsidRPr="0042609C" w:rsidRDefault="00B84A55" w:rsidP="00EE1766">
                  <w:pPr>
                    <w:ind w:firstLine="0"/>
                    <w:jc w:val="left"/>
                    <w:rPr>
                      <w:szCs w:val="26"/>
                    </w:rPr>
                  </w:pPr>
                  <w:r w:rsidRPr="0042609C">
                    <w:rPr>
                      <w:szCs w:val="26"/>
                    </w:rPr>
                    <w:t>1. Sử dụng tài nguyên CNTT vào mục đích cá nhân trong giờ học/làm việc</w:t>
                  </w:r>
                </w:p>
              </w:tc>
            </w:tr>
          </w:tbl>
          <w:p w14:paraId="22C75914" w14:textId="77777777" w:rsidR="00B84A55" w:rsidRPr="0042609C" w:rsidRDefault="00B84A55" w:rsidP="00EE1766">
            <w:pPr>
              <w:pStyle w:val="oancuaDanhsach"/>
              <w:jc w:val="center"/>
              <w:rPr>
                <w:b w:val="0"/>
                <w:bCs w:val="0"/>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4A55" w:rsidRPr="0042609C" w14:paraId="281263B9" w14:textId="77777777" w:rsidTr="004A1CDF">
              <w:trPr>
                <w:tblCellSpacing w:w="15" w:type="dxa"/>
              </w:trPr>
              <w:tc>
                <w:tcPr>
                  <w:tcW w:w="0" w:type="auto"/>
                  <w:vAlign w:val="center"/>
                  <w:hideMark/>
                </w:tcPr>
                <w:p w14:paraId="54B11228" w14:textId="77777777" w:rsidR="00B84A55" w:rsidRPr="0042609C" w:rsidRDefault="00B84A55" w:rsidP="00EE1766">
                  <w:pPr>
                    <w:pStyle w:val="oancuaDanhsach"/>
                    <w:jc w:val="center"/>
                    <w:rPr>
                      <w:szCs w:val="26"/>
                    </w:rPr>
                  </w:pPr>
                </w:p>
              </w:tc>
            </w:tr>
          </w:tbl>
          <w:p w14:paraId="648865DB" w14:textId="77777777" w:rsidR="00B84A55" w:rsidRPr="0042609C" w:rsidRDefault="00B84A55" w:rsidP="00EE1766">
            <w:pPr>
              <w:pStyle w:val="oancuaDanhsach"/>
              <w:ind w:left="0"/>
              <w:jc w:val="center"/>
              <w:rPr>
                <w:b w:val="0"/>
                <w:bCs w:val="0"/>
                <w:szCs w:val="26"/>
              </w:rPr>
            </w:pPr>
          </w:p>
        </w:tc>
        <w:tc>
          <w:tcPr>
            <w:tcW w:w="3060" w:type="dxa"/>
            <w:vAlign w:val="center"/>
          </w:tcPr>
          <w:p w14:paraId="5FB85E7E" w14:textId="77777777" w:rsidR="00B84A55" w:rsidRPr="0042609C" w:rsidRDefault="00B84A55" w:rsidP="00124FA2">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Nhắc nhở, cảnh cáo bằng văn bản</w:t>
            </w:r>
          </w:p>
        </w:tc>
        <w:tc>
          <w:tcPr>
            <w:tcW w:w="3475" w:type="dxa"/>
            <w:vAlign w:val="center"/>
          </w:tcPr>
          <w:p w14:paraId="3F0E031B" w14:textId="77777777" w:rsidR="00B84A55" w:rsidRPr="0042609C" w:rsidRDefault="00B84A55" w:rsidP="00EE1766">
            <w:pPr>
              <w:pStyle w:val="oancuaDanhsach"/>
              <w:ind w:left="0" w:firstLine="0"/>
              <w:jc w:val="center"/>
              <w:cnfStyle w:val="000000100000" w:firstRow="0" w:lastRow="0" w:firstColumn="0" w:lastColumn="0" w:oddVBand="0" w:evenVBand="0" w:oddHBand="1" w:evenHBand="0" w:firstRowFirstColumn="0" w:firstRowLastColumn="0" w:lastRowFirstColumn="0" w:lastRowLastColumn="0"/>
              <w:rPr>
                <w:szCs w:val="26"/>
              </w:rPr>
            </w:pPr>
            <w:r w:rsidRPr="0042609C">
              <w:rPr>
                <w:szCs w:val="26"/>
              </w:rPr>
              <w:t>Quy định nội bộ HUMG</w:t>
            </w:r>
          </w:p>
        </w:tc>
      </w:tr>
      <w:tr w:rsidR="00B84A55" w:rsidRPr="0042609C" w14:paraId="2F21C691" w14:textId="77777777" w:rsidTr="00124FA2">
        <w:trPr>
          <w:trHeight w:val="899"/>
          <w:hidden/>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9617F46" w14:textId="77777777" w:rsidR="00B84A55" w:rsidRPr="0042609C" w:rsidRDefault="00B84A55" w:rsidP="00EE1766">
            <w:pPr>
              <w:pStyle w:val="oancuaDanhsach"/>
              <w:jc w:val="left"/>
              <w:rPr>
                <w:b w:val="0"/>
                <w:bCs w:val="0"/>
                <w:vanish/>
                <w:szCs w:val="26"/>
              </w:rPr>
            </w:pPr>
          </w:p>
          <w:p w14:paraId="7C5C564D" w14:textId="77777777" w:rsidR="00B84A55" w:rsidRPr="0042609C" w:rsidRDefault="00B84A55" w:rsidP="00EE1766">
            <w:pPr>
              <w:pStyle w:val="oancuaDanhsach"/>
              <w:ind w:left="0" w:firstLine="0"/>
              <w:jc w:val="left"/>
              <w:rPr>
                <w:b w:val="0"/>
                <w:bCs w:val="0"/>
                <w:szCs w:val="26"/>
              </w:rPr>
            </w:pPr>
            <w:r w:rsidRPr="0042609C">
              <w:rPr>
                <w:b w:val="0"/>
                <w:bCs w:val="0"/>
                <w:szCs w:val="26"/>
              </w:rPr>
              <w:t>2.Chia sẻ tài khoản cho người khác sử dụng</w:t>
            </w:r>
          </w:p>
        </w:tc>
        <w:tc>
          <w:tcPr>
            <w:tcW w:w="3060" w:type="dxa"/>
          </w:tcPr>
          <w:p w14:paraId="7D67B8D0" w14:textId="77777777" w:rsidR="00B84A55" w:rsidRPr="004B6575" w:rsidRDefault="00B84A55" w:rsidP="00124FA2">
            <w:pPr>
              <w:ind w:firstLine="0"/>
              <w:jc w:val="left"/>
              <w:cnfStyle w:val="000000000000" w:firstRow="0" w:lastRow="0" w:firstColumn="0" w:lastColumn="0" w:oddVBand="0" w:evenVBand="0" w:oddHBand="0" w:evenHBand="0" w:firstRowFirstColumn="0" w:firstRowLastColumn="0" w:lastRowFirstColumn="0" w:lastRowLastColumn="0"/>
              <w:rPr>
                <w:vanish/>
                <w:szCs w:val="26"/>
              </w:rPr>
            </w:pPr>
          </w:p>
          <w:p w14:paraId="0F29F2AF" w14:textId="7EDE4456" w:rsidR="00B84A55" w:rsidRPr="004B6575" w:rsidRDefault="00B84A55" w:rsidP="00124FA2">
            <w:pPr>
              <w:ind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Cảnh cáo, tạm khoá tài</w:t>
            </w:r>
            <w:r w:rsidR="00124FA2">
              <w:rPr>
                <w:szCs w:val="26"/>
              </w:rPr>
              <w:t xml:space="preserve"> </w:t>
            </w:r>
            <w:r>
              <w:rPr>
                <w:szCs w:val="26"/>
              </w:rPr>
              <w:t>k</w:t>
            </w:r>
            <w:r w:rsidR="00124FA2">
              <w:rPr>
                <w:szCs w:val="26"/>
              </w:rPr>
              <w:t>hoản</w:t>
            </w:r>
          </w:p>
        </w:tc>
        <w:tc>
          <w:tcPr>
            <w:tcW w:w="3475" w:type="dxa"/>
            <w:vAlign w:val="center"/>
          </w:tcPr>
          <w:p w14:paraId="574FE56F" w14:textId="77777777" w:rsidR="00B84A55" w:rsidRPr="0042609C" w:rsidRDefault="00B84A55" w:rsidP="00EE1766">
            <w:pPr>
              <w:pStyle w:val="oancuaDanhsach"/>
              <w:ind w:left="0" w:firstLine="0"/>
              <w:jc w:val="center"/>
              <w:cnfStyle w:val="000000000000" w:firstRow="0" w:lastRow="0" w:firstColumn="0" w:lastColumn="0" w:oddVBand="0" w:evenVBand="0" w:oddHBand="0" w:evenHBand="0" w:firstRowFirstColumn="0" w:firstRowLastColumn="0" w:lastRowFirstColumn="0" w:lastRowLastColumn="0"/>
              <w:rPr>
                <w:szCs w:val="26"/>
              </w:rPr>
            </w:pPr>
            <w:r w:rsidRPr="0042609C">
              <w:rPr>
                <w:szCs w:val="26"/>
              </w:rPr>
              <w:t>Quy định nội bộ HUMG</w:t>
            </w:r>
          </w:p>
        </w:tc>
      </w:tr>
      <w:tr w:rsidR="00B84A55" w:rsidRPr="0042609C" w14:paraId="18BBC614" w14:textId="77777777" w:rsidTr="00EE1766">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DCB6A17" w14:textId="77777777" w:rsidR="00B84A55" w:rsidRPr="0042609C" w:rsidRDefault="00B84A55" w:rsidP="00EE1766">
            <w:pPr>
              <w:pStyle w:val="oancuaDanhsach"/>
              <w:ind w:left="0" w:firstLine="0"/>
              <w:jc w:val="left"/>
              <w:rPr>
                <w:b w:val="0"/>
                <w:bCs w:val="0"/>
                <w:szCs w:val="26"/>
              </w:rPr>
            </w:pPr>
            <w:r w:rsidRPr="0042609C">
              <w:rPr>
                <w:b w:val="0"/>
                <w:bCs w:val="0"/>
                <w:szCs w:val="26"/>
              </w:rPr>
              <w:t>3. Đặt mật khẩu yếu, không thay đổi định kỳ, dễ bị tấn công</w:t>
            </w:r>
          </w:p>
        </w:tc>
        <w:tc>
          <w:tcPr>
            <w:tcW w:w="3060" w:type="dxa"/>
            <w:vAlign w:val="center"/>
          </w:tcPr>
          <w:p w14:paraId="3FB1BDC9" w14:textId="77777777" w:rsidR="00B84A55" w:rsidRPr="0042609C" w:rsidRDefault="00B84A55" w:rsidP="00124FA2">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Nhắc nhở, yêu cầu thay đổi mật khẩu</w:t>
            </w:r>
          </w:p>
        </w:tc>
        <w:tc>
          <w:tcPr>
            <w:tcW w:w="3475" w:type="dxa"/>
            <w:vAlign w:val="center"/>
          </w:tcPr>
          <w:p w14:paraId="20CAA229" w14:textId="77777777" w:rsidR="00B84A55" w:rsidRPr="0042609C" w:rsidRDefault="00B84A55" w:rsidP="00EE1766">
            <w:pPr>
              <w:pStyle w:val="oancuaDanhsach"/>
              <w:ind w:left="0" w:firstLine="0"/>
              <w:jc w:val="center"/>
              <w:cnfStyle w:val="000000100000" w:firstRow="0" w:lastRow="0" w:firstColumn="0" w:lastColumn="0" w:oddVBand="0" w:evenVBand="0" w:oddHBand="1" w:evenHBand="0" w:firstRowFirstColumn="0" w:firstRowLastColumn="0" w:lastRowFirstColumn="0" w:lastRowLastColumn="0"/>
              <w:rPr>
                <w:szCs w:val="26"/>
              </w:rPr>
            </w:pPr>
            <w:r w:rsidRPr="0042609C">
              <w:rPr>
                <w:szCs w:val="26"/>
              </w:rPr>
              <w:t>Quy định nội bộ HUMG</w:t>
            </w:r>
          </w:p>
        </w:tc>
      </w:tr>
      <w:tr w:rsidR="00B84A55" w:rsidRPr="0042609C" w14:paraId="08F2694E" w14:textId="77777777" w:rsidTr="00EE1766">
        <w:trPr>
          <w:trHeight w:val="989"/>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76AAB62B" w14:textId="77777777" w:rsidR="00B84A55" w:rsidRPr="0042609C" w:rsidRDefault="00B84A55" w:rsidP="00EE1766">
            <w:pPr>
              <w:pStyle w:val="oancuaDanhsach"/>
              <w:ind w:left="0" w:firstLine="0"/>
              <w:jc w:val="left"/>
              <w:rPr>
                <w:b w:val="0"/>
                <w:bCs w:val="0"/>
                <w:szCs w:val="26"/>
              </w:rPr>
            </w:pPr>
            <w:r w:rsidRPr="0042609C">
              <w:rPr>
                <w:b w:val="0"/>
                <w:bCs w:val="0"/>
                <w:szCs w:val="26"/>
              </w:rPr>
              <w:t>4. Tải xuống hoặc cài đặt phần mềm không được cấp phép vào hệ thống</w:t>
            </w:r>
          </w:p>
        </w:tc>
        <w:tc>
          <w:tcPr>
            <w:tcW w:w="3060" w:type="dxa"/>
            <w:vAlign w:val="center"/>
          </w:tcPr>
          <w:p w14:paraId="0E1B85B6" w14:textId="77777777" w:rsidR="00B84A55" w:rsidRPr="0042609C" w:rsidRDefault="00B84A55" w:rsidP="00124FA2">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sidRPr="0042609C">
              <w:rPr>
                <w:szCs w:val="26"/>
              </w:rPr>
              <w:t>Yêu cầu gỡ bỏ phần mềm, cảnh báo bằng văn bản</w:t>
            </w:r>
          </w:p>
        </w:tc>
        <w:tc>
          <w:tcPr>
            <w:tcW w:w="3475" w:type="dxa"/>
            <w:vAlign w:val="center"/>
          </w:tcPr>
          <w:p w14:paraId="50E554C8" w14:textId="77777777" w:rsidR="00B84A55" w:rsidRPr="0042609C" w:rsidRDefault="00B84A55" w:rsidP="00EE1766">
            <w:pPr>
              <w:pStyle w:val="oancuaDanhsach"/>
              <w:ind w:left="0" w:firstLine="0"/>
              <w:jc w:val="center"/>
              <w:cnfStyle w:val="000000000000" w:firstRow="0" w:lastRow="0" w:firstColumn="0" w:lastColumn="0" w:oddVBand="0" w:evenVBand="0" w:oddHBand="0" w:evenHBand="0" w:firstRowFirstColumn="0" w:firstRowLastColumn="0" w:lastRowFirstColumn="0" w:lastRowLastColumn="0"/>
              <w:rPr>
                <w:szCs w:val="26"/>
              </w:rPr>
            </w:pPr>
            <w:r w:rsidRPr="0042609C">
              <w:rPr>
                <w:szCs w:val="26"/>
              </w:rPr>
              <w:t>Quy định nội bộ HUMG</w:t>
            </w:r>
          </w:p>
        </w:tc>
      </w:tr>
      <w:tr w:rsidR="00B84A55" w:rsidRPr="0042609C" w14:paraId="660D2EFF" w14:textId="77777777" w:rsidTr="00EE1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6BE9759" w14:textId="77777777" w:rsidR="00B84A55" w:rsidRPr="0042609C" w:rsidRDefault="00B84A55" w:rsidP="00EE1766">
            <w:pPr>
              <w:pStyle w:val="oancuaDanhsach"/>
              <w:ind w:left="0" w:firstLine="0"/>
              <w:jc w:val="left"/>
              <w:rPr>
                <w:b w:val="0"/>
                <w:bCs w:val="0"/>
                <w:szCs w:val="26"/>
              </w:rPr>
            </w:pPr>
            <w:r w:rsidRPr="0042609C">
              <w:rPr>
                <w:b w:val="0"/>
                <w:bCs w:val="0"/>
                <w:szCs w:val="26"/>
              </w:rPr>
              <w:t>5. Sử dụng email của trường để đăng ký dịch vụ không liên quan</w:t>
            </w:r>
          </w:p>
        </w:tc>
        <w:tc>
          <w:tcPr>
            <w:tcW w:w="3060" w:type="dxa"/>
            <w:vAlign w:val="center"/>
          </w:tcPr>
          <w:p w14:paraId="68C10C25" w14:textId="77777777" w:rsidR="00B84A55" w:rsidRPr="0042609C" w:rsidRDefault="00B84A55" w:rsidP="00124FA2">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Cảnh cáo, yêu cầu dừng sử dụng email sai mục đích</w:t>
            </w:r>
          </w:p>
        </w:tc>
        <w:tc>
          <w:tcPr>
            <w:tcW w:w="3475" w:type="dxa"/>
            <w:vAlign w:val="center"/>
          </w:tcPr>
          <w:p w14:paraId="50FBC6F9" w14:textId="77777777" w:rsidR="00B84A55" w:rsidRPr="0042609C" w:rsidRDefault="00B84A55" w:rsidP="00DD7D23">
            <w:pPr>
              <w:pStyle w:val="oancuaDanhsach"/>
              <w:keepNext/>
              <w:ind w:left="0" w:firstLine="0"/>
              <w:jc w:val="center"/>
              <w:cnfStyle w:val="000000100000" w:firstRow="0" w:lastRow="0" w:firstColumn="0" w:lastColumn="0" w:oddVBand="0" w:evenVBand="0" w:oddHBand="1" w:evenHBand="0" w:firstRowFirstColumn="0" w:firstRowLastColumn="0" w:lastRowFirstColumn="0" w:lastRowLastColumn="0"/>
              <w:rPr>
                <w:szCs w:val="26"/>
              </w:rPr>
            </w:pPr>
            <w:r w:rsidRPr="0042609C">
              <w:rPr>
                <w:szCs w:val="26"/>
              </w:rPr>
              <w:t>Quy định nội bộ HUMG</w:t>
            </w:r>
          </w:p>
        </w:tc>
      </w:tr>
    </w:tbl>
    <w:p w14:paraId="2A14A22B" w14:textId="2A8F723B" w:rsidR="00EE1766" w:rsidRPr="0042609C" w:rsidRDefault="00EE1766" w:rsidP="00EE1766">
      <w:pPr>
        <w:pStyle w:val="Chuthich"/>
      </w:pPr>
      <w:r>
        <w:t>Bảng</w:t>
      </w:r>
      <w:r w:rsidR="00124FA2">
        <w:t xml:space="preserve"> </w:t>
      </w:r>
      <w:r w:rsidRPr="0042609C">
        <w:t>1.</w:t>
      </w:r>
      <w:r>
        <w:t>Ví dụ về m</w:t>
      </w:r>
      <w:r w:rsidRPr="0042609C">
        <w:t>ức xử lý nhắc nhở, cảnh báo khi lạm dụng tài nguyên CNTT</w:t>
      </w:r>
    </w:p>
    <w:p w14:paraId="28694A5F" w14:textId="5959A245" w:rsidR="00B84A55" w:rsidRPr="003067FA" w:rsidRDefault="003067FA" w:rsidP="00B84A55">
      <w:pPr>
        <w:rPr>
          <w:color w:val="FFFFFF" w:themeColor="background1"/>
          <w:szCs w:val="26"/>
        </w:rPr>
      </w:pPr>
      <w:r w:rsidRPr="003067FA">
        <w:rPr>
          <w:color w:val="FFFFFF" w:themeColor="background1"/>
          <w:szCs w:val="26"/>
        </w:rPr>
        <w:t>ada</w:t>
      </w:r>
    </w:p>
    <w:p w14:paraId="53073082" w14:textId="2FE202E6" w:rsidR="003067FA" w:rsidRPr="00A70B9E" w:rsidRDefault="003067FA" w:rsidP="00A70B9E">
      <w:pPr>
        <w:pStyle w:val="u3"/>
      </w:pPr>
      <w:r w:rsidRPr="00A70B9E">
        <w:lastRenderedPageBreak/>
        <w:t xml:space="preserve">Xử lý hành chính: </w:t>
      </w:r>
    </w:p>
    <w:p w14:paraId="55DCD327" w14:textId="2A05CC54" w:rsidR="003067FA" w:rsidRPr="00A72284" w:rsidRDefault="003067FA" w:rsidP="00A72284">
      <w:pPr>
        <w:ind w:firstLine="0"/>
        <w:rPr>
          <w:szCs w:val="26"/>
        </w:rPr>
      </w:pPr>
      <w:r w:rsidRPr="00A72284">
        <w:rPr>
          <w:szCs w:val="26"/>
        </w:rPr>
        <w:t xml:space="preserve">      </w:t>
      </w:r>
      <w:r w:rsidR="00124FA2" w:rsidRPr="00A72284">
        <w:rPr>
          <w:szCs w:val="26"/>
        </w:rPr>
        <w:t xml:space="preserve">  </w:t>
      </w:r>
      <w:r w:rsidR="00A70B9E" w:rsidRPr="00A72284">
        <w:rPr>
          <w:szCs w:val="26"/>
        </w:rPr>
        <w:t>-</w:t>
      </w:r>
      <w:r w:rsidRPr="00A72284">
        <w:rPr>
          <w:szCs w:val="26"/>
        </w:rPr>
        <w:t xml:space="preserve"> </w:t>
      </w:r>
      <w:r w:rsidR="00A72284" w:rsidRPr="00A72284">
        <w:rPr>
          <w:szCs w:val="26"/>
        </w:rPr>
        <w:t>Nếu vi phạm gây tổn hại nghiêm trọng đến hệ thống CNTT hoặc ảnh hưởng đến khả năng vận hành của hệ thống, người vi phạm có thể bị xử phạt theo “quy định của pháp luật”.</w:t>
      </w:r>
    </w:p>
    <w:p w14:paraId="139D568A" w14:textId="01C7F817" w:rsidR="003067FA" w:rsidRDefault="003067FA" w:rsidP="003067FA">
      <w:pPr>
        <w:ind w:firstLine="0"/>
        <w:rPr>
          <w:szCs w:val="26"/>
        </w:rPr>
      </w:pPr>
      <w:r>
        <w:rPr>
          <w:szCs w:val="26"/>
        </w:rPr>
        <w:t xml:space="preserve">      </w:t>
      </w:r>
      <w:r w:rsidR="00124FA2">
        <w:rPr>
          <w:szCs w:val="26"/>
        </w:rPr>
        <w:t xml:space="preserve">  </w:t>
      </w:r>
      <w:r w:rsidR="00A70B9E">
        <w:rPr>
          <w:szCs w:val="26"/>
        </w:rPr>
        <w:t>-</w:t>
      </w:r>
      <w:r>
        <w:rPr>
          <w:szCs w:val="26"/>
        </w:rPr>
        <w:t xml:space="preserve"> </w:t>
      </w:r>
      <w:r w:rsidRPr="003067FA">
        <w:rPr>
          <w:szCs w:val="26"/>
        </w:rPr>
        <w:t xml:space="preserve">Áp dụng theo “Nghị định 15/2020/NĐ-CP, quy định xử phạt vi phạm hành chính trong lĩnh vực CNTT, an toàn thông tin mạng”. </w:t>
      </w:r>
    </w:p>
    <w:tbl>
      <w:tblPr>
        <w:tblStyle w:val="BangThun1"/>
        <w:tblW w:w="9810" w:type="dxa"/>
        <w:tblInd w:w="-702" w:type="dxa"/>
        <w:tblLook w:val="04A0" w:firstRow="1" w:lastRow="0" w:firstColumn="1" w:lastColumn="0" w:noHBand="0" w:noVBand="1"/>
      </w:tblPr>
      <w:tblGrid>
        <w:gridCol w:w="3478"/>
        <w:gridCol w:w="2790"/>
        <w:gridCol w:w="3542"/>
      </w:tblGrid>
      <w:tr w:rsidR="003067FA" w:rsidRPr="0042609C" w14:paraId="1EB96264" w14:textId="77777777" w:rsidTr="00D73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8" w:type="dxa"/>
            <w:vAlign w:val="center"/>
          </w:tcPr>
          <w:p w14:paraId="3715E16A" w14:textId="77777777" w:rsidR="003067FA" w:rsidRPr="0042609C" w:rsidRDefault="003067FA" w:rsidP="004A1CDF">
            <w:pPr>
              <w:pStyle w:val="oancuaDanhsach"/>
              <w:ind w:left="0"/>
              <w:jc w:val="center"/>
              <w:rPr>
                <w:szCs w:val="26"/>
              </w:rPr>
            </w:pPr>
            <w:r w:rsidRPr="0042609C">
              <w:rPr>
                <w:szCs w:val="26"/>
              </w:rPr>
              <w:t>Hành vi vi phạm</w:t>
            </w:r>
          </w:p>
        </w:tc>
        <w:tc>
          <w:tcPr>
            <w:tcW w:w="2790" w:type="dxa"/>
            <w:vAlign w:val="center"/>
          </w:tcPr>
          <w:p w14:paraId="5D756EA1" w14:textId="116ACE4A" w:rsidR="003067FA" w:rsidRPr="0042609C" w:rsidRDefault="003067FA" w:rsidP="00124FA2">
            <w:pPr>
              <w:pStyle w:val="oancuaDanhsach"/>
              <w:ind w:left="0"/>
              <w:cnfStyle w:val="100000000000" w:firstRow="1" w:lastRow="0" w:firstColumn="0" w:lastColumn="0" w:oddVBand="0" w:evenVBand="0" w:oddHBand="0" w:evenHBand="0" w:firstRowFirstColumn="0" w:firstRowLastColumn="0" w:lastRowFirstColumn="0" w:lastRowLastColumn="0"/>
              <w:rPr>
                <w:szCs w:val="26"/>
              </w:rPr>
            </w:pPr>
            <w:r w:rsidRPr="0042609C">
              <w:rPr>
                <w:szCs w:val="26"/>
              </w:rPr>
              <w:t xml:space="preserve">Hình thức xử </w:t>
            </w:r>
            <w:r w:rsidR="00D06A57">
              <w:rPr>
                <w:szCs w:val="26"/>
              </w:rPr>
              <w:t>phạt</w:t>
            </w:r>
          </w:p>
        </w:tc>
        <w:tc>
          <w:tcPr>
            <w:tcW w:w="3542" w:type="dxa"/>
            <w:vAlign w:val="center"/>
          </w:tcPr>
          <w:p w14:paraId="7D220F7E" w14:textId="77777777" w:rsidR="003067FA" w:rsidRPr="0042609C" w:rsidRDefault="003067FA" w:rsidP="004A1CDF">
            <w:pPr>
              <w:pStyle w:val="oancuaDanhsach"/>
              <w:ind w:left="0"/>
              <w:jc w:val="center"/>
              <w:cnfStyle w:val="100000000000" w:firstRow="1" w:lastRow="0" w:firstColumn="0" w:lastColumn="0" w:oddVBand="0" w:evenVBand="0" w:oddHBand="0" w:evenHBand="0" w:firstRowFirstColumn="0" w:firstRowLastColumn="0" w:lastRowFirstColumn="0" w:lastRowLastColumn="0"/>
              <w:rPr>
                <w:szCs w:val="26"/>
              </w:rPr>
            </w:pPr>
            <w:r w:rsidRPr="0042609C">
              <w:rPr>
                <w:szCs w:val="26"/>
              </w:rPr>
              <w:t>Căn cứ pháp lý</w:t>
            </w:r>
          </w:p>
        </w:tc>
      </w:tr>
      <w:tr w:rsidR="00A72284" w:rsidRPr="0042609C" w14:paraId="7C227C40" w14:textId="77777777" w:rsidTr="00D73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8" w:type="dxa"/>
            <w:vAlign w:val="center"/>
          </w:tcPr>
          <w:p w14:paraId="4900557E" w14:textId="77777777" w:rsidR="00A72284" w:rsidRPr="0042609C" w:rsidRDefault="00A72284" w:rsidP="00A72284">
            <w:pPr>
              <w:pStyle w:val="oancuaDanhsach"/>
              <w:ind w:left="0" w:firstLine="0"/>
              <w:rPr>
                <w:b w:val="0"/>
                <w:bCs w:val="0"/>
                <w:szCs w:val="26"/>
              </w:rPr>
            </w:pPr>
            <w:r w:rsidRPr="0042609C">
              <w:rPr>
                <w:b w:val="0"/>
                <w:bCs w:val="0"/>
                <w:szCs w:val="26"/>
              </w:rPr>
              <w:t>1. Truy cập trái phép vào tài khoản hoặc hệ thống nội bộ của trường nhưng chưa gây hậu quả nghiêm trọng</w:t>
            </w:r>
          </w:p>
        </w:tc>
        <w:tc>
          <w:tcPr>
            <w:tcW w:w="2790" w:type="dxa"/>
            <w:vAlign w:val="center"/>
          </w:tcPr>
          <w:p w14:paraId="2CDCA156"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tiền từ 10 - 20 triệu đồng</w:t>
            </w:r>
          </w:p>
        </w:tc>
        <w:tc>
          <w:tcPr>
            <w:tcW w:w="3542" w:type="dxa"/>
            <w:vAlign w:val="center"/>
          </w:tcPr>
          <w:p w14:paraId="27261C90" w14:textId="3ACE43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Khoản 1 Điều 80 Nghị định 15/2020/NĐ-CP</w:t>
            </w:r>
            <w:r>
              <w:rPr>
                <w:szCs w:val="26"/>
              </w:rPr>
              <w:t>”</w:t>
            </w:r>
          </w:p>
        </w:tc>
      </w:tr>
      <w:tr w:rsidR="00A72284" w:rsidRPr="0042609C" w14:paraId="7E909732" w14:textId="77777777" w:rsidTr="00D736BC">
        <w:tc>
          <w:tcPr>
            <w:cnfStyle w:val="001000000000" w:firstRow="0" w:lastRow="0" w:firstColumn="1" w:lastColumn="0" w:oddVBand="0" w:evenVBand="0" w:oddHBand="0" w:evenHBand="0" w:firstRowFirstColumn="0" w:firstRowLastColumn="0" w:lastRowFirstColumn="0" w:lastRowLastColumn="0"/>
            <w:tcW w:w="3478" w:type="dxa"/>
            <w:vAlign w:val="center"/>
          </w:tcPr>
          <w:p w14:paraId="5205AF71" w14:textId="7B15C881" w:rsidR="00A72284" w:rsidRPr="0042609C" w:rsidRDefault="00A72284" w:rsidP="00A72284">
            <w:pPr>
              <w:pStyle w:val="oancuaDanhsach"/>
              <w:ind w:left="0" w:firstLine="0"/>
              <w:rPr>
                <w:b w:val="0"/>
                <w:bCs w:val="0"/>
                <w:szCs w:val="26"/>
              </w:rPr>
            </w:pPr>
            <w:r w:rsidRPr="0042609C">
              <w:rPr>
                <w:b w:val="0"/>
                <w:bCs w:val="0"/>
                <w:szCs w:val="26"/>
              </w:rPr>
              <w:t>2. Đăng tải, chia sẻ thông tin sai sự thật về nhà trường hoặc giảng viên trên mạng xã hộ</w:t>
            </w:r>
            <w:r>
              <w:rPr>
                <w:b w:val="0"/>
                <w:bCs w:val="0"/>
                <w:szCs w:val="26"/>
              </w:rPr>
              <w:t>i</w:t>
            </w:r>
          </w:p>
        </w:tc>
        <w:tc>
          <w:tcPr>
            <w:tcW w:w="2790" w:type="dxa"/>
            <w:vAlign w:val="center"/>
          </w:tcPr>
          <w:p w14:paraId="3F285632" w14:textId="77777777" w:rsidR="00A72284" w:rsidRPr="0042609C" w:rsidRDefault="00A72284" w:rsidP="00A72284">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sidRPr="0042609C">
              <w:rPr>
                <w:szCs w:val="26"/>
              </w:rPr>
              <w:t>Phạt tiền từ 20 - 30 triệu đồng</w:t>
            </w:r>
          </w:p>
        </w:tc>
        <w:tc>
          <w:tcPr>
            <w:tcW w:w="3542" w:type="dxa"/>
            <w:vAlign w:val="center"/>
          </w:tcPr>
          <w:p w14:paraId="097F9555" w14:textId="0189CA84" w:rsidR="00A72284" w:rsidRPr="0042609C" w:rsidRDefault="00A72284" w:rsidP="00A72284">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Pr>
                <w:szCs w:val="26"/>
              </w:rPr>
              <w:t>“</w:t>
            </w:r>
            <w:r w:rsidRPr="0042609C">
              <w:rPr>
                <w:szCs w:val="26"/>
              </w:rPr>
              <w:t>Điều 101 Nghị định 15/2020/NĐ-CP</w:t>
            </w:r>
            <w:r>
              <w:rPr>
                <w:szCs w:val="26"/>
              </w:rPr>
              <w:t>”</w:t>
            </w:r>
          </w:p>
        </w:tc>
      </w:tr>
      <w:tr w:rsidR="00A72284" w:rsidRPr="0042609C" w14:paraId="04B835C7" w14:textId="77777777" w:rsidTr="00D73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8" w:type="dxa"/>
            <w:vAlign w:val="center"/>
          </w:tcPr>
          <w:p w14:paraId="0C0557A6" w14:textId="2F39ECDB" w:rsidR="00A72284" w:rsidRPr="0042609C" w:rsidRDefault="00A72284" w:rsidP="00A72284">
            <w:pPr>
              <w:pStyle w:val="oancuaDanhsach"/>
              <w:ind w:left="0" w:firstLine="0"/>
              <w:rPr>
                <w:b w:val="0"/>
                <w:bCs w:val="0"/>
                <w:szCs w:val="26"/>
              </w:rPr>
            </w:pPr>
            <w:r w:rsidRPr="0042609C">
              <w:rPr>
                <w:b w:val="0"/>
                <w:bCs w:val="0"/>
                <w:szCs w:val="26"/>
              </w:rPr>
              <w:t>3. Phát tán nội dung vi phạm thuần phong mỹ tục hoặc có yếu tố nhạy cảm qua hệ thống CNTT của trường</w:t>
            </w:r>
          </w:p>
        </w:tc>
        <w:tc>
          <w:tcPr>
            <w:tcW w:w="2790" w:type="dxa"/>
            <w:vAlign w:val="center"/>
          </w:tcPr>
          <w:p w14:paraId="44001FCB"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tiền từ 10 - 30 triệu đồng</w:t>
            </w:r>
          </w:p>
        </w:tc>
        <w:tc>
          <w:tcPr>
            <w:tcW w:w="3542" w:type="dxa"/>
            <w:vAlign w:val="center"/>
          </w:tcPr>
          <w:p w14:paraId="53D09A31" w14:textId="1BF87DF4"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Điều 99 Nghị định 15/2020/NĐ-CP</w:t>
            </w:r>
            <w:r>
              <w:rPr>
                <w:szCs w:val="26"/>
              </w:rPr>
              <w:t>”</w:t>
            </w:r>
          </w:p>
        </w:tc>
      </w:tr>
      <w:tr w:rsidR="00A72284" w:rsidRPr="0042609C" w14:paraId="4C984896" w14:textId="77777777" w:rsidTr="00D736BC">
        <w:tc>
          <w:tcPr>
            <w:cnfStyle w:val="001000000000" w:firstRow="0" w:lastRow="0" w:firstColumn="1" w:lastColumn="0" w:oddVBand="0" w:evenVBand="0" w:oddHBand="0" w:evenHBand="0" w:firstRowFirstColumn="0" w:firstRowLastColumn="0" w:lastRowFirstColumn="0" w:lastRowLastColumn="0"/>
            <w:tcW w:w="3478" w:type="dxa"/>
            <w:vAlign w:val="center"/>
          </w:tcPr>
          <w:p w14:paraId="29F3BCF4" w14:textId="3ED1361D" w:rsidR="00A72284" w:rsidRPr="0042609C" w:rsidRDefault="00A72284" w:rsidP="00A72284">
            <w:pPr>
              <w:pStyle w:val="oancuaDanhsach"/>
              <w:ind w:left="0" w:firstLine="0"/>
              <w:rPr>
                <w:b w:val="0"/>
                <w:bCs w:val="0"/>
                <w:szCs w:val="26"/>
              </w:rPr>
            </w:pPr>
            <w:r w:rsidRPr="0042609C">
              <w:rPr>
                <w:b w:val="0"/>
                <w:bCs w:val="0"/>
                <w:szCs w:val="26"/>
              </w:rPr>
              <w:t xml:space="preserve">4. Cung cấp, </w:t>
            </w:r>
            <w:r>
              <w:rPr>
                <w:b w:val="0"/>
                <w:bCs w:val="0"/>
                <w:szCs w:val="26"/>
              </w:rPr>
              <w:t>đánh cắp</w:t>
            </w:r>
            <w:r w:rsidRPr="0042609C">
              <w:rPr>
                <w:b w:val="0"/>
                <w:bCs w:val="0"/>
                <w:szCs w:val="26"/>
              </w:rPr>
              <w:t xml:space="preserve"> trái phép thông tin </w:t>
            </w:r>
            <w:r>
              <w:rPr>
                <w:b w:val="0"/>
                <w:bCs w:val="0"/>
                <w:szCs w:val="26"/>
              </w:rPr>
              <w:t>nhạy cảm</w:t>
            </w:r>
            <w:r w:rsidRPr="0042609C">
              <w:rPr>
                <w:b w:val="0"/>
                <w:bCs w:val="0"/>
                <w:szCs w:val="26"/>
              </w:rPr>
              <w:t xml:space="preserve"> của người khác nhưng chưa gây hậu quả nghiêm trọng</w:t>
            </w:r>
          </w:p>
        </w:tc>
        <w:tc>
          <w:tcPr>
            <w:tcW w:w="2790" w:type="dxa"/>
            <w:vAlign w:val="center"/>
          </w:tcPr>
          <w:p w14:paraId="06A4B62F" w14:textId="77777777" w:rsidR="00A72284" w:rsidRPr="0042609C" w:rsidRDefault="00A72284" w:rsidP="00A72284">
            <w:pPr>
              <w:pStyle w:val="oancuaDanhsach"/>
              <w:jc w:val="center"/>
              <w:cnfStyle w:val="000000000000" w:firstRow="0" w:lastRow="0" w:firstColumn="0" w:lastColumn="0" w:oddVBand="0" w:evenVBand="0" w:oddHBand="0" w:evenHBand="0" w:firstRowFirstColumn="0" w:firstRowLastColumn="0" w:lastRowFirstColumn="0" w:lastRowLastColumn="0"/>
              <w:rPr>
                <w:vanish/>
                <w:szCs w:val="26"/>
              </w:rPr>
            </w:pPr>
          </w:p>
          <w:p w14:paraId="77EDDEDF" w14:textId="77777777" w:rsidR="00A72284" w:rsidRPr="0042609C" w:rsidRDefault="00A72284" w:rsidP="00A72284">
            <w:pPr>
              <w:pStyle w:val="oancuaDanhsach"/>
              <w:jc w:val="center"/>
              <w:cnfStyle w:val="000000000000" w:firstRow="0" w:lastRow="0" w:firstColumn="0" w:lastColumn="0" w:oddVBand="0" w:evenVBand="0" w:oddHBand="0" w:evenHBand="0" w:firstRowFirstColumn="0" w:firstRowLastColumn="0" w:lastRowFirstColumn="0" w:lastRowLastColumn="0"/>
              <w:rPr>
                <w:szCs w:val="26"/>
              </w:rPr>
            </w:pPr>
          </w:p>
          <w:p w14:paraId="7B8BFAE2" w14:textId="77777777" w:rsidR="00A72284" w:rsidRPr="004B6575" w:rsidRDefault="00A72284" w:rsidP="00A72284">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Phạt tiền từ 20 – 50 triệu đồng</w:t>
            </w:r>
          </w:p>
        </w:tc>
        <w:tc>
          <w:tcPr>
            <w:tcW w:w="3542" w:type="dxa"/>
            <w:vAlign w:val="center"/>
          </w:tcPr>
          <w:p w14:paraId="4424A344" w14:textId="31FB8847" w:rsidR="00A72284" w:rsidRPr="0042609C" w:rsidRDefault="00A72284" w:rsidP="00A72284">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Pr>
                <w:szCs w:val="26"/>
              </w:rPr>
              <w:t>“</w:t>
            </w:r>
            <w:r w:rsidRPr="0042609C">
              <w:rPr>
                <w:szCs w:val="26"/>
              </w:rPr>
              <w:t>Điều 84 Nghị định 15/2020/NĐ-CP</w:t>
            </w:r>
            <w:r>
              <w:rPr>
                <w:szCs w:val="26"/>
              </w:rPr>
              <w:t>”</w:t>
            </w:r>
          </w:p>
        </w:tc>
      </w:tr>
      <w:tr w:rsidR="00A72284" w:rsidRPr="0042609C" w14:paraId="58EFD303" w14:textId="77777777" w:rsidTr="00D73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8" w:type="dxa"/>
            <w:vAlign w:val="center"/>
          </w:tcPr>
          <w:p w14:paraId="09257704" w14:textId="77777777" w:rsidR="00A72284" w:rsidRPr="0042609C" w:rsidRDefault="00A72284" w:rsidP="00A72284">
            <w:pPr>
              <w:pStyle w:val="oancuaDanhsach"/>
              <w:ind w:left="0" w:firstLine="0"/>
              <w:rPr>
                <w:b w:val="0"/>
                <w:bCs w:val="0"/>
                <w:szCs w:val="26"/>
              </w:rPr>
            </w:pPr>
            <w:r w:rsidRPr="0042609C">
              <w:rPr>
                <w:b w:val="0"/>
                <w:bCs w:val="0"/>
                <w:szCs w:val="26"/>
              </w:rPr>
              <w:t>5. Sử dụng tài nguyên CNTT của trường để quảng bá, kinh doanh trái phép</w:t>
            </w:r>
          </w:p>
        </w:tc>
        <w:tc>
          <w:tcPr>
            <w:tcW w:w="2790" w:type="dxa"/>
            <w:vAlign w:val="center"/>
          </w:tcPr>
          <w:p w14:paraId="7D5383BB"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tiền từ 5 - 10 triệu đồng</w:t>
            </w:r>
          </w:p>
        </w:tc>
        <w:tc>
          <w:tcPr>
            <w:tcW w:w="3542" w:type="dxa"/>
            <w:vAlign w:val="center"/>
          </w:tcPr>
          <w:p w14:paraId="07F18E61" w14:textId="3072F32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Điều 101 Nghị định 15/2020/NĐ-CP</w:t>
            </w:r>
            <w:r>
              <w:rPr>
                <w:szCs w:val="26"/>
              </w:rPr>
              <w:t>”</w:t>
            </w:r>
          </w:p>
        </w:tc>
      </w:tr>
    </w:tbl>
    <w:p w14:paraId="503201F9" w14:textId="249BB302" w:rsidR="00124FA2" w:rsidRPr="0042609C" w:rsidRDefault="00124FA2" w:rsidP="00124FA2">
      <w:pPr>
        <w:pStyle w:val="Chuthich"/>
      </w:pPr>
      <w:r>
        <w:t>Bảng</w:t>
      </w:r>
      <w:r w:rsidRPr="0042609C">
        <w:t xml:space="preserve"> 2.</w:t>
      </w:r>
      <w:r>
        <w:t>Ví dụ về m</w:t>
      </w:r>
      <w:r w:rsidRPr="0042609C">
        <w:t>ức Xử Lý Hành Chính Khi Lạm Dụng Tài Nguyên CNTT</w:t>
      </w:r>
    </w:p>
    <w:p w14:paraId="01BC59E8" w14:textId="38346ED5" w:rsidR="003067FA" w:rsidRPr="00124FA2" w:rsidRDefault="00124FA2" w:rsidP="003067FA">
      <w:pPr>
        <w:ind w:firstLine="0"/>
        <w:rPr>
          <w:color w:val="FFFFFF" w:themeColor="background1"/>
          <w:szCs w:val="26"/>
        </w:rPr>
      </w:pPr>
      <w:r w:rsidRPr="00124FA2">
        <w:rPr>
          <w:color w:val="FFFFFF" w:themeColor="background1"/>
          <w:szCs w:val="26"/>
        </w:rPr>
        <w:t>áda</w:t>
      </w:r>
    </w:p>
    <w:p w14:paraId="22E5D104" w14:textId="691E4D48" w:rsidR="00B84A55" w:rsidRPr="00124FA2" w:rsidRDefault="00124FA2" w:rsidP="00B84A55">
      <w:pPr>
        <w:rPr>
          <w:color w:val="FFFFFF" w:themeColor="background1"/>
        </w:rPr>
      </w:pPr>
      <w:r w:rsidRPr="00124FA2">
        <w:rPr>
          <w:color w:val="FFFFFF" w:themeColor="background1"/>
        </w:rPr>
        <w:t>sdád</w:t>
      </w:r>
    </w:p>
    <w:p w14:paraId="67504E05" w14:textId="1AC8BFD8" w:rsidR="00571DFA" w:rsidRPr="00124FA2" w:rsidRDefault="00124FA2" w:rsidP="00571DFA">
      <w:pPr>
        <w:ind w:firstLine="0"/>
        <w:rPr>
          <w:color w:val="FFFFFF" w:themeColor="background1"/>
        </w:rPr>
      </w:pPr>
      <w:r w:rsidRPr="00124FA2">
        <w:rPr>
          <w:color w:val="FFFFFF" w:themeColor="background1"/>
        </w:rPr>
        <w:t>asáda</w:t>
      </w:r>
    </w:p>
    <w:p w14:paraId="5FDB112E" w14:textId="3FBD5A46" w:rsidR="00124FA2" w:rsidRPr="0042609C" w:rsidRDefault="00124FA2" w:rsidP="00A70B9E">
      <w:pPr>
        <w:pStyle w:val="u3"/>
      </w:pPr>
      <w:r>
        <w:lastRenderedPageBreak/>
        <w:t xml:space="preserve"> </w:t>
      </w:r>
      <w:r w:rsidRPr="0042609C">
        <w:t xml:space="preserve">Xử lý hình sự : </w:t>
      </w:r>
    </w:p>
    <w:p w14:paraId="1236AA03" w14:textId="77777777" w:rsidR="00A72284" w:rsidRPr="00A72284" w:rsidRDefault="00A70B9E" w:rsidP="00A72284">
      <w:pPr>
        <w:rPr>
          <w:szCs w:val="26"/>
        </w:rPr>
      </w:pPr>
      <w:r w:rsidRPr="00A72284">
        <w:rPr>
          <w:szCs w:val="26"/>
        </w:rPr>
        <w:t>-</w:t>
      </w:r>
      <w:r w:rsidR="00124FA2" w:rsidRPr="00A72284">
        <w:rPr>
          <w:szCs w:val="26"/>
        </w:rPr>
        <w:t xml:space="preserve"> </w:t>
      </w:r>
      <w:r w:rsidR="00A72284" w:rsidRPr="00A72284">
        <w:rPr>
          <w:szCs w:val="26"/>
        </w:rPr>
        <w:t xml:space="preserve">Nếu hành vi vi phạm gây ảnh hưởng nghiêm trọng đến khả năng vận hành của hệ thống CNTT hoặc xâm phạm dữ liệu cá nhân với mục đích xấu, nhà trường sẽ phối hợp với cơ quan chức năng để xử lý theo “Bộ luật Hình sự 2015 (sửa đổi, bổ sung 2017)”. </w:t>
      </w:r>
    </w:p>
    <w:p w14:paraId="1202F8DD" w14:textId="5624F680" w:rsidR="00124FA2" w:rsidRPr="00124FA2" w:rsidRDefault="00A70B9E" w:rsidP="00124FA2">
      <w:pPr>
        <w:rPr>
          <w:szCs w:val="26"/>
        </w:rPr>
      </w:pPr>
      <w:r>
        <w:rPr>
          <w:szCs w:val="26"/>
        </w:rPr>
        <w:t>-</w:t>
      </w:r>
      <w:r w:rsidR="00124FA2">
        <w:rPr>
          <w:szCs w:val="26"/>
        </w:rPr>
        <w:t xml:space="preserve"> </w:t>
      </w:r>
      <w:r w:rsidR="00124FA2" w:rsidRPr="00124FA2">
        <w:rPr>
          <w:szCs w:val="26"/>
        </w:rPr>
        <w:t>Các hành vi có thể bị truy cứu trách nhiệm hình sự gồm: đánh cắp thông tin cá nhân, phát tán virus/mã độc, tấn công hệ thống mạng, sử dụng CNTT để lừa đảo, xuyên tạc, chống phá Nhà nước.</w:t>
      </w:r>
    </w:p>
    <w:tbl>
      <w:tblPr>
        <w:tblStyle w:val="BangThun1"/>
        <w:tblW w:w="9942" w:type="dxa"/>
        <w:tblInd w:w="-557" w:type="dxa"/>
        <w:tblLook w:val="04A0" w:firstRow="1" w:lastRow="0" w:firstColumn="1" w:lastColumn="0" w:noHBand="0" w:noVBand="1"/>
      </w:tblPr>
      <w:tblGrid>
        <w:gridCol w:w="3732"/>
        <w:gridCol w:w="2790"/>
        <w:gridCol w:w="3420"/>
      </w:tblGrid>
      <w:tr w:rsidR="00124FA2" w:rsidRPr="0042609C" w14:paraId="10EC6DC2" w14:textId="77777777" w:rsidTr="00124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2" w:type="dxa"/>
            <w:vAlign w:val="center"/>
          </w:tcPr>
          <w:p w14:paraId="2B1BC50D" w14:textId="77777777" w:rsidR="00124FA2" w:rsidRPr="0042609C" w:rsidRDefault="00124FA2" w:rsidP="004A1CDF">
            <w:pPr>
              <w:pStyle w:val="oancuaDanhsach"/>
              <w:ind w:left="0"/>
              <w:jc w:val="center"/>
              <w:rPr>
                <w:szCs w:val="26"/>
              </w:rPr>
            </w:pPr>
            <w:r w:rsidRPr="0042609C">
              <w:rPr>
                <w:szCs w:val="26"/>
              </w:rPr>
              <w:t>Hành vi vi phạm</w:t>
            </w:r>
          </w:p>
        </w:tc>
        <w:tc>
          <w:tcPr>
            <w:tcW w:w="2790" w:type="dxa"/>
            <w:vAlign w:val="center"/>
          </w:tcPr>
          <w:p w14:paraId="63634C8D" w14:textId="77777777" w:rsidR="00124FA2" w:rsidRPr="00201FE0" w:rsidRDefault="00124FA2" w:rsidP="004A1CDF">
            <w:pPr>
              <w:ind w:firstLine="0"/>
              <w:cnfStyle w:val="100000000000" w:firstRow="1" w:lastRow="0" w:firstColumn="0" w:lastColumn="0" w:oddVBand="0" w:evenVBand="0" w:oddHBand="0" w:evenHBand="0" w:firstRowFirstColumn="0" w:firstRowLastColumn="0" w:lastRowFirstColumn="0" w:lastRowLastColumn="0"/>
              <w:rPr>
                <w:szCs w:val="26"/>
              </w:rPr>
            </w:pPr>
            <w:r>
              <w:rPr>
                <w:szCs w:val="26"/>
              </w:rPr>
              <w:t xml:space="preserve">   </w:t>
            </w:r>
            <w:r w:rsidRPr="00201FE0">
              <w:rPr>
                <w:szCs w:val="26"/>
              </w:rPr>
              <w:t>Hình thức xử phạt</w:t>
            </w:r>
          </w:p>
        </w:tc>
        <w:tc>
          <w:tcPr>
            <w:tcW w:w="3420" w:type="dxa"/>
            <w:vAlign w:val="center"/>
          </w:tcPr>
          <w:p w14:paraId="737CAC57" w14:textId="77777777" w:rsidR="00124FA2" w:rsidRPr="0042609C" w:rsidRDefault="00124FA2" w:rsidP="004A1CDF">
            <w:pPr>
              <w:pStyle w:val="oancuaDanhsach"/>
              <w:ind w:left="0"/>
              <w:jc w:val="center"/>
              <w:cnfStyle w:val="100000000000" w:firstRow="1" w:lastRow="0" w:firstColumn="0" w:lastColumn="0" w:oddVBand="0" w:evenVBand="0" w:oddHBand="0" w:evenHBand="0" w:firstRowFirstColumn="0" w:firstRowLastColumn="0" w:lastRowFirstColumn="0" w:lastRowLastColumn="0"/>
              <w:rPr>
                <w:szCs w:val="26"/>
              </w:rPr>
            </w:pPr>
            <w:r w:rsidRPr="0042609C">
              <w:rPr>
                <w:szCs w:val="26"/>
              </w:rPr>
              <w:t>Căn cứ pháp lý</w:t>
            </w:r>
          </w:p>
        </w:tc>
      </w:tr>
      <w:tr w:rsidR="00A72284" w:rsidRPr="0042609C" w14:paraId="5B8E68A7" w14:textId="77777777" w:rsidTr="00124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2" w:type="dxa"/>
            <w:vAlign w:val="center"/>
          </w:tcPr>
          <w:p w14:paraId="593B7189" w14:textId="77777777" w:rsidR="00A72284" w:rsidRPr="0042609C" w:rsidRDefault="00A72284" w:rsidP="00A72284">
            <w:pPr>
              <w:pStyle w:val="oancuaDanhsach"/>
              <w:ind w:left="0" w:firstLine="0"/>
              <w:rPr>
                <w:b w:val="0"/>
                <w:bCs w:val="0"/>
                <w:szCs w:val="26"/>
              </w:rPr>
            </w:pPr>
            <w:r w:rsidRPr="0042609C">
              <w:rPr>
                <w:b w:val="0"/>
                <w:bCs w:val="0"/>
                <w:szCs w:val="26"/>
              </w:rPr>
              <w:t>1. Xâm nhập hệ thống CNTT để đánh cắp, thay đổi hoặc xóa dữ liệu quan trọng của trường</w:t>
            </w:r>
          </w:p>
        </w:tc>
        <w:tc>
          <w:tcPr>
            <w:tcW w:w="2790" w:type="dxa"/>
            <w:vAlign w:val="center"/>
          </w:tcPr>
          <w:p w14:paraId="587F683D"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tù từ 2 - 7 năm, phạt tiền từ 50 - 200 triệu đồng</w:t>
            </w:r>
          </w:p>
        </w:tc>
        <w:tc>
          <w:tcPr>
            <w:tcW w:w="3420" w:type="dxa"/>
            <w:vAlign w:val="center"/>
          </w:tcPr>
          <w:p w14:paraId="2ACED357" w14:textId="6767C5C4" w:rsidR="00A72284" w:rsidRPr="0042609C" w:rsidRDefault="00A72284" w:rsidP="00A72284">
            <w:pPr>
              <w:pStyle w:val="oancuaDanhsach"/>
              <w:ind w:left="0"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Điều 289 Bộ luật Hình sự 2015</w:t>
            </w:r>
            <w:r>
              <w:rPr>
                <w:szCs w:val="26"/>
              </w:rPr>
              <w:t>”</w:t>
            </w:r>
          </w:p>
        </w:tc>
      </w:tr>
      <w:tr w:rsidR="00A72284" w:rsidRPr="0042609C" w14:paraId="434BD3DA" w14:textId="77777777" w:rsidTr="00124FA2">
        <w:tc>
          <w:tcPr>
            <w:cnfStyle w:val="001000000000" w:firstRow="0" w:lastRow="0" w:firstColumn="1" w:lastColumn="0" w:oddVBand="0" w:evenVBand="0" w:oddHBand="0" w:evenHBand="0" w:firstRowFirstColumn="0" w:firstRowLastColumn="0" w:lastRowFirstColumn="0" w:lastRowLastColumn="0"/>
            <w:tcW w:w="3732" w:type="dxa"/>
            <w:vAlign w:val="center"/>
          </w:tcPr>
          <w:p w14:paraId="0151A36B" w14:textId="77777777" w:rsidR="00A72284" w:rsidRPr="0042609C" w:rsidRDefault="00A72284" w:rsidP="00A72284">
            <w:pPr>
              <w:pStyle w:val="oancuaDanhsach"/>
              <w:ind w:left="0" w:firstLine="0"/>
              <w:rPr>
                <w:b w:val="0"/>
                <w:bCs w:val="0"/>
                <w:szCs w:val="26"/>
              </w:rPr>
            </w:pPr>
            <w:r w:rsidRPr="0042609C">
              <w:rPr>
                <w:b w:val="0"/>
                <w:bCs w:val="0"/>
                <w:szCs w:val="26"/>
              </w:rPr>
              <w:t>2. Tấn công hệ thống CNTT của trường nhằm làm gián đoạn hoạt động của hệ thống</w:t>
            </w:r>
          </w:p>
        </w:tc>
        <w:tc>
          <w:tcPr>
            <w:tcW w:w="2790" w:type="dxa"/>
            <w:vAlign w:val="center"/>
          </w:tcPr>
          <w:p w14:paraId="33F6DDB2" w14:textId="77777777" w:rsidR="00A72284" w:rsidRPr="0042609C" w:rsidRDefault="00A72284" w:rsidP="00A72284">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sidRPr="0042609C">
              <w:rPr>
                <w:szCs w:val="26"/>
              </w:rPr>
              <w:t>Phạt tù từ 3 - 12 năm, phạt tiền từ 200 triệu - 1 tỷ đồng</w:t>
            </w:r>
          </w:p>
        </w:tc>
        <w:tc>
          <w:tcPr>
            <w:tcW w:w="3420" w:type="dxa"/>
            <w:vAlign w:val="center"/>
          </w:tcPr>
          <w:p w14:paraId="20A3B462" w14:textId="65ABF3CC" w:rsidR="00A72284" w:rsidRPr="0042609C" w:rsidRDefault="00A72284" w:rsidP="00A72284">
            <w:pPr>
              <w:pStyle w:val="oancuaDanhsach"/>
              <w:ind w:left="0"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w:t>
            </w:r>
            <w:r w:rsidRPr="0042609C">
              <w:rPr>
                <w:szCs w:val="26"/>
              </w:rPr>
              <w:t>Điều 287 Bộ luật Hình sự 2015</w:t>
            </w:r>
            <w:r>
              <w:rPr>
                <w:szCs w:val="26"/>
              </w:rPr>
              <w:t>”</w:t>
            </w:r>
          </w:p>
        </w:tc>
      </w:tr>
      <w:tr w:rsidR="00A72284" w:rsidRPr="0042609C" w14:paraId="7C0D8775" w14:textId="77777777" w:rsidTr="00124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2" w:type="dxa"/>
            <w:vAlign w:val="center"/>
          </w:tcPr>
          <w:p w14:paraId="4F0B35E3" w14:textId="77777777" w:rsidR="00A72284" w:rsidRPr="0042609C" w:rsidRDefault="00A72284" w:rsidP="00A72284">
            <w:pPr>
              <w:pStyle w:val="oancuaDanhsach"/>
              <w:ind w:left="0" w:firstLine="0"/>
              <w:rPr>
                <w:b w:val="0"/>
                <w:bCs w:val="0"/>
                <w:szCs w:val="26"/>
              </w:rPr>
            </w:pPr>
            <w:r w:rsidRPr="0042609C">
              <w:rPr>
                <w:b w:val="0"/>
                <w:bCs w:val="0"/>
                <w:szCs w:val="26"/>
              </w:rPr>
              <w:t>3. Lợi dụng hệ thống CNTT của trường để thực hiện hành vi lừa đảo, chiếm đoạt tài sản</w:t>
            </w:r>
          </w:p>
        </w:tc>
        <w:tc>
          <w:tcPr>
            <w:tcW w:w="2790" w:type="dxa"/>
            <w:vAlign w:val="center"/>
          </w:tcPr>
          <w:p w14:paraId="7C1F25F8"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tù từ 3 - 7 năm, phạt tiền từ 100 - 500 triệu đồng</w:t>
            </w:r>
          </w:p>
        </w:tc>
        <w:tc>
          <w:tcPr>
            <w:tcW w:w="3420" w:type="dxa"/>
            <w:vAlign w:val="center"/>
          </w:tcPr>
          <w:p w14:paraId="5200997F" w14:textId="6C34C0B8" w:rsidR="00A72284" w:rsidRPr="0042609C" w:rsidRDefault="00A72284" w:rsidP="00A72284">
            <w:pPr>
              <w:pStyle w:val="oancuaDanhsach"/>
              <w:ind w:left="0"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Điều 290 Bộ luật Hình sự 2015</w:t>
            </w:r>
            <w:r>
              <w:rPr>
                <w:szCs w:val="26"/>
              </w:rPr>
              <w:t>”</w:t>
            </w:r>
          </w:p>
        </w:tc>
      </w:tr>
      <w:tr w:rsidR="00A72284" w:rsidRPr="0042609C" w14:paraId="2D36EFC3" w14:textId="77777777" w:rsidTr="00124FA2">
        <w:tc>
          <w:tcPr>
            <w:cnfStyle w:val="001000000000" w:firstRow="0" w:lastRow="0" w:firstColumn="1" w:lastColumn="0" w:oddVBand="0" w:evenVBand="0" w:oddHBand="0" w:evenHBand="0" w:firstRowFirstColumn="0" w:firstRowLastColumn="0" w:lastRowFirstColumn="0" w:lastRowLastColumn="0"/>
            <w:tcW w:w="3732" w:type="dxa"/>
            <w:vAlign w:val="center"/>
          </w:tcPr>
          <w:p w14:paraId="2E128A0B" w14:textId="77777777" w:rsidR="00A72284" w:rsidRPr="0042609C" w:rsidRDefault="00A72284" w:rsidP="00A72284">
            <w:pPr>
              <w:pStyle w:val="oancuaDanhsach"/>
              <w:ind w:left="0" w:firstLine="0"/>
              <w:rPr>
                <w:b w:val="0"/>
                <w:bCs w:val="0"/>
                <w:szCs w:val="26"/>
              </w:rPr>
            </w:pPr>
            <w:r w:rsidRPr="0042609C">
              <w:rPr>
                <w:b w:val="0"/>
                <w:bCs w:val="0"/>
                <w:szCs w:val="26"/>
              </w:rPr>
              <w:t>4. Phát tán virus, phần mềm độc hại có chủ đích, gây thiệt hại lớn về dữ liệu và hệ thống CNTT</w:t>
            </w:r>
          </w:p>
        </w:tc>
        <w:tc>
          <w:tcPr>
            <w:tcW w:w="2790" w:type="dxa"/>
            <w:vAlign w:val="center"/>
          </w:tcPr>
          <w:p w14:paraId="18468943" w14:textId="77777777" w:rsidR="00A72284" w:rsidRPr="0042609C" w:rsidRDefault="00A72284" w:rsidP="00A72284">
            <w:pPr>
              <w:pStyle w:val="oancuaDanhsach"/>
              <w:ind w:left="0" w:firstLine="0"/>
              <w:cnfStyle w:val="000000000000" w:firstRow="0" w:lastRow="0" w:firstColumn="0" w:lastColumn="0" w:oddVBand="0" w:evenVBand="0" w:oddHBand="0" w:evenHBand="0" w:firstRowFirstColumn="0" w:firstRowLastColumn="0" w:lastRowFirstColumn="0" w:lastRowLastColumn="0"/>
              <w:rPr>
                <w:szCs w:val="26"/>
              </w:rPr>
            </w:pPr>
            <w:r w:rsidRPr="0042609C">
              <w:rPr>
                <w:szCs w:val="26"/>
              </w:rPr>
              <w:t>Phạt tù từ 5 - 12 năm, phạt tiền từ 200 triệu - 1 tỷ đồng</w:t>
            </w:r>
          </w:p>
        </w:tc>
        <w:tc>
          <w:tcPr>
            <w:tcW w:w="3420" w:type="dxa"/>
            <w:vAlign w:val="center"/>
          </w:tcPr>
          <w:p w14:paraId="650C8AD5" w14:textId="51513F1C" w:rsidR="00A72284" w:rsidRPr="0042609C" w:rsidRDefault="00A72284" w:rsidP="00A72284">
            <w:pPr>
              <w:pStyle w:val="oancuaDanhsach"/>
              <w:ind w:left="0"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w:t>
            </w:r>
            <w:r w:rsidRPr="0042609C">
              <w:rPr>
                <w:szCs w:val="26"/>
              </w:rPr>
              <w:t>Điều 286 Bộ luật Hình sự 2015</w:t>
            </w:r>
            <w:r>
              <w:rPr>
                <w:szCs w:val="26"/>
              </w:rPr>
              <w:t>”</w:t>
            </w:r>
          </w:p>
        </w:tc>
      </w:tr>
      <w:tr w:rsidR="00A72284" w:rsidRPr="0042609C" w14:paraId="57CE837B" w14:textId="77777777" w:rsidTr="00124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2" w:type="dxa"/>
            <w:vAlign w:val="center"/>
          </w:tcPr>
          <w:p w14:paraId="2F98D246" w14:textId="77777777" w:rsidR="00A72284" w:rsidRPr="0042609C" w:rsidRDefault="00A72284" w:rsidP="00A72284">
            <w:pPr>
              <w:pStyle w:val="oancuaDanhsach"/>
              <w:ind w:left="0" w:firstLine="0"/>
              <w:rPr>
                <w:b w:val="0"/>
                <w:bCs w:val="0"/>
                <w:szCs w:val="26"/>
              </w:rPr>
            </w:pPr>
            <w:r w:rsidRPr="0042609C">
              <w:rPr>
                <w:b w:val="0"/>
                <w:bCs w:val="0"/>
                <w:szCs w:val="26"/>
              </w:rPr>
              <w:t>5. Đánh cắp, mua bán thông tin cá nhân của cán bộ, giảng viên và sinh viên vì mục đích thương mại hoặc xâm phạm quyền riêng tư</w:t>
            </w:r>
          </w:p>
        </w:tc>
        <w:tc>
          <w:tcPr>
            <w:tcW w:w="2790" w:type="dxa"/>
            <w:vAlign w:val="center"/>
          </w:tcPr>
          <w:p w14:paraId="14C79762" w14:textId="77777777" w:rsidR="00A72284" w:rsidRPr="0042609C" w:rsidRDefault="00A72284" w:rsidP="00A72284">
            <w:pPr>
              <w:pStyle w:val="oancuaDanhsach"/>
              <w:ind w:left="0" w:firstLine="0"/>
              <w:cnfStyle w:val="000000100000" w:firstRow="0" w:lastRow="0" w:firstColumn="0" w:lastColumn="0" w:oddVBand="0" w:evenVBand="0" w:oddHBand="1" w:evenHBand="0" w:firstRowFirstColumn="0" w:firstRowLastColumn="0" w:lastRowFirstColumn="0" w:lastRowLastColumn="0"/>
              <w:rPr>
                <w:szCs w:val="26"/>
              </w:rPr>
            </w:pPr>
            <w:r w:rsidRPr="0042609C">
              <w:rPr>
                <w:szCs w:val="26"/>
              </w:rPr>
              <w:t>Phạt tù từ 3 - 7 năm, phạt tiền từ 100 - 500 triệu đồng</w:t>
            </w:r>
          </w:p>
        </w:tc>
        <w:tc>
          <w:tcPr>
            <w:tcW w:w="3420" w:type="dxa"/>
            <w:vAlign w:val="center"/>
          </w:tcPr>
          <w:p w14:paraId="480736CF" w14:textId="2176D732" w:rsidR="00A72284" w:rsidRPr="0042609C" w:rsidRDefault="00A72284" w:rsidP="00A72284">
            <w:pPr>
              <w:pStyle w:val="oancuaDanhsach"/>
              <w:ind w:left="0"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w:t>
            </w:r>
            <w:r w:rsidRPr="0042609C">
              <w:rPr>
                <w:szCs w:val="26"/>
              </w:rPr>
              <w:t>Điều 288 Bộ luật Hình sự 2015</w:t>
            </w:r>
            <w:r>
              <w:rPr>
                <w:szCs w:val="26"/>
              </w:rPr>
              <w:t>”</w:t>
            </w:r>
          </w:p>
        </w:tc>
      </w:tr>
    </w:tbl>
    <w:p w14:paraId="3BDD82F0" w14:textId="39F6200A" w:rsidR="00124FA2" w:rsidRPr="0042609C" w:rsidRDefault="00124FA2" w:rsidP="00124FA2">
      <w:pPr>
        <w:pStyle w:val="Chuthich"/>
      </w:pPr>
      <w:r>
        <w:t xml:space="preserve">Bảng </w:t>
      </w:r>
      <w:r w:rsidRPr="0042609C">
        <w:t>3.</w:t>
      </w:r>
      <w:r>
        <w:t>Ví dụ về</w:t>
      </w:r>
      <w:r w:rsidRPr="0042609C">
        <w:t xml:space="preserve"> </w:t>
      </w:r>
      <w:r>
        <w:t>m</w:t>
      </w:r>
      <w:r w:rsidRPr="0042609C">
        <w:t>ức Xử Lý Hình Sự Khi Lạm Dụng Tài Nguyên CNTT</w:t>
      </w:r>
    </w:p>
    <w:p w14:paraId="7921A38E" w14:textId="43162FE5" w:rsidR="00571DFA" w:rsidRPr="00124FA2" w:rsidRDefault="00124FA2" w:rsidP="00571DFA">
      <w:pPr>
        <w:rPr>
          <w:color w:val="FFFFFF" w:themeColor="background1"/>
        </w:rPr>
      </w:pPr>
      <w:r w:rsidRPr="00124FA2">
        <w:rPr>
          <w:color w:val="FFFFFF" w:themeColor="background1"/>
        </w:rPr>
        <w:t>ád</w:t>
      </w:r>
    </w:p>
    <w:p w14:paraId="4D74943B" w14:textId="20888DA1" w:rsidR="00571DFA" w:rsidRDefault="00124FA2" w:rsidP="00571DFA">
      <w:pPr>
        <w:rPr>
          <w:color w:val="FFFFFF" w:themeColor="background1"/>
        </w:rPr>
      </w:pPr>
      <w:r w:rsidRPr="00124FA2">
        <w:rPr>
          <w:color w:val="FFFFFF" w:themeColor="background1"/>
        </w:rPr>
        <w:t>sdád</w:t>
      </w:r>
    </w:p>
    <w:p w14:paraId="796991B2" w14:textId="73F917A3" w:rsidR="00124FA2" w:rsidRDefault="00124FA2" w:rsidP="00571DFA">
      <w:pPr>
        <w:rPr>
          <w:color w:val="FFFFFF" w:themeColor="background1"/>
        </w:rPr>
      </w:pPr>
      <w:r>
        <w:rPr>
          <w:color w:val="FFFFFF" w:themeColor="background1"/>
        </w:rPr>
        <w:t>adad</w:t>
      </w:r>
    </w:p>
    <w:p w14:paraId="1F471286" w14:textId="61A0EC76" w:rsidR="00124FA2" w:rsidRDefault="00124FA2" w:rsidP="00124FA2">
      <w:pPr>
        <w:pStyle w:val="u2"/>
        <w:rPr>
          <w:szCs w:val="26"/>
        </w:rPr>
      </w:pPr>
      <w:r w:rsidRPr="0042609C">
        <w:rPr>
          <w:szCs w:val="26"/>
        </w:rPr>
        <w:lastRenderedPageBreak/>
        <w:t>Quy trình báo cáo sự cố và phối hợp xử lý vi phạm</w:t>
      </w:r>
    </w:p>
    <w:p w14:paraId="02E39CFB" w14:textId="77777777" w:rsidR="00124FA2" w:rsidRPr="0042609C" w:rsidRDefault="00124FA2" w:rsidP="00124FA2">
      <w:pPr>
        <w:rPr>
          <w:szCs w:val="26"/>
        </w:rPr>
      </w:pPr>
      <w:r w:rsidRPr="0042609C">
        <w:rPr>
          <w:szCs w:val="26"/>
        </w:rPr>
        <w:t>- Khi phát hiện ra dấu hiệu của sự cố hay hành vi vi phạm, người dùng phải nhanh chóng báo cáo cho ban quan trị thông qua các kênh :</w:t>
      </w:r>
    </w:p>
    <w:p w14:paraId="7109F6D0" w14:textId="0867DA96" w:rsidR="00124FA2" w:rsidRPr="00124FA2" w:rsidRDefault="00124FA2" w:rsidP="00124FA2">
      <w:pPr>
        <w:ind w:firstLine="0"/>
        <w:rPr>
          <w:szCs w:val="26"/>
        </w:rPr>
      </w:pPr>
      <w:r>
        <w:rPr>
          <w:szCs w:val="26"/>
        </w:rPr>
        <w:t xml:space="preserve">         + </w:t>
      </w:r>
      <w:r w:rsidRPr="00124FA2">
        <w:rPr>
          <w:szCs w:val="26"/>
        </w:rPr>
        <w:t>Báo cáo với giảng viên, ban giám hiệu nhà trường.</w:t>
      </w:r>
    </w:p>
    <w:p w14:paraId="264E7B28" w14:textId="544EA7CD" w:rsidR="00124FA2" w:rsidRPr="00124FA2" w:rsidRDefault="00124FA2" w:rsidP="00124FA2">
      <w:pPr>
        <w:ind w:firstLine="0"/>
        <w:rPr>
          <w:szCs w:val="26"/>
        </w:rPr>
      </w:pPr>
      <w:r>
        <w:rPr>
          <w:szCs w:val="26"/>
        </w:rPr>
        <w:t xml:space="preserve">         + </w:t>
      </w:r>
      <w:r w:rsidRPr="00124FA2">
        <w:rPr>
          <w:szCs w:val="26"/>
        </w:rPr>
        <w:t>Email của bộ phận quản trị CNTT của trường.</w:t>
      </w:r>
    </w:p>
    <w:p w14:paraId="2BD7862C" w14:textId="65736537" w:rsidR="00124FA2" w:rsidRPr="00124FA2" w:rsidRDefault="00124FA2" w:rsidP="00124FA2">
      <w:pPr>
        <w:ind w:firstLine="0"/>
        <w:rPr>
          <w:szCs w:val="26"/>
        </w:rPr>
      </w:pPr>
      <w:r>
        <w:rPr>
          <w:szCs w:val="26"/>
        </w:rPr>
        <w:t xml:space="preserve">         + </w:t>
      </w:r>
      <w:r w:rsidRPr="00124FA2">
        <w:rPr>
          <w:szCs w:val="26"/>
        </w:rPr>
        <w:t>Liên hệ với đội ngũ kỹ thuật CNTT của trường.</w:t>
      </w:r>
    </w:p>
    <w:p w14:paraId="5C139521" w14:textId="77777777" w:rsidR="00124FA2" w:rsidRPr="0042609C" w:rsidRDefault="00124FA2" w:rsidP="00124FA2">
      <w:pPr>
        <w:rPr>
          <w:szCs w:val="26"/>
        </w:rPr>
      </w:pPr>
      <w:r w:rsidRPr="0042609C">
        <w:rPr>
          <w:szCs w:val="26"/>
        </w:rPr>
        <w:t>- Nội dung báo cáo cần có : loại sự cố, vi phạm; thời gian phát hiện ; bằng chứng về sự cố, vi phạm(ảnh chụp màn hình, mô tả về sự cố-vi phạm); mức độ ảnh hưởng đến cá nhân hoặc hệ thống.</w:t>
      </w:r>
    </w:p>
    <w:p w14:paraId="764D0134" w14:textId="5AB3BF97" w:rsidR="00124FA2" w:rsidRPr="0042609C" w:rsidRDefault="00124FA2" w:rsidP="00124FA2">
      <w:pPr>
        <w:rPr>
          <w:szCs w:val="26"/>
        </w:rPr>
      </w:pPr>
      <w:r w:rsidRPr="0042609C">
        <w:rPr>
          <w:szCs w:val="26"/>
        </w:rPr>
        <w:t xml:space="preserve">- </w:t>
      </w:r>
      <w:r w:rsidR="00A72284" w:rsidRPr="0042609C">
        <w:rPr>
          <w:szCs w:val="26"/>
        </w:rPr>
        <w:t>Sau khi tiếp nhận báo cáo sự cố - vi phạm của người dùng, ban quản trị CNTT của trường sẽ tiến hành kiểm tra, xác định và phân loại mức độ rủi ro thành 3 mức độ dựa trên tiêu chí  tính chất, phạm vi ảnh hưởng và mức độ nghiêm trọng của sự việc</w:t>
      </w:r>
      <w:r w:rsidRPr="0042609C">
        <w:rPr>
          <w:szCs w:val="26"/>
        </w:rPr>
        <w:t>:</w:t>
      </w:r>
    </w:p>
    <w:p w14:paraId="03342F84" w14:textId="6476378A" w:rsidR="00124FA2" w:rsidRPr="00124FA2" w:rsidRDefault="00124FA2" w:rsidP="00124FA2">
      <w:pPr>
        <w:rPr>
          <w:szCs w:val="26"/>
        </w:rPr>
      </w:pPr>
      <w:r>
        <w:rPr>
          <w:szCs w:val="26"/>
        </w:rPr>
        <w:t xml:space="preserve">+ </w:t>
      </w:r>
      <w:r w:rsidRPr="00124FA2">
        <w:rPr>
          <w:szCs w:val="26"/>
        </w:rPr>
        <w:t>Mức 1 (Nhẹ) : vi phạm cá nhân, không ảnh hưởng nhiều đến hệ thống.</w:t>
      </w:r>
    </w:p>
    <w:p w14:paraId="040F85BE" w14:textId="7C14EB98" w:rsidR="00124FA2" w:rsidRPr="00124FA2" w:rsidRDefault="00124FA2" w:rsidP="00124FA2">
      <w:pPr>
        <w:rPr>
          <w:szCs w:val="26"/>
        </w:rPr>
      </w:pPr>
      <w:r>
        <w:rPr>
          <w:szCs w:val="26"/>
        </w:rPr>
        <w:t xml:space="preserve">+ </w:t>
      </w:r>
      <w:r w:rsidRPr="00124FA2">
        <w:rPr>
          <w:szCs w:val="26"/>
        </w:rPr>
        <w:t>Mức 2 (Trung bình) : vi phạm có ảnh hưởng đến hệ thống hoặc người dùng khác.</w:t>
      </w:r>
    </w:p>
    <w:p w14:paraId="628A72A3" w14:textId="0F1DB9B3" w:rsidR="00124FA2" w:rsidRPr="00124FA2" w:rsidRDefault="00124FA2" w:rsidP="00124FA2">
      <w:pPr>
        <w:rPr>
          <w:szCs w:val="26"/>
        </w:rPr>
      </w:pPr>
      <w:r>
        <w:rPr>
          <w:szCs w:val="26"/>
        </w:rPr>
        <w:t xml:space="preserve">+ </w:t>
      </w:r>
      <w:r w:rsidRPr="00124FA2">
        <w:rPr>
          <w:szCs w:val="26"/>
        </w:rPr>
        <w:t>Mức 3 (Nghiêm trọng) : vi phạm gây ảnh hưởng lớn hoặc có dấu hiệu vi phạm pháp luật.</w:t>
      </w:r>
    </w:p>
    <w:p w14:paraId="745CB2EA" w14:textId="6263702C" w:rsidR="00124FA2" w:rsidRPr="0042609C" w:rsidRDefault="00124FA2" w:rsidP="00124FA2">
      <w:pPr>
        <w:rPr>
          <w:szCs w:val="26"/>
        </w:rPr>
      </w:pPr>
      <w:r w:rsidRPr="0042609C">
        <w:rPr>
          <w:szCs w:val="26"/>
        </w:rPr>
        <w:t>-</w:t>
      </w:r>
      <w:r>
        <w:rPr>
          <w:szCs w:val="26"/>
        </w:rPr>
        <w:t xml:space="preserve"> </w:t>
      </w:r>
      <w:r w:rsidR="00A72284" w:rsidRPr="0042609C">
        <w:rPr>
          <w:szCs w:val="26"/>
        </w:rPr>
        <w:t>Ban quản trị CNTT sẽ thực hiện biện pháp</w:t>
      </w:r>
      <w:r w:rsidR="00A72284">
        <w:rPr>
          <w:szCs w:val="26"/>
        </w:rPr>
        <w:t xml:space="preserve"> bảo mật</w:t>
      </w:r>
      <w:r w:rsidR="00A72284" w:rsidRPr="0042609C">
        <w:rPr>
          <w:szCs w:val="26"/>
        </w:rPr>
        <w:t xml:space="preserve"> </w:t>
      </w:r>
      <w:r w:rsidR="00A72284">
        <w:rPr>
          <w:szCs w:val="26"/>
        </w:rPr>
        <w:t>nhằm</w:t>
      </w:r>
      <w:r w:rsidR="00A72284" w:rsidRPr="0042609C">
        <w:rPr>
          <w:szCs w:val="26"/>
        </w:rPr>
        <w:t xml:space="preserve"> hạn chế tổn thất và ngăn chặn thiệt hại lan rộng.Các biện pháp</w:t>
      </w:r>
      <w:r w:rsidR="00A72284">
        <w:rPr>
          <w:szCs w:val="26"/>
        </w:rPr>
        <w:t xml:space="preserve"> bảo mật</w:t>
      </w:r>
      <w:r w:rsidR="00A72284" w:rsidRPr="0042609C">
        <w:rPr>
          <w:szCs w:val="26"/>
        </w:rPr>
        <w:t xml:space="preserve"> có thể bao gồm</w:t>
      </w:r>
      <w:r w:rsidRPr="0042609C">
        <w:rPr>
          <w:szCs w:val="26"/>
        </w:rPr>
        <w:t>:</w:t>
      </w:r>
    </w:p>
    <w:p w14:paraId="2348B884" w14:textId="374A158E" w:rsidR="00124FA2" w:rsidRPr="00124FA2" w:rsidRDefault="00124FA2" w:rsidP="00124FA2">
      <w:pPr>
        <w:rPr>
          <w:szCs w:val="26"/>
        </w:rPr>
      </w:pPr>
      <w:r>
        <w:rPr>
          <w:szCs w:val="26"/>
        </w:rPr>
        <w:t xml:space="preserve">+ </w:t>
      </w:r>
      <w:r w:rsidRPr="00124FA2">
        <w:rPr>
          <w:szCs w:val="26"/>
        </w:rPr>
        <w:t>Chặn cổng tường lửa, tắt hệ thống bị xâm nhập, vô hiệu hóa tài khoản người dùng, hạn chế truy cập mạng.</w:t>
      </w:r>
    </w:p>
    <w:p w14:paraId="37DB5D05" w14:textId="2E5DD7FA" w:rsidR="00124FA2" w:rsidRPr="00124FA2" w:rsidRDefault="00124FA2" w:rsidP="00124FA2">
      <w:pPr>
        <w:rPr>
          <w:szCs w:val="26"/>
        </w:rPr>
      </w:pPr>
      <w:r>
        <w:rPr>
          <w:szCs w:val="26"/>
        </w:rPr>
        <w:t xml:space="preserve">+ </w:t>
      </w:r>
      <w:r w:rsidRPr="00124FA2">
        <w:rPr>
          <w:szCs w:val="26"/>
        </w:rPr>
        <w:t>Nếu cần thiết thì có thể triển khai bảo vệ vật lý 24/7.</w:t>
      </w:r>
    </w:p>
    <w:p w14:paraId="758C6413" w14:textId="3D0486D9" w:rsidR="00124FA2" w:rsidRPr="0042609C" w:rsidRDefault="00124FA2" w:rsidP="00124FA2">
      <w:pPr>
        <w:rPr>
          <w:szCs w:val="26"/>
        </w:rPr>
      </w:pPr>
      <w:r w:rsidRPr="0042609C">
        <w:rPr>
          <w:szCs w:val="26"/>
        </w:rPr>
        <w:t>-</w:t>
      </w:r>
      <w:r>
        <w:rPr>
          <w:szCs w:val="26"/>
        </w:rPr>
        <w:t xml:space="preserve"> </w:t>
      </w:r>
      <w:r w:rsidR="00A72284" w:rsidRPr="0042609C">
        <w:rPr>
          <w:szCs w:val="26"/>
        </w:rPr>
        <w:t xml:space="preserve">Ban quản trị hệ thống sẽ tiến hành khắc phục và xử lý sự cố theo quy trình đã được thiết lập. </w:t>
      </w:r>
      <w:r w:rsidR="00A72284">
        <w:rPr>
          <w:szCs w:val="26"/>
        </w:rPr>
        <w:t>Dựa trên</w:t>
      </w:r>
      <w:r w:rsidR="00A72284" w:rsidRPr="0042609C">
        <w:rPr>
          <w:szCs w:val="26"/>
        </w:rPr>
        <w:t xml:space="preserve"> mức độ nghiêm trọng của sự cố, thời gian xử lý có thể khác nhau, từ việc khắc phục nhanh chóng trong vài phút đối với sự cố nhỏ, đến vài giờ hoặc thậm chí vài ngày đối với các sự cố phức tạp, đòi hỏi sự can thiệp sâu hoặc phối hợp với các đơn vị </w:t>
      </w:r>
      <w:r w:rsidR="00A72284">
        <w:rPr>
          <w:szCs w:val="26"/>
        </w:rPr>
        <w:t>chuyên ngành</w:t>
      </w:r>
      <w:r w:rsidR="00A72284" w:rsidRPr="0042609C">
        <w:rPr>
          <w:szCs w:val="26"/>
        </w:rPr>
        <w:t xml:space="preserve"> để đảm bảo hệ thống hoạt động ổn định trở lại.</w:t>
      </w:r>
    </w:p>
    <w:p w14:paraId="25E8363F" w14:textId="236F6242" w:rsidR="00124FA2" w:rsidRPr="0042609C" w:rsidRDefault="00124FA2" w:rsidP="00124FA2">
      <w:pPr>
        <w:rPr>
          <w:szCs w:val="26"/>
        </w:rPr>
      </w:pPr>
      <w:r w:rsidRPr="0042609C">
        <w:rPr>
          <w:szCs w:val="26"/>
        </w:rPr>
        <w:lastRenderedPageBreak/>
        <w:t>-</w:t>
      </w:r>
      <w:r>
        <w:rPr>
          <w:szCs w:val="26"/>
        </w:rPr>
        <w:t xml:space="preserve"> </w:t>
      </w:r>
      <w:r w:rsidR="00A72284" w:rsidRPr="0042609C">
        <w:rPr>
          <w:szCs w:val="26"/>
        </w:rPr>
        <w:t>Ban quản trị CNTT tiến hành điều tra sự cố, xác định nguyên nhân sự cố, phạm vi ảnh hưởng, xem tính chất sự cố có liên quan đến tấn công mạng hay không.Nếu có yếu tố vi phạm pháp luật nghiêm trọng thì sẽ phối hợp với cơ quan chức năng để làm rõ hành vi phạm tội.</w:t>
      </w:r>
    </w:p>
    <w:p w14:paraId="2A7B32B7" w14:textId="15904B29" w:rsidR="00124FA2" w:rsidRDefault="00124FA2" w:rsidP="00124FA2">
      <w:pPr>
        <w:rPr>
          <w:szCs w:val="26"/>
        </w:rPr>
      </w:pPr>
      <w:r w:rsidRPr="0042609C">
        <w:rPr>
          <w:szCs w:val="26"/>
        </w:rPr>
        <w:t>-</w:t>
      </w:r>
      <w:r>
        <w:rPr>
          <w:szCs w:val="26"/>
        </w:rPr>
        <w:t xml:space="preserve"> </w:t>
      </w:r>
      <w:r w:rsidR="00A72284" w:rsidRPr="0042609C">
        <w:rPr>
          <w:szCs w:val="26"/>
        </w:rPr>
        <w:t xml:space="preserve">Sau xác định được mức độ nghiêm trọng và xác </w:t>
      </w:r>
      <w:r w:rsidR="00A72284">
        <w:rPr>
          <w:szCs w:val="26"/>
        </w:rPr>
        <w:t>định</w:t>
      </w:r>
      <w:r w:rsidR="00A72284" w:rsidRPr="0042609C">
        <w:rPr>
          <w:szCs w:val="26"/>
        </w:rPr>
        <w:t xml:space="preserve"> được đối tượng vi phạm thì ban giám hiệu dựa trên mức độ nghiêm trọng đưa ra các hình thức xử lý vi phạm tương ứng </w:t>
      </w:r>
      <w:r w:rsidR="00A72284">
        <w:rPr>
          <w:szCs w:val="26"/>
        </w:rPr>
        <w:t>đã quy định ở phần 4.1</w:t>
      </w:r>
      <w:r w:rsidRPr="0042609C">
        <w:rPr>
          <w:szCs w:val="26"/>
        </w:rPr>
        <w:t>.</w:t>
      </w:r>
    </w:p>
    <w:p w14:paraId="0CDB6263" w14:textId="596A89DE" w:rsidR="00124FA2" w:rsidRDefault="00124FA2" w:rsidP="00124FA2">
      <w:pPr>
        <w:pStyle w:val="Chuthich"/>
      </w:pPr>
      <w:r>
        <w:rPr>
          <w:noProof/>
        </w:rPr>
        <w:drawing>
          <wp:inline distT="0" distB="0" distL="0" distR="0" wp14:anchorId="67380222" wp14:editId="306AAE2E">
            <wp:extent cx="5093970" cy="2928257"/>
            <wp:effectExtent l="0" t="0" r="0" b="5715"/>
            <wp:docPr id="1714791338" name="Hình ảnh 2"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1338" name="Hình ảnh 2" descr="Ảnh có chứa văn bản, biểu đồ, ảnh chụp màn hình, Phông chữ&#10;&#10;Nội dung do AI tạo ra có thể không chính xác."/>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9163" cy="2936991"/>
                    </a:xfrm>
                    <a:prstGeom prst="rect">
                      <a:avLst/>
                    </a:prstGeom>
                  </pic:spPr>
                </pic:pic>
              </a:graphicData>
            </a:graphic>
          </wp:inline>
        </w:drawing>
      </w:r>
    </w:p>
    <w:p w14:paraId="0B8E5114" w14:textId="4E61CA52" w:rsidR="00124FA2" w:rsidRPr="0042609C" w:rsidRDefault="00124FA2" w:rsidP="00124FA2">
      <w:pPr>
        <w:pStyle w:val="Chuthich"/>
      </w:pPr>
      <w:r>
        <w:t>Hình 4-1</w:t>
      </w:r>
      <w:r w:rsidRPr="0042609C">
        <w:t xml:space="preserve"> Quy trình báo cáo sự cố và phối hợp xử lý vi phạm</w:t>
      </w:r>
    </w:p>
    <w:p w14:paraId="00EC7D44" w14:textId="3CAC331F" w:rsidR="00124FA2" w:rsidRDefault="00124FA2" w:rsidP="00124FA2">
      <w:pPr>
        <w:pStyle w:val="u2"/>
        <w:rPr>
          <w:szCs w:val="26"/>
        </w:rPr>
      </w:pPr>
      <w:r w:rsidRPr="0042609C">
        <w:rPr>
          <w:szCs w:val="26"/>
        </w:rPr>
        <w:t>Bảo mật dữ liệu và an toàn thông tin</w:t>
      </w:r>
    </w:p>
    <w:p w14:paraId="0300E9F7" w14:textId="77777777" w:rsidR="00A72284" w:rsidRPr="0042609C" w:rsidRDefault="00A72284" w:rsidP="00A72284">
      <w:pPr>
        <w:rPr>
          <w:szCs w:val="26"/>
        </w:rPr>
      </w:pPr>
      <w:r w:rsidRPr="0042609C">
        <w:rPr>
          <w:szCs w:val="26"/>
        </w:rPr>
        <w:t xml:space="preserve">   Bảo mật dữ liệu và an toàn thông tin trong hệ thống CNTT của trường đại học Mỏ - địa chất là yếu tố quan trọng để bảo vệ tài nguyên số, đảm bảo tính toàn vẹn và bảo mật </w:t>
      </w:r>
      <w:r>
        <w:rPr>
          <w:szCs w:val="26"/>
        </w:rPr>
        <w:t>dữ liệu nhạy cảm</w:t>
      </w:r>
      <w:r w:rsidRPr="0042609C">
        <w:rPr>
          <w:szCs w:val="26"/>
        </w:rPr>
        <w:t xml:space="preserve"> của người dùng hệ thống. Các biện pháp bảo mật được áp dụng nhằm ngăn chặn rủi ro từ các cuộc tấn công mạng</w:t>
      </w:r>
      <w:r>
        <w:rPr>
          <w:szCs w:val="26"/>
        </w:rPr>
        <w:t>,</w:t>
      </w:r>
      <w:r w:rsidRPr="0042609C">
        <w:rPr>
          <w:szCs w:val="26"/>
        </w:rPr>
        <w:t xml:space="preserve"> xâm phạm quyền riêng tư</w:t>
      </w:r>
      <w:r>
        <w:rPr>
          <w:szCs w:val="26"/>
        </w:rPr>
        <w:t xml:space="preserve"> và</w:t>
      </w:r>
      <w:r w:rsidRPr="0042609C">
        <w:rPr>
          <w:szCs w:val="26"/>
        </w:rPr>
        <w:t xml:space="preserve"> rò rỉ dữ liệu .</w:t>
      </w:r>
    </w:p>
    <w:p w14:paraId="5CCF8885" w14:textId="50CA1338" w:rsidR="00124FA2" w:rsidRDefault="00124FA2" w:rsidP="00124FA2">
      <w:pPr>
        <w:pStyle w:val="u3"/>
      </w:pPr>
      <w:r w:rsidRPr="0042609C">
        <w:t>Nguyên tắc CIA</w:t>
      </w:r>
    </w:p>
    <w:p w14:paraId="70E2B2D2" w14:textId="6D34292E" w:rsidR="00124FA2" w:rsidRPr="0042609C" w:rsidRDefault="00124FA2" w:rsidP="00A72284">
      <w:pPr>
        <w:rPr>
          <w:szCs w:val="26"/>
        </w:rPr>
      </w:pPr>
      <w:r w:rsidRPr="0042609C">
        <w:rPr>
          <w:szCs w:val="26"/>
        </w:rPr>
        <w:t>-</w:t>
      </w:r>
      <w:r>
        <w:rPr>
          <w:szCs w:val="26"/>
        </w:rPr>
        <w:t xml:space="preserve"> </w:t>
      </w:r>
      <w:r w:rsidR="00A72284" w:rsidRPr="0042609C">
        <w:rPr>
          <w:szCs w:val="26"/>
        </w:rPr>
        <w:t xml:space="preserve">Trường đại học Mỏ - địa chất tuân thủ nguyên tắc CIA (Confidenttiality, Integrity, Availability) để đảm bảo tính an toàn thông tin. Nguyên tắc CIA là một mô hình quan trọng giúp thiết lập và duy trì hệ thống bảo mật hiệu quả, đảm bảo tính </w:t>
      </w:r>
      <w:r w:rsidR="00A72284">
        <w:rPr>
          <w:szCs w:val="26"/>
        </w:rPr>
        <w:t>bảo mật</w:t>
      </w:r>
      <w:r w:rsidR="00A72284" w:rsidRPr="0042609C">
        <w:rPr>
          <w:szCs w:val="26"/>
        </w:rPr>
        <w:t>, toàn vẹn và khả dụng của dữ liệu.</w:t>
      </w:r>
    </w:p>
    <w:p w14:paraId="300F34C2" w14:textId="53D0E4C2" w:rsidR="00124FA2" w:rsidRDefault="00124FA2" w:rsidP="00124FA2">
      <w:pPr>
        <w:pStyle w:val="Chuthich"/>
      </w:pPr>
      <w:r w:rsidRPr="0042609C">
        <w:rPr>
          <w:noProof/>
        </w:rPr>
        <w:lastRenderedPageBreak/>
        <w:drawing>
          <wp:inline distT="0" distB="0" distL="0" distR="0" wp14:anchorId="0FE4BB4C" wp14:editId="43B12489">
            <wp:extent cx="4430384" cy="2919047"/>
            <wp:effectExtent l="0" t="0" r="8890" b="0"/>
            <wp:docPr id="1637456948" name="Hình ảnh 1" descr="Bộ ba CIA - Nguyên tắc truyền thống của Cybe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ộ ba CIA - Nguyên tắc truyền thống của Cyber securit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16277" cy="2975639"/>
                    </a:xfrm>
                    <a:prstGeom prst="rect">
                      <a:avLst/>
                    </a:prstGeom>
                    <a:noFill/>
                    <a:ln>
                      <a:noFill/>
                    </a:ln>
                  </pic:spPr>
                </pic:pic>
              </a:graphicData>
            </a:graphic>
          </wp:inline>
        </w:drawing>
      </w:r>
    </w:p>
    <w:p w14:paraId="5D806714" w14:textId="4A9C4456" w:rsidR="00124FA2" w:rsidRDefault="00124FA2" w:rsidP="00124FA2">
      <w:pPr>
        <w:pStyle w:val="Chuthich"/>
      </w:pPr>
      <w:r>
        <w:t>Hình 4-2 Nguyên tắc CIA(Nguồn</w:t>
      </w:r>
      <w:hyperlink r:id="rId55" w:history="1">
        <w:r w:rsidR="000B6E7D" w:rsidRPr="000B6E7D">
          <w:rPr>
            <w:rStyle w:val="Siuktni"/>
          </w:rPr>
          <w:t>[CIA])</w:t>
        </w:r>
      </w:hyperlink>
    </w:p>
    <w:p w14:paraId="3D106108" w14:textId="77777777" w:rsidR="00A72284" w:rsidRPr="0042609C" w:rsidRDefault="00A72284" w:rsidP="00A72284">
      <w:pPr>
        <w:rPr>
          <w:szCs w:val="26"/>
        </w:rPr>
      </w:pPr>
      <w:r w:rsidRPr="0042609C">
        <w:rPr>
          <w:szCs w:val="26"/>
        </w:rPr>
        <w:t xml:space="preserve">- Bảo mật (Confidentiality) </w:t>
      </w:r>
    </w:p>
    <w:p w14:paraId="3CC10109" w14:textId="37C73721" w:rsidR="000B6E7D" w:rsidRPr="0042609C" w:rsidRDefault="000B6E7D" w:rsidP="00A72284">
      <w:pPr>
        <w:rPr>
          <w:szCs w:val="26"/>
        </w:rPr>
      </w:pPr>
      <w:r w:rsidRPr="0042609C">
        <w:rPr>
          <w:szCs w:val="26"/>
        </w:rPr>
        <w:t>+</w:t>
      </w:r>
      <w:r>
        <w:rPr>
          <w:szCs w:val="26"/>
        </w:rPr>
        <w:t xml:space="preserve"> </w:t>
      </w:r>
      <w:r w:rsidR="00A72284" w:rsidRPr="0042609C">
        <w:rPr>
          <w:szCs w:val="26"/>
        </w:rPr>
        <w:t>Bảo mật thông tin nhằm ngăn chặn truy cập trái phép vào dữ liệu quan trọng của trường đại học, bao gồm thông tin sinh viên, hồ sơ tài chính, dữ liệu nghiên cứu và các tài liệu nội bộ. Để đảm bảo tính bảo mật, trường cần áp dụng các biện pháp như:</w:t>
      </w:r>
    </w:p>
    <w:p w14:paraId="535191D5" w14:textId="00C3C22F" w:rsidR="000B6E7D" w:rsidRPr="000B6E7D" w:rsidRDefault="000B6E7D" w:rsidP="000B6E7D">
      <w:pPr>
        <w:rPr>
          <w:szCs w:val="26"/>
        </w:rPr>
      </w:pPr>
      <w:r>
        <w:rPr>
          <w:rFonts w:ascii="Ubuntu" w:hAnsi="Ubuntu"/>
          <w:szCs w:val="26"/>
        </w:rPr>
        <w:t xml:space="preserve"> </w:t>
      </w:r>
      <w:r w:rsidRPr="000B6E7D">
        <w:rPr>
          <w:rFonts w:ascii="Ubuntu" w:hAnsi="Ubuntu"/>
          <w:szCs w:val="26"/>
        </w:rPr>
        <w:t>•</w:t>
      </w:r>
      <w:r>
        <w:rPr>
          <w:rFonts w:ascii="Ubuntu" w:hAnsi="Ubuntu"/>
          <w:szCs w:val="26"/>
        </w:rPr>
        <w:t xml:space="preserve"> </w:t>
      </w:r>
      <w:r w:rsidR="00A72284" w:rsidRPr="0042609C">
        <w:rPr>
          <w:szCs w:val="26"/>
        </w:rPr>
        <w:t>Kiểm soát truy cập: Hạn chế quyền truy cập chỉ dành cho những người có thẩm quyền. Các hệ thống quản lý danh tính và truy cập (IAM) giúp xác định và cấp quyền cho từng cá nhân theo vai trò của họ</w:t>
      </w:r>
      <w:r w:rsidRPr="000B6E7D">
        <w:rPr>
          <w:szCs w:val="26"/>
        </w:rPr>
        <w:t>.</w:t>
      </w:r>
    </w:p>
    <w:p w14:paraId="7B5470DE" w14:textId="29EAD3FD" w:rsidR="000B6E7D" w:rsidRPr="0042609C" w:rsidRDefault="000B6E7D" w:rsidP="000B6E7D">
      <w:pPr>
        <w:rPr>
          <w:szCs w:val="26"/>
        </w:rPr>
      </w:pPr>
      <w:r>
        <w:rPr>
          <w:szCs w:val="26"/>
        </w:rPr>
        <w:t xml:space="preserve"> </w:t>
      </w:r>
      <w:r w:rsidRPr="000B6E7D">
        <w:rPr>
          <w:szCs w:val="26"/>
        </w:rPr>
        <w:t>•</w:t>
      </w:r>
      <w:r>
        <w:rPr>
          <w:szCs w:val="26"/>
        </w:rPr>
        <w:t xml:space="preserve"> </w:t>
      </w:r>
      <w:r w:rsidR="00A72284" w:rsidRPr="0042609C">
        <w:rPr>
          <w:szCs w:val="26"/>
        </w:rPr>
        <w:t>Mã hóa dữ liệu: Mọi dữ liệu quan trọng cần được mã hóa trong quá trình lưu trữ và truyền tải để tránh rò rỉ thông tin nếu bị đánh cắp.</w:t>
      </w:r>
    </w:p>
    <w:p w14:paraId="717AE257" w14:textId="41370C72" w:rsidR="000B6E7D" w:rsidRPr="0042609C" w:rsidRDefault="000B6E7D" w:rsidP="000B6E7D">
      <w:pPr>
        <w:rPr>
          <w:szCs w:val="26"/>
        </w:rPr>
      </w:pPr>
      <w:r>
        <w:rPr>
          <w:szCs w:val="26"/>
        </w:rPr>
        <w:t xml:space="preserve"> </w:t>
      </w:r>
      <w:r w:rsidRPr="000B6E7D">
        <w:rPr>
          <w:szCs w:val="26"/>
        </w:rPr>
        <w:t>•</w:t>
      </w:r>
      <w:r>
        <w:rPr>
          <w:szCs w:val="26"/>
        </w:rPr>
        <w:t xml:space="preserve"> </w:t>
      </w:r>
      <w:r w:rsidRPr="0042609C">
        <w:rPr>
          <w:szCs w:val="26"/>
        </w:rPr>
        <w:t>Xác thực đa yếu tố (MFA): Yêu cầu nhiều phương thức xác thực khi đăng nhập vào hệ thống nhằm tăng cường bảo mật.</w:t>
      </w:r>
    </w:p>
    <w:p w14:paraId="124A20D0" w14:textId="427C3185" w:rsidR="000B6E7D" w:rsidRPr="0042609C" w:rsidRDefault="000B6E7D" w:rsidP="000B6E7D">
      <w:pPr>
        <w:rPr>
          <w:szCs w:val="26"/>
        </w:rPr>
      </w:pPr>
      <w:r>
        <w:rPr>
          <w:szCs w:val="26"/>
        </w:rPr>
        <w:t xml:space="preserve"> </w:t>
      </w:r>
      <w:r w:rsidRPr="000B6E7D">
        <w:rPr>
          <w:szCs w:val="26"/>
        </w:rPr>
        <w:t>•</w:t>
      </w:r>
      <w:r>
        <w:rPr>
          <w:szCs w:val="26"/>
        </w:rPr>
        <w:t xml:space="preserve"> </w:t>
      </w:r>
      <w:r w:rsidRPr="0042609C">
        <w:rPr>
          <w:szCs w:val="26"/>
        </w:rPr>
        <w:t>Giám sát và phát hiện truy cập trái phép: Sử dụng các công cụ giám sát mạng và hệ thống để kịp thời phát hiện và ngăn chặn hành vi xâm nhập trái phép.</w:t>
      </w:r>
    </w:p>
    <w:p w14:paraId="40D9931F" w14:textId="6EE972AD" w:rsidR="000B6E7D" w:rsidRDefault="000B6E7D" w:rsidP="000B6E7D">
      <w:pPr>
        <w:rPr>
          <w:szCs w:val="26"/>
        </w:rPr>
      </w:pPr>
      <w:r w:rsidRPr="0042609C">
        <w:rPr>
          <w:szCs w:val="26"/>
        </w:rPr>
        <w:t>+</w:t>
      </w:r>
      <w:r w:rsidR="00A72284">
        <w:rPr>
          <w:szCs w:val="26"/>
        </w:rPr>
        <w:t xml:space="preserve"> </w:t>
      </w:r>
      <w:r w:rsidR="00A72284" w:rsidRPr="0042609C">
        <w:rPr>
          <w:szCs w:val="26"/>
        </w:rPr>
        <w:t>Nếu dữ liệu không được bảo mật tốt, nguy cơ bị đánh cắp hoặc truy cập trái phép sẽ gia tăng, ảnh hưởng đến uy tín của trường và có thể dẫn đến vi phạm pháp lý liên quan đến bảo vệ dữ liệu cá nhân.</w:t>
      </w:r>
    </w:p>
    <w:p w14:paraId="75EDD1A4" w14:textId="77777777" w:rsidR="000B6E7D" w:rsidRDefault="000B6E7D" w:rsidP="000B6E7D">
      <w:pPr>
        <w:pStyle w:val="Chuthich"/>
        <w:rPr>
          <w:szCs w:val="26"/>
        </w:rPr>
      </w:pPr>
      <w:r>
        <w:rPr>
          <w:noProof/>
        </w:rPr>
        <w:lastRenderedPageBreak/>
        <w:drawing>
          <wp:inline distT="0" distB="0" distL="0" distR="0" wp14:anchorId="26CE7D37" wp14:editId="5AA6629F">
            <wp:extent cx="5943600" cy="3122295"/>
            <wp:effectExtent l="0" t="0" r="0" b="1905"/>
            <wp:docPr id="110741661" name="Hình ảnh 4" descr="Bảo mật và quyền riêng tư dữ liệu | Tin nhanh chứng kh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ảo mật và quyền riêng tư dữ liệu | Tin nhanh chứng khoá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3F90886C" w14:textId="1782E2F2" w:rsidR="000B6E7D" w:rsidRDefault="000B6E7D" w:rsidP="000B6E7D">
      <w:pPr>
        <w:pStyle w:val="Chuthich"/>
      </w:pPr>
      <w:r>
        <w:t>Hình 4-3 Tính bảo mật thông tin(</w:t>
      </w:r>
      <w:hyperlink r:id="rId57" w:history="1">
        <w:r w:rsidRPr="000B6E7D">
          <w:rPr>
            <w:rStyle w:val="Siuktni"/>
          </w:rPr>
          <w:t>Nguồn</w:t>
        </w:r>
      </w:hyperlink>
      <w:r>
        <w:t>)</w:t>
      </w:r>
    </w:p>
    <w:p w14:paraId="4B4128CB" w14:textId="77777777" w:rsidR="00A72284" w:rsidRPr="0042609C" w:rsidRDefault="00A72284" w:rsidP="00A72284">
      <w:pPr>
        <w:rPr>
          <w:szCs w:val="26"/>
        </w:rPr>
      </w:pPr>
      <w:r w:rsidRPr="0042609C">
        <w:rPr>
          <w:szCs w:val="26"/>
        </w:rPr>
        <w:t xml:space="preserve">- Toàn vẹn (Integrity) </w:t>
      </w:r>
    </w:p>
    <w:p w14:paraId="0A25B3F0" w14:textId="09751F77" w:rsidR="000B6E7D" w:rsidRPr="0042609C" w:rsidRDefault="000B6E7D" w:rsidP="000B6E7D">
      <w:pPr>
        <w:rPr>
          <w:szCs w:val="26"/>
        </w:rPr>
      </w:pPr>
      <w:r w:rsidRPr="0042609C">
        <w:rPr>
          <w:szCs w:val="26"/>
        </w:rPr>
        <w:t>+</w:t>
      </w:r>
      <w:r>
        <w:rPr>
          <w:szCs w:val="26"/>
        </w:rPr>
        <w:t xml:space="preserve"> </w:t>
      </w:r>
      <w:r w:rsidR="00A72284" w:rsidRPr="0042609C">
        <w:rPr>
          <w:szCs w:val="26"/>
        </w:rPr>
        <w:t>Toàn vẹn dữ liệu là yếu tố quan trọng giúp đảm bảo rằng thông tin trong hệ thống không bị chỉnh sửa trái phép, sai lệch hoặc hư hỏng. Trong bối cảnh giáo dục, việc đảm bảo tính chính xác của dữ liệu là vô cùng quan trọng, đặc biệt đối với điểm số sinh viên, tài liệu nghiên cứu và dữ liệu tài chính. Để đảm bảo tính toàn vẹn, các biện pháp sau cần được áp dụng:</w:t>
      </w:r>
    </w:p>
    <w:p w14:paraId="6374B243" w14:textId="0F668711" w:rsidR="000B6E7D" w:rsidRPr="0042609C" w:rsidRDefault="000B6E7D" w:rsidP="00A72284">
      <w:pPr>
        <w:rPr>
          <w:szCs w:val="26"/>
        </w:rPr>
      </w:pPr>
      <w:r w:rsidRPr="000B6E7D">
        <w:rPr>
          <w:szCs w:val="26"/>
        </w:rPr>
        <w:t>•</w:t>
      </w:r>
      <w:r>
        <w:rPr>
          <w:szCs w:val="26"/>
        </w:rPr>
        <w:t xml:space="preserve"> </w:t>
      </w:r>
      <w:r w:rsidR="00A72284" w:rsidRPr="0042609C">
        <w:rPr>
          <w:szCs w:val="26"/>
        </w:rPr>
        <w:t xml:space="preserve">Sao lưu </w:t>
      </w:r>
      <w:r w:rsidR="00A72284">
        <w:rPr>
          <w:szCs w:val="26"/>
        </w:rPr>
        <w:t>thường xuyên dữ liệu</w:t>
      </w:r>
      <w:r w:rsidR="00A72284" w:rsidRPr="0042609C">
        <w:rPr>
          <w:szCs w:val="26"/>
        </w:rPr>
        <w:t xml:space="preserve">: </w:t>
      </w:r>
      <w:r w:rsidR="00A72284">
        <w:rPr>
          <w:szCs w:val="26"/>
        </w:rPr>
        <w:t>đ</w:t>
      </w:r>
      <w:r w:rsidR="00A72284" w:rsidRPr="0042609C">
        <w:rPr>
          <w:szCs w:val="26"/>
        </w:rPr>
        <w:t xml:space="preserve">ảm bảo rằng </w:t>
      </w:r>
      <w:r w:rsidR="00A72284">
        <w:rPr>
          <w:szCs w:val="26"/>
        </w:rPr>
        <w:t>luôn lưu trữ các</w:t>
      </w:r>
      <w:r w:rsidR="00A72284" w:rsidRPr="0042609C">
        <w:rPr>
          <w:szCs w:val="26"/>
        </w:rPr>
        <w:t xml:space="preserve"> bản sao lưu của dữ liệu quan trọng để </w:t>
      </w:r>
      <w:r w:rsidR="00A72284">
        <w:rPr>
          <w:szCs w:val="26"/>
        </w:rPr>
        <w:t>khôi phục nguyên trạng</w:t>
      </w:r>
      <w:r w:rsidR="00A72284" w:rsidRPr="0042609C">
        <w:rPr>
          <w:szCs w:val="26"/>
        </w:rPr>
        <w:t xml:space="preserve"> trong trường hợp xảy ra sự cố hoặc bị tấn công mạng.</w:t>
      </w:r>
    </w:p>
    <w:p w14:paraId="0EE79766" w14:textId="369A50F0" w:rsidR="000B6E7D" w:rsidRPr="0042609C" w:rsidRDefault="000B6E7D" w:rsidP="000B6E7D">
      <w:pPr>
        <w:rPr>
          <w:szCs w:val="26"/>
        </w:rPr>
      </w:pPr>
      <w:r w:rsidRPr="000B6E7D">
        <w:rPr>
          <w:szCs w:val="26"/>
        </w:rPr>
        <w:t>•</w:t>
      </w:r>
      <w:r>
        <w:rPr>
          <w:szCs w:val="26"/>
        </w:rPr>
        <w:t xml:space="preserve"> </w:t>
      </w:r>
      <w:r w:rsidR="00A72284" w:rsidRPr="0042609C">
        <w:rPr>
          <w:szCs w:val="26"/>
        </w:rPr>
        <w:t>Kiểm tra tính toàn vẹn dữ liệu: Sử dụng các thuật toán (hashing) như SHA-256 để xác nhận rằng dữ liệu không bị thay đổi ngoài ý muốn.</w:t>
      </w:r>
    </w:p>
    <w:p w14:paraId="65A7DC79" w14:textId="4F457DCF" w:rsidR="000B6E7D" w:rsidRPr="0042609C" w:rsidRDefault="000B6E7D" w:rsidP="000B6E7D">
      <w:pPr>
        <w:rPr>
          <w:szCs w:val="26"/>
        </w:rPr>
      </w:pPr>
      <w:r w:rsidRPr="000B6E7D">
        <w:rPr>
          <w:szCs w:val="26"/>
        </w:rPr>
        <w:t>•</w:t>
      </w:r>
      <w:r>
        <w:rPr>
          <w:szCs w:val="26"/>
        </w:rPr>
        <w:t xml:space="preserve"> </w:t>
      </w:r>
      <w:r w:rsidR="00A72284" w:rsidRPr="0042609C">
        <w:rPr>
          <w:szCs w:val="26"/>
        </w:rPr>
        <w:t xml:space="preserve">Hệ thống phát hiện và </w:t>
      </w:r>
      <w:r w:rsidR="00A72284">
        <w:rPr>
          <w:szCs w:val="26"/>
        </w:rPr>
        <w:t>phòng chống</w:t>
      </w:r>
      <w:r w:rsidR="00A72284" w:rsidRPr="0042609C">
        <w:rPr>
          <w:szCs w:val="26"/>
        </w:rPr>
        <w:t xml:space="preserve"> xâm nhập (IDS/IPS): Giúp phát hiện và </w:t>
      </w:r>
      <w:r w:rsidR="00A72284">
        <w:rPr>
          <w:szCs w:val="26"/>
        </w:rPr>
        <w:t>phòng chống</w:t>
      </w:r>
      <w:r w:rsidR="00A72284" w:rsidRPr="0042609C">
        <w:rPr>
          <w:szCs w:val="26"/>
        </w:rPr>
        <w:t xml:space="preserve"> các cuộc tấn công mạng có thể làm thay đổi dữ liệu</w:t>
      </w:r>
      <w:r w:rsidRPr="0042609C">
        <w:rPr>
          <w:szCs w:val="26"/>
        </w:rPr>
        <w:t>.</w:t>
      </w:r>
    </w:p>
    <w:p w14:paraId="73C2058A" w14:textId="1E38E982" w:rsidR="000B6E7D" w:rsidRPr="0042609C" w:rsidRDefault="000B6E7D" w:rsidP="000B6E7D">
      <w:pPr>
        <w:rPr>
          <w:szCs w:val="26"/>
        </w:rPr>
      </w:pPr>
      <w:r w:rsidRPr="000B6E7D">
        <w:rPr>
          <w:szCs w:val="26"/>
        </w:rPr>
        <w:t>•</w:t>
      </w:r>
      <w:r>
        <w:rPr>
          <w:szCs w:val="26"/>
        </w:rPr>
        <w:t xml:space="preserve"> </w:t>
      </w:r>
      <w:r w:rsidR="00A72284" w:rsidRPr="0042609C">
        <w:rPr>
          <w:szCs w:val="26"/>
        </w:rPr>
        <w:t>Phân quyền chỉnh sửa dữ liệu: Chỉ những cá nhân có trách nhiệm và được ủy quyền mới có quyền thay đổi thông tin quan trọng, chẳng hạn như cập nhật điểm số sinh viên hoặc sửa đổi dữ liệu tài chính</w:t>
      </w:r>
      <w:r w:rsidRPr="0042609C">
        <w:rPr>
          <w:szCs w:val="26"/>
        </w:rPr>
        <w:t>.</w:t>
      </w:r>
    </w:p>
    <w:p w14:paraId="755B7B70" w14:textId="054119AF" w:rsidR="000B6E7D" w:rsidRDefault="000B6E7D" w:rsidP="000B6E7D">
      <w:pPr>
        <w:rPr>
          <w:szCs w:val="26"/>
        </w:rPr>
      </w:pPr>
      <w:r w:rsidRPr="0042609C">
        <w:rPr>
          <w:szCs w:val="26"/>
        </w:rPr>
        <w:lastRenderedPageBreak/>
        <w:t>+</w:t>
      </w:r>
      <w:r>
        <w:rPr>
          <w:szCs w:val="26"/>
        </w:rPr>
        <w:t xml:space="preserve"> </w:t>
      </w:r>
      <w:r w:rsidR="00A72284" w:rsidRPr="0042609C">
        <w:rPr>
          <w:szCs w:val="26"/>
        </w:rPr>
        <w:t>Việc đánh mất tính toàn vẹn của dữ liệu gây ra những hậu quả nghiêm trọng, làm sai lệch thông tin, gây ảnh hưởng đến quyết định quản lý và học thuật của nhà trường</w:t>
      </w:r>
      <w:r w:rsidRPr="0042609C">
        <w:rPr>
          <w:szCs w:val="26"/>
        </w:rPr>
        <w:t>.</w:t>
      </w:r>
    </w:p>
    <w:p w14:paraId="76CDC83F" w14:textId="3024B44B" w:rsidR="000B6E7D" w:rsidRDefault="000B6E7D" w:rsidP="000B6E7D">
      <w:pPr>
        <w:pStyle w:val="Chuthich"/>
      </w:pPr>
      <w:r>
        <w:rPr>
          <w:noProof/>
        </w:rPr>
        <w:drawing>
          <wp:inline distT="0" distB="0" distL="0" distR="0" wp14:anchorId="0B257F96" wp14:editId="4978A89A">
            <wp:extent cx="3897824" cy="3656897"/>
            <wp:effectExtent l="0" t="0" r="7620" b="1270"/>
            <wp:docPr id="1609007849" name="Hình ảnh 5" descr="Khái niệm data integrity và vì sao quy trình này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ái niệm data integrity và vì sao quy trình này quan trọ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4866" cy="3663504"/>
                    </a:xfrm>
                    <a:prstGeom prst="rect">
                      <a:avLst/>
                    </a:prstGeom>
                    <a:noFill/>
                    <a:ln>
                      <a:noFill/>
                    </a:ln>
                  </pic:spPr>
                </pic:pic>
              </a:graphicData>
            </a:graphic>
          </wp:inline>
        </w:drawing>
      </w:r>
    </w:p>
    <w:p w14:paraId="6BF112AF" w14:textId="74D8B232" w:rsidR="000B6E7D" w:rsidRDefault="000B6E7D" w:rsidP="000B6E7D">
      <w:pPr>
        <w:pStyle w:val="Chuthich"/>
      </w:pPr>
      <w:r>
        <w:t>Hình 4-</w:t>
      </w:r>
      <w:r w:rsidR="009139E6">
        <w:t>4</w:t>
      </w:r>
      <w:r>
        <w:t xml:space="preserve"> Tính toàn vẹn thông tin</w:t>
      </w:r>
    </w:p>
    <w:p w14:paraId="4B7BEB5B" w14:textId="77777777" w:rsidR="00A72284" w:rsidRPr="0042609C" w:rsidRDefault="00A72284" w:rsidP="00A72284">
      <w:pPr>
        <w:rPr>
          <w:szCs w:val="26"/>
        </w:rPr>
      </w:pPr>
      <w:r w:rsidRPr="0042609C">
        <w:rPr>
          <w:szCs w:val="26"/>
        </w:rPr>
        <w:t>- Khả dụng (Availability)</w:t>
      </w:r>
      <w:r>
        <w:rPr>
          <w:szCs w:val="26"/>
        </w:rPr>
        <w:t>:</w:t>
      </w:r>
    </w:p>
    <w:p w14:paraId="4A7BE9DA" w14:textId="6CB4602B" w:rsidR="000B6E7D" w:rsidRPr="0042609C" w:rsidRDefault="000B6E7D" w:rsidP="000B6E7D">
      <w:pPr>
        <w:rPr>
          <w:szCs w:val="26"/>
        </w:rPr>
      </w:pPr>
      <w:r>
        <w:rPr>
          <w:szCs w:val="26"/>
        </w:rPr>
        <w:t xml:space="preserve">+ </w:t>
      </w:r>
      <w:r w:rsidR="00A72284" w:rsidRPr="0042609C">
        <w:rPr>
          <w:szCs w:val="26"/>
        </w:rPr>
        <w:t xml:space="preserve">Dữ liệu và hệ thống </w:t>
      </w:r>
      <w:r w:rsidR="00A72284">
        <w:rPr>
          <w:szCs w:val="26"/>
        </w:rPr>
        <w:t>CNTT</w:t>
      </w:r>
      <w:r w:rsidR="00A72284" w:rsidRPr="0042609C">
        <w:rPr>
          <w:szCs w:val="26"/>
        </w:rPr>
        <w:t xml:space="preserve"> trong trường đại học cần phải luôn sẵn sàng để phục vụ nhu cầu giảng dạy, nghiên cứu và quản lý. Nếu hệ thống bị gián đoạn, giảng viên</w:t>
      </w:r>
      <w:r w:rsidR="00A72284">
        <w:rPr>
          <w:szCs w:val="26"/>
        </w:rPr>
        <w:t xml:space="preserve"> và </w:t>
      </w:r>
      <w:r w:rsidR="00A72284" w:rsidRPr="0042609C">
        <w:rPr>
          <w:szCs w:val="26"/>
        </w:rPr>
        <w:t>sinh viên có thể gặp khó khăn trong việc truy cập tài liệu học tập, quản lý điểm số hoặc thực hiện nghiên cứu. Một số biện pháp đảm bảo tính khả dụng của dữ liệu bao gồm:</w:t>
      </w:r>
    </w:p>
    <w:p w14:paraId="0EC72C23" w14:textId="1D922DA3" w:rsidR="000B6E7D" w:rsidRPr="0042609C" w:rsidRDefault="009139E6" w:rsidP="000B6E7D">
      <w:pPr>
        <w:rPr>
          <w:szCs w:val="26"/>
        </w:rPr>
      </w:pPr>
      <w:r w:rsidRPr="009139E6">
        <w:rPr>
          <w:szCs w:val="26"/>
        </w:rPr>
        <w:t>•</w:t>
      </w:r>
      <w:r>
        <w:rPr>
          <w:szCs w:val="26"/>
        </w:rPr>
        <w:t xml:space="preserve"> </w:t>
      </w:r>
      <w:r w:rsidR="00A72284" w:rsidRPr="0042609C">
        <w:rPr>
          <w:szCs w:val="26"/>
        </w:rPr>
        <w:t xml:space="preserve">Bảo trì hệ thống định kỳ: Thực hiện kiểm tra và nâng cấp hệ thống thường xuyên để tránh các lỗi kỹ thuật làm gián đoạn </w:t>
      </w:r>
      <w:r w:rsidR="00A72284">
        <w:rPr>
          <w:szCs w:val="26"/>
        </w:rPr>
        <w:t>hệ thống CNTT</w:t>
      </w:r>
      <w:r w:rsidR="000B6E7D" w:rsidRPr="0042609C">
        <w:rPr>
          <w:szCs w:val="26"/>
        </w:rPr>
        <w:t>.</w:t>
      </w:r>
    </w:p>
    <w:p w14:paraId="09F4E953" w14:textId="16764DBD" w:rsidR="000B6E7D" w:rsidRPr="0042609C" w:rsidRDefault="009139E6" w:rsidP="009139E6">
      <w:pPr>
        <w:rPr>
          <w:szCs w:val="26"/>
        </w:rPr>
      </w:pPr>
      <w:r w:rsidRPr="009139E6">
        <w:rPr>
          <w:szCs w:val="26"/>
        </w:rPr>
        <w:t>•</w:t>
      </w:r>
      <w:r>
        <w:rPr>
          <w:szCs w:val="26"/>
        </w:rPr>
        <w:t xml:space="preserve"> </w:t>
      </w:r>
      <w:r w:rsidR="00A72284" w:rsidRPr="0042609C">
        <w:rPr>
          <w:szCs w:val="26"/>
        </w:rPr>
        <w:t>Triển khai hệ thống dự phòng: Đảm bảo có các máy chủ dự phòng để thay thế khi hệ thống chính gặp sự cố</w:t>
      </w:r>
      <w:r w:rsidR="000B6E7D" w:rsidRPr="0042609C">
        <w:rPr>
          <w:szCs w:val="26"/>
        </w:rPr>
        <w:t>.</w:t>
      </w:r>
    </w:p>
    <w:p w14:paraId="13A7C7E2" w14:textId="764D419E" w:rsidR="000B6E7D" w:rsidRPr="0042609C" w:rsidRDefault="009139E6" w:rsidP="009139E6">
      <w:pPr>
        <w:rPr>
          <w:szCs w:val="26"/>
        </w:rPr>
      </w:pPr>
      <w:r w:rsidRPr="009139E6">
        <w:rPr>
          <w:szCs w:val="26"/>
        </w:rPr>
        <w:t>•</w:t>
      </w:r>
      <w:r>
        <w:rPr>
          <w:szCs w:val="26"/>
        </w:rPr>
        <w:t xml:space="preserve"> </w:t>
      </w:r>
      <w:r w:rsidR="00A72284" w:rsidRPr="0042609C">
        <w:rPr>
          <w:szCs w:val="26"/>
        </w:rPr>
        <w:t xml:space="preserve">Bảo vệ chống lại tấn công từ chối dịch vụ (DDoS): Tăng cường biện pháp bảo </w:t>
      </w:r>
      <w:r w:rsidR="00A72284">
        <w:rPr>
          <w:szCs w:val="26"/>
        </w:rPr>
        <w:t xml:space="preserve">mật </w:t>
      </w:r>
      <w:r w:rsidR="00A72284" w:rsidRPr="0042609C">
        <w:rPr>
          <w:szCs w:val="26"/>
        </w:rPr>
        <w:t>chống các cuộc tấn công làm tê liệt hệ thống</w:t>
      </w:r>
      <w:r w:rsidR="000B6E7D" w:rsidRPr="0042609C">
        <w:rPr>
          <w:szCs w:val="26"/>
        </w:rPr>
        <w:t>.</w:t>
      </w:r>
    </w:p>
    <w:p w14:paraId="26ABDB75" w14:textId="7DF14E6E" w:rsidR="000B6E7D" w:rsidRPr="0042609C" w:rsidRDefault="009139E6" w:rsidP="009139E6">
      <w:pPr>
        <w:rPr>
          <w:szCs w:val="26"/>
        </w:rPr>
      </w:pPr>
      <w:r w:rsidRPr="009139E6">
        <w:rPr>
          <w:szCs w:val="26"/>
        </w:rPr>
        <w:lastRenderedPageBreak/>
        <w:t>•</w:t>
      </w:r>
      <w:r>
        <w:rPr>
          <w:szCs w:val="26"/>
        </w:rPr>
        <w:t xml:space="preserve"> </w:t>
      </w:r>
      <w:r w:rsidR="00A72284" w:rsidRPr="0042609C">
        <w:rPr>
          <w:szCs w:val="26"/>
        </w:rPr>
        <w:t>Cung cấp quyền truy cập linh hoạt: Đảm bảo rằng sinh viên</w:t>
      </w:r>
      <w:r w:rsidR="00A72284">
        <w:rPr>
          <w:szCs w:val="26"/>
        </w:rPr>
        <w:t xml:space="preserve"> và </w:t>
      </w:r>
      <w:r w:rsidR="00A72284" w:rsidRPr="0042609C">
        <w:rPr>
          <w:szCs w:val="26"/>
        </w:rPr>
        <w:t>giảng viên có thể truy cập hệ thống từ xa một cách an toàn thông qua VPN hoặc các giao thức bảo mật khác</w:t>
      </w:r>
      <w:r w:rsidR="000B6E7D" w:rsidRPr="0042609C">
        <w:rPr>
          <w:szCs w:val="26"/>
        </w:rPr>
        <w:t>.</w:t>
      </w:r>
    </w:p>
    <w:p w14:paraId="2A0ECD61" w14:textId="48A7D539" w:rsidR="000B6E7D" w:rsidRDefault="000B6E7D" w:rsidP="000B6E7D">
      <w:pPr>
        <w:rPr>
          <w:szCs w:val="26"/>
        </w:rPr>
      </w:pPr>
      <w:r>
        <w:rPr>
          <w:szCs w:val="26"/>
        </w:rPr>
        <w:t xml:space="preserve">+ </w:t>
      </w:r>
      <w:r w:rsidR="00A72284" w:rsidRPr="0042609C">
        <w:rPr>
          <w:szCs w:val="26"/>
        </w:rPr>
        <w:t>Nếu dữ liệu không khả dụng, hoạt động giảng dạy, học tập và nghiên cứu sẽ bị gián đoạn, ảnh hưởng đến chất lượng giáo dục</w:t>
      </w:r>
      <w:r w:rsidRPr="0042609C">
        <w:rPr>
          <w:szCs w:val="26"/>
        </w:rPr>
        <w:t>.</w:t>
      </w:r>
    </w:p>
    <w:p w14:paraId="63A5529B" w14:textId="7B6F589B" w:rsidR="000B6E7D" w:rsidRDefault="009139E6" w:rsidP="009139E6">
      <w:pPr>
        <w:pStyle w:val="Chuthich"/>
      </w:pPr>
      <w:r>
        <w:rPr>
          <w:noProof/>
        </w:rPr>
        <w:drawing>
          <wp:inline distT="0" distB="0" distL="0" distR="0" wp14:anchorId="79A72685" wp14:editId="1C7DB208">
            <wp:extent cx="4823460" cy="3253105"/>
            <wp:effectExtent l="0" t="0" r="0" b="4445"/>
            <wp:docPr id="1481216502" name="Hình ảnh 9" descr="Ảnh có chứa văn bản, biểu đồ, hình tam giác,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6502" name="Hình ảnh 9" descr="Ảnh có chứa văn bản, biểu đồ, hình tam giác, Phông chữ&#10;&#10;Nội dung do AI tạo ra có thể không chính xác."/>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1541" cy="3265299"/>
                    </a:xfrm>
                    <a:prstGeom prst="rect">
                      <a:avLst/>
                    </a:prstGeom>
                  </pic:spPr>
                </pic:pic>
              </a:graphicData>
            </a:graphic>
          </wp:inline>
        </w:drawing>
      </w:r>
    </w:p>
    <w:p w14:paraId="3F94263A" w14:textId="5C9A26C8" w:rsidR="009139E6" w:rsidRDefault="009139E6" w:rsidP="009139E6">
      <w:pPr>
        <w:jc w:val="center"/>
        <w:rPr>
          <w:szCs w:val="26"/>
        </w:rPr>
      </w:pPr>
      <w:r>
        <w:rPr>
          <w:szCs w:val="26"/>
        </w:rPr>
        <w:t>Hình 4-5 Tính</w:t>
      </w:r>
      <w:r w:rsidR="00014D42">
        <w:rPr>
          <w:szCs w:val="26"/>
        </w:rPr>
        <w:t xml:space="preserve"> khả dụng</w:t>
      </w:r>
      <w:r>
        <w:rPr>
          <w:szCs w:val="26"/>
        </w:rPr>
        <w:t xml:space="preserve"> thông tin</w:t>
      </w:r>
    </w:p>
    <w:p w14:paraId="79EB226F" w14:textId="77777777" w:rsidR="00A72284" w:rsidRPr="0042609C" w:rsidRDefault="00A72284" w:rsidP="00A72284">
      <w:pPr>
        <w:rPr>
          <w:szCs w:val="26"/>
        </w:rPr>
      </w:pPr>
      <w:r w:rsidRPr="0042609C">
        <w:rPr>
          <w:szCs w:val="26"/>
        </w:rPr>
        <w:t>- Tầm quan trọng của nguyên tắc CIA:</w:t>
      </w:r>
    </w:p>
    <w:p w14:paraId="2AA1F713" w14:textId="436254B1" w:rsidR="009139E6" w:rsidRPr="0042609C" w:rsidRDefault="009139E6" w:rsidP="009139E6">
      <w:pPr>
        <w:rPr>
          <w:szCs w:val="26"/>
        </w:rPr>
      </w:pPr>
      <w:r w:rsidRPr="0042609C">
        <w:rPr>
          <w:szCs w:val="26"/>
        </w:rPr>
        <w:t>+</w:t>
      </w:r>
      <w:r>
        <w:rPr>
          <w:szCs w:val="26"/>
        </w:rPr>
        <w:t xml:space="preserve"> </w:t>
      </w:r>
      <w:r w:rsidR="00A72284" w:rsidRPr="0042609C">
        <w:rPr>
          <w:szCs w:val="26"/>
        </w:rPr>
        <w:t xml:space="preserve">Việc thực hiện đầy đủ ba nguyên tắc bảo mật, toàn vẹn và khả dụng giúp đảm bảo hệ thống </w:t>
      </w:r>
      <w:r w:rsidR="00A72284">
        <w:rPr>
          <w:szCs w:val="26"/>
        </w:rPr>
        <w:t>CNTT</w:t>
      </w:r>
      <w:r w:rsidR="00A72284" w:rsidRPr="0042609C">
        <w:rPr>
          <w:szCs w:val="26"/>
        </w:rPr>
        <w:t xml:space="preserve"> của trường đại học hoạt động hiệu quả, bảo vệ dữ liệu cá nhân và nghiên cứu quan trọng khỏi các mối đe dọa. Ngoài ra, việc tuân thủ nguyên tắc này cũng giúp trường đáp ứng các quy định về bảo vệ dữ liệu đảm bảo quyền lợi cho sinh viên, giảng viên và nhân viên nhà trường</w:t>
      </w:r>
      <w:r w:rsidRPr="0042609C">
        <w:rPr>
          <w:szCs w:val="26"/>
        </w:rPr>
        <w:t>.</w:t>
      </w:r>
    </w:p>
    <w:p w14:paraId="6F7EBBA1" w14:textId="19E06BEA" w:rsidR="000B6E7D" w:rsidRPr="00031AC4" w:rsidRDefault="009139E6" w:rsidP="00031AC4">
      <w:pPr>
        <w:rPr>
          <w:szCs w:val="26"/>
        </w:rPr>
      </w:pPr>
      <w:r w:rsidRPr="0042609C">
        <w:rPr>
          <w:szCs w:val="26"/>
        </w:rPr>
        <w:t>+</w:t>
      </w:r>
      <w:r>
        <w:rPr>
          <w:szCs w:val="26"/>
        </w:rPr>
        <w:t xml:space="preserve"> </w:t>
      </w:r>
      <w:r w:rsidR="00A72284" w:rsidRPr="0042609C">
        <w:rPr>
          <w:szCs w:val="26"/>
        </w:rPr>
        <w:t>Trường cần thiết lập các chính sách bảo mật rõ ràng, đào tạo nâng cao nhận thức về an toàn thông tin cho toàn bộ cán bộ và sinh viên, cũng như áp dụng các công nghệ bảo mật tiên tiến để bảo vệ dữ liệu một cách toàn diện</w:t>
      </w:r>
      <w:r w:rsidRPr="0042609C">
        <w:rPr>
          <w:szCs w:val="26"/>
        </w:rPr>
        <w:t>.</w:t>
      </w:r>
      <w:r w:rsidRPr="009139E6">
        <w:rPr>
          <w:color w:val="FFFFFF" w:themeColor="background1"/>
        </w:rPr>
        <w:t>sdad</w:t>
      </w:r>
    </w:p>
    <w:p w14:paraId="729F7858" w14:textId="0856B4AD" w:rsidR="000B6E7D" w:rsidRDefault="009139E6" w:rsidP="009139E6">
      <w:pPr>
        <w:pStyle w:val="u3"/>
      </w:pPr>
      <w:r w:rsidRPr="0042609C">
        <w:t>Các biện pháp bảo mật dữ liệu và an toàn thông tin</w:t>
      </w:r>
    </w:p>
    <w:p w14:paraId="24C48510" w14:textId="60A12DE8" w:rsidR="009139E6" w:rsidRPr="0042609C" w:rsidRDefault="009139E6" w:rsidP="009139E6">
      <w:pPr>
        <w:rPr>
          <w:szCs w:val="26"/>
        </w:rPr>
      </w:pPr>
      <w:r>
        <w:rPr>
          <w:szCs w:val="26"/>
        </w:rPr>
        <w:t xml:space="preserve">- </w:t>
      </w:r>
      <w:r w:rsidR="00A72284" w:rsidRPr="0042609C">
        <w:rPr>
          <w:szCs w:val="26"/>
        </w:rPr>
        <w:t xml:space="preserve">Bảo vệ dữ liệu nhạy cảm: các cơ sở giáo dục đại học </w:t>
      </w:r>
      <w:r w:rsidR="00A72284">
        <w:rPr>
          <w:szCs w:val="26"/>
        </w:rPr>
        <w:t>“</w:t>
      </w:r>
      <w:r w:rsidR="00A72284" w:rsidRPr="0042609C">
        <w:rPr>
          <w:szCs w:val="26"/>
        </w:rPr>
        <w:t>xử lý và lưu trữ một lượng lớn thông tin nhạy cảm</w:t>
      </w:r>
      <w:r w:rsidR="00A72284">
        <w:rPr>
          <w:szCs w:val="26"/>
        </w:rPr>
        <w:t>”</w:t>
      </w:r>
      <w:r w:rsidR="00A72284" w:rsidRPr="0042609C">
        <w:rPr>
          <w:szCs w:val="26"/>
        </w:rPr>
        <w:t xml:space="preserve"> bao gồm thông tin sinh viên, hồ sơ tài chính, kết quả </w:t>
      </w:r>
      <w:r w:rsidR="00A72284" w:rsidRPr="0042609C">
        <w:rPr>
          <w:szCs w:val="26"/>
        </w:rPr>
        <w:lastRenderedPageBreak/>
        <w:t xml:space="preserve">nghiên cứu và nhiều dữ liệu khác. Việc bảo mật những dữ liệu này là điều cần thiết để bảo vệ quyền riêng tư của </w:t>
      </w:r>
      <w:r w:rsidR="00A72284">
        <w:rPr>
          <w:szCs w:val="26"/>
        </w:rPr>
        <w:t xml:space="preserve">người dùng hệ thống </w:t>
      </w:r>
      <w:r w:rsidR="00A72284" w:rsidRPr="0042609C">
        <w:rPr>
          <w:szCs w:val="26"/>
        </w:rPr>
        <w:t xml:space="preserve">và đảm bảo chỉ những nhân sự được ủy quyền mới có </w:t>
      </w:r>
      <w:r w:rsidR="00A72284">
        <w:rPr>
          <w:szCs w:val="26"/>
        </w:rPr>
        <w:t>thể tiếp cận được</w:t>
      </w:r>
      <w:r w:rsidRPr="0042609C">
        <w:rPr>
          <w:szCs w:val="26"/>
        </w:rPr>
        <w:t>.</w:t>
      </w:r>
    </w:p>
    <w:p w14:paraId="2231724F" w14:textId="22E9C8D4" w:rsidR="009139E6" w:rsidRPr="0042609C" w:rsidRDefault="009139E6" w:rsidP="009139E6">
      <w:pPr>
        <w:rPr>
          <w:szCs w:val="26"/>
        </w:rPr>
      </w:pPr>
      <w:r>
        <w:rPr>
          <w:szCs w:val="26"/>
        </w:rPr>
        <w:t xml:space="preserve">- </w:t>
      </w:r>
      <w:r w:rsidR="00A72284" w:rsidRPr="0042609C">
        <w:rPr>
          <w:szCs w:val="26"/>
        </w:rPr>
        <w:t>Duy trì tuân thủ quy định: nhiều cơ quan quản lý áp đặt các yêu cầu nghiêm ngặt đối với các cơ sở giáo dục đại học về cách họ quản lý bảo mật dữ liệu. Việc không đáp ứng các yêu cầu này có thể dẫn đến các khoản tiền phạt lớn hoặc các hình phạt khác, làm ảnh hưởng đến danh tiếng cũng như tình hình tài chính của tổ chức</w:t>
      </w:r>
      <w:r w:rsidRPr="0042609C">
        <w:rPr>
          <w:szCs w:val="26"/>
        </w:rPr>
        <w:t>.</w:t>
      </w:r>
    </w:p>
    <w:p w14:paraId="5DFAFCB7" w14:textId="114A6AE0" w:rsidR="009139E6" w:rsidRDefault="009139E6" w:rsidP="009139E6">
      <w:pPr>
        <w:rPr>
          <w:szCs w:val="26"/>
        </w:rPr>
      </w:pPr>
      <w:r>
        <w:rPr>
          <w:szCs w:val="26"/>
        </w:rPr>
        <w:t>-</w:t>
      </w:r>
      <w:r w:rsidRPr="0042609C">
        <w:rPr>
          <w:szCs w:val="26"/>
        </w:rPr>
        <w:t xml:space="preserve"> </w:t>
      </w:r>
      <w:r w:rsidR="00A72284" w:rsidRPr="0042609C">
        <w:rPr>
          <w:szCs w:val="26"/>
        </w:rPr>
        <w:t xml:space="preserve">Tránh mất dữ liệu: dữ liệu không </w:t>
      </w:r>
      <w:r w:rsidR="00A72284">
        <w:rPr>
          <w:szCs w:val="26"/>
        </w:rPr>
        <w:t>có các biện pháp</w:t>
      </w:r>
      <w:r w:rsidR="00A72284" w:rsidRPr="0042609C">
        <w:rPr>
          <w:szCs w:val="26"/>
        </w:rPr>
        <w:t xml:space="preserve"> bảo mật có nguy cơ bị đánh cắp hoặc mất do lỗi con người hoặc sự cố kỹ thuật, dẫn đến hậu quả nghiêm trọng.</w:t>
      </w:r>
      <w:r w:rsidR="00A72284">
        <w:rPr>
          <w:szCs w:val="26"/>
        </w:rPr>
        <w:t>P</w:t>
      </w:r>
      <w:r w:rsidR="00A72284" w:rsidRPr="0042609C">
        <w:rPr>
          <w:szCs w:val="26"/>
        </w:rPr>
        <w:t>hải thực hiện các biện pháp</w:t>
      </w:r>
      <w:r w:rsidR="00A72284">
        <w:rPr>
          <w:szCs w:val="26"/>
        </w:rPr>
        <w:t xml:space="preserve"> bảo mật dữ liệu</w:t>
      </w:r>
      <w:r w:rsidR="00A72284" w:rsidRPr="0042609C">
        <w:rPr>
          <w:szCs w:val="26"/>
        </w:rPr>
        <w:t xml:space="preserve"> để bảo vệ và sao lưu thông tin nhằm tránh mọi tổn thất tiềm ẩn.</w:t>
      </w:r>
    </w:p>
    <w:p w14:paraId="7E8FFBC4" w14:textId="269BC94E" w:rsidR="009139E6" w:rsidRDefault="009139E6" w:rsidP="009139E6">
      <w:pPr>
        <w:pStyle w:val="Chuthich"/>
        <w:rPr>
          <w:szCs w:val="26"/>
        </w:rPr>
      </w:pPr>
      <w:r>
        <w:rPr>
          <w:noProof/>
        </w:rPr>
        <w:drawing>
          <wp:inline distT="0" distB="0" distL="0" distR="0" wp14:anchorId="41866CEF" wp14:editId="6E43CEED">
            <wp:extent cx="4920615" cy="2977661"/>
            <wp:effectExtent l="0" t="0" r="0" b="0"/>
            <wp:docPr id="1369035568" name="Hình ảnh 11" descr="Một số giải pháp bảo mật an toàn thông tin tốt nhất hiện nay | IDC 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ột số giải pháp bảo mật an toàn thông tin tốt nhất hiện nay | IDC VNP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41899" cy="2990541"/>
                    </a:xfrm>
                    <a:prstGeom prst="rect">
                      <a:avLst/>
                    </a:prstGeom>
                    <a:noFill/>
                    <a:ln>
                      <a:noFill/>
                    </a:ln>
                  </pic:spPr>
                </pic:pic>
              </a:graphicData>
            </a:graphic>
          </wp:inline>
        </w:drawing>
      </w:r>
    </w:p>
    <w:p w14:paraId="236EB85F" w14:textId="02B7C057" w:rsidR="009139E6" w:rsidRPr="0042609C" w:rsidRDefault="009139E6" w:rsidP="009139E6">
      <w:pPr>
        <w:pStyle w:val="Chuthich"/>
      </w:pPr>
      <w:r>
        <w:t>Hình 4-</w:t>
      </w:r>
      <w:r w:rsidR="00DD7D23">
        <w:t>6</w:t>
      </w:r>
      <w:r>
        <w:t xml:space="preserve"> Biện pháp bảo mật thông tin và an toàn thông tin</w:t>
      </w:r>
    </w:p>
    <w:p w14:paraId="00BDE548" w14:textId="21517436" w:rsidR="009139E6" w:rsidRPr="0042609C" w:rsidRDefault="009139E6" w:rsidP="009139E6">
      <w:pPr>
        <w:rPr>
          <w:szCs w:val="26"/>
        </w:rPr>
      </w:pPr>
      <w:r>
        <w:rPr>
          <w:szCs w:val="26"/>
        </w:rPr>
        <w:t>-</w:t>
      </w:r>
      <w:r w:rsidRPr="0042609C">
        <w:rPr>
          <w:szCs w:val="26"/>
        </w:rPr>
        <w:t xml:space="preserve"> </w:t>
      </w:r>
      <w:r w:rsidR="00A72284" w:rsidRPr="0042609C">
        <w:rPr>
          <w:szCs w:val="26"/>
        </w:rPr>
        <w:t xml:space="preserve">Bảo vệ tài sản trí tuệ: các cơ sở giáo dục đại học thường có tài sản trí tuệ có giá trị cần được bảo vệ khỏi việc sử dụng hoặc </w:t>
      </w:r>
      <w:r w:rsidR="00A72284">
        <w:rPr>
          <w:szCs w:val="26"/>
        </w:rPr>
        <w:t>phát tán thông tin trái phép</w:t>
      </w:r>
      <w:r w:rsidR="00A72284" w:rsidRPr="0042609C">
        <w:rPr>
          <w:szCs w:val="26"/>
        </w:rPr>
        <w:t>. Các biện pháp bảo mật dữ liệu có thể giúp bảo vệ tài sản trí tuệ này để đảm bảo chúng luôn được giữ an toàn và bảo mật.</w:t>
      </w:r>
      <w:r w:rsidRPr="0042609C">
        <w:rPr>
          <w:szCs w:val="26"/>
        </w:rPr>
        <w:t>.</w:t>
      </w:r>
    </w:p>
    <w:p w14:paraId="1011A4BF" w14:textId="08688500" w:rsidR="009139E6" w:rsidRPr="0042609C" w:rsidRDefault="009139E6" w:rsidP="009139E6">
      <w:pPr>
        <w:rPr>
          <w:szCs w:val="26"/>
        </w:rPr>
      </w:pPr>
      <w:r>
        <w:rPr>
          <w:szCs w:val="26"/>
        </w:rPr>
        <w:t>-</w:t>
      </w:r>
      <w:r w:rsidRPr="0042609C">
        <w:rPr>
          <w:szCs w:val="26"/>
        </w:rPr>
        <w:t xml:space="preserve"> </w:t>
      </w:r>
      <w:r w:rsidR="00A72284" w:rsidRPr="0042609C">
        <w:rPr>
          <w:szCs w:val="26"/>
        </w:rPr>
        <w:t>Ngăn chặn các cuộc tấn công mạng: tội phạm mạng ngày càng nhắm đến các tổ chức giáo dục đại học để đánh cắp thông tin giá trị, khiến các biện pháp bảo mật dữ liệu mạnh mẽ trở nên cần thiết để bảo vệ trước các cuộc tấn công này</w:t>
      </w:r>
      <w:r w:rsidRPr="0042609C">
        <w:rPr>
          <w:szCs w:val="26"/>
        </w:rPr>
        <w:t>.</w:t>
      </w:r>
    </w:p>
    <w:p w14:paraId="1A33B601" w14:textId="56D2A117" w:rsidR="009139E6" w:rsidRPr="0042609C" w:rsidRDefault="009139E6" w:rsidP="009139E6">
      <w:pPr>
        <w:rPr>
          <w:szCs w:val="26"/>
        </w:rPr>
      </w:pPr>
      <w:r>
        <w:rPr>
          <w:szCs w:val="26"/>
        </w:rPr>
        <w:lastRenderedPageBreak/>
        <w:t>-</w:t>
      </w:r>
      <w:r w:rsidRPr="0042609C">
        <w:rPr>
          <w:szCs w:val="26"/>
        </w:rPr>
        <w:t xml:space="preserve"> </w:t>
      </w:r>
      <w:r w:rsidR="00A72284" w:rsidRPr="0042609C">
        <w:rPr>
          <w:szCs w:val="26"/>
        </w:rPr>
        <w:t>Thể hiện cam kết về an toàn</w:t>
      </w:r>
      <w:r w:rsidR="00A72284">
        <w:rPr>
          <w:szCs w:val="26"/>
        </w:rPr>
        <w:t>:</w:t>
      </w:r>
      <w:r w:rsidR="00A72284" w:rsidRPr="0042609C">
        <w:rPr>
          <w:szCs w:val="26"/>
        </w:rPr>
        <w:t xml:space="preserve"> phải cam kết đối với sự an toàn và bảo mật của sinh viên, giảng viên, nhân viên và các bên liên quan khác bằng cách thiết lập các chính sách và quy trình bảo mật dữ liệu nghiêm ngặt. Đảm bảo mọi người được bảo vệ khỏi các rủi ro tiềm ẩn liên quan đến vi phạm dữ liệu</w:t>
      </w:r>
      <w:r w:rsidRPr="0042609C">
        <w:rPr>
          <w:szCs w:val="26"/>
        </w:rPr>
        <w:t>.</w:t>
      </w:r>
    </w:p>
    <w:p w14:paraId="4CDA1626" w14:textId="7DB28AC6" w:rsidR="009139E6" w:rsidRDefault="009139E6" w:rsidP="009139E6">
      <w:pPr>
        <w:rPr>
          <w:szCs w:val="26"/>
        </w:rPr>
      </w:pPr>
      <w:r>
        <w:rPr>
          <w:szCs w:val="26"/>
        </w:rPr>
        <w:t>-</w:t>
      </w:r>
      <w:r w:rsidRPr="0042609C">
        <w:rPr>
          <w:szCs w:val="26"/>
        </w:rPr>
        <w:t xml:space="preserve"> </w:t>
      </w:r>
      <w:r w:rsidR="00A72284" w:rsidRPr="0042609C">
        <w:rPr>
          <w:szCs w:val="26"/>
        </w:rPr>
        <w:t xml:space="preserve">Thực hành tốt nhất để đảm bảo bảo mật trong giáo dục: </w:t>
      </w:r>
      <w:r w:rsidR="00A72284">
        <w:rPr>
          <w:szCs w:val="26"/>
        </w:rPr>
        <w:t>v</w:t>
      </w:r>
      <w:r w:rsidR="00A72284" w:rsidRPr="0042609C">
        <w:rPr>
          <w:szCs w:val="26"/>
        </w:rPr>
        <w:t xml:space="preserve">iệc thiết lập các chính sách và quy trình rõ ràng liên quan đến việc sử dụng công nghệ, lưu trữ trực tuyến và giao tiếp kỹ thuật số có thể giúp bảo vệ dữ liệu nhạy cảm của </w:t>
      </w:r>
      <w:r w:rsidR="00A72284">
        <w:rPr>
          <w:szCs w:val="26"/>
        </w:rPr>
        <w:t>hệ thống CNTT</w:t>
      </w:r>
      <w:r w:rsidR="00A72284" w:rsidRPr="0042609C">
        <w:rPr>
          <w:szCs w:val="26"/>
        </w:rPr>
        <w:t>.</w:t>
      </w:r>
      <w:r w:rsidR="00A72284">
        <w:rPr>
          <w:szCs w:val="26"/>
        </w:rPr>
        <w:t>T</w:t>
      </w:r>
      <w:r w:rsidR="00A72284" w:rsidRPr="0042609C">
        <w:rPr>
          <w:szCs w:val="26"/>
        </w:rPr>
        <w:t>ất cả dữ liệu được lưu trữ nên được mã hóa để ngăn chặn</w:t>
      </w:r>
      <w:r w:rsidR="00A72284">
        <w:rPr>
          <w:szCs w:val="26"/>
        </w:rPr>
        <w:t xml:space="preserve"> </w:t>
      </w:r>
      <w:r w:rsidR="00A72284" w:rsidRPr="0042609C">
        <w:rPr>
          <w:szCs w:val="26"/>
        </w:rPr>
        <w:t xml:space="preserve"> truy cập trái phép. Mã hóa thông tin </w:t>
      </w:r>
      <w:r w:rsidR="00A72284">
        <w:rPr>
          <w:szCs w:val="26"/>
        </w:rPr>
        <w:t>làm cho thông tin</w:t>
      </w:r>
      <w:r w:rsidR="00A72284" w:rsidRPr="0042609C">
        <w:rPr>
          <w:szCs w:val="26"/>
        </w:rPr>
        <w:t xml:space="preserve"> không thể đọc được đối với bất kỳ ai không có khóa giải mã. Việc này có thể giúp phát hiện các mối đe dọa bảo mật tiềm ẩn và các nỗ lực truy cập trái phép</w:t>
      </w:r>
      <w:r w:rsidRPr="0042609C">
        <w:rPr>
          <w:szCs w:val="26"/>
        </w:rPr>
        <w:t>.</w:t>
      </w:r>
    </w:p>
    <w:p w14:paraId="764048FE" w14:textId="58F17595" w:rsidR="009139E6" w:rsidRDefault="009139E6" w:rsidP="009139E6">
      <w:pPr>
        <w:pStyle w:val="u3"/>
      </w:pPr>
      <w:r w:rsidRPr="0042609C">
        <w:t>Trách nhiệm của người dùng hệ thống trong việc bảo mật dữ liệu cá nhân</w:t>
      </w:r>
    </w:p>
    <w:p w14:paraId="50B4048C" w14:textId="29673C2D" w:rsidR="009139E6" w:rsidRPr="0042609C" w:rsidRDefault="009139E6" w:rsidP="00A72284">
      <w:pPr>
        <w:rPr>
          <w:szCs w:val="26"/>
        </w:rPr>
      </w:pPr>
      <w:r>
        <w:rPr>
          <w:szCs w:val="26"/>
        </w:rPr>
        <w:t xml:space="preserve">- </w:t>
      </w:r>
      <w:r w:rsidR="00A72284" w:rsidRPr="0042609C">
        <w:rPr>
          <w:szCs w:val="26"/>
        </w:rPr>
        <w:t>Người dùng phải tuân thủ các trách nhiệm nhất định khi sử dụng mạng,nếu vi phạm quyền truy cập có thể bị đình chỉ theo chính sách của nhà trường</w:t>
      </w:r>
      <w:r w:rsidR="00A72284">
        <w:rPr>
          <w:szCs w:val="26"/>
        </w:rPr>
        <w:t>:</w:t>
      </w:r>
    </w:p>
    <w:p w14:paraId="251F43FB" w14:textId="1EACB956" w:rsidR="009139E6" w:rsidRPr="009139E6" w:rsidRDefault="009139E6" w:rsidP="009139E6">
      <w:pPr>
        <w:spacing w:before="100" w:beforeAutospacing="1" w:after="100" w:afterAutospacing="1" w:line="240" w:lineRule="auto"/>
        <w:ind w:firstLine="0"/>
        <w:rPr>
          <w:szCs w:val="26"/>
        </w:rPr>
      </w:pPr>
      <w:r>
        <w:rPr>
          <w:szCs w:val="26"/>
        </w:rPr>
        <w:t xml:space="preserve">         + </w:t>
      </w:r>
      <w:r w:rsidR="00A72284" w:rsidRPr="0042609C">
        <w:rPr>
          <w:szCs w:val="26"/>
        </w:rPr>
        <w:t>Chịu trách nhiệm về tài khoản cá nhân: không chia sẻ tài khoản</w:t>
      </w:r>
      <w:r w:rsidR="00A72284">
        <w:rPr>
          <w:szCs w:val="26"/>
        </w:rPr>
        <w:t xml:space="preserve"> cá nhân</w:t>
      </w:r>
      <w:r w:rsidR="00A72284" w:rsidRPr="0042609C">
        <w:rPr>
          <w:szCs w:val="26"/>
        </w:rPr>
        <w:t>. Không lấy mật khẩu hoặc mã truy cập của người khác</w:t>
      </w:r>
      <w:r w:rsidRPr="009139E6">
        <w:rPr>
          <w:szCs w:val="26"/>
        </w:rPr>
        <w:t>.</w:t>
      </w:r>
    </w:p>
    <w:p w14:paraId="3B7FB4D9" w14:textId="6FD025A2" w:rsidR="009139E6" w:rsidRPr="009139E6" w:rsidRDefault="009139E6" w:rsidP="009139E6">
      <w:pPr>
        <w:spacing w:before="100" w:beforeAutospacing="1" w:after="100" w:afterAutospacing="1" w:line="240" w:lineRule="auto"/>
        <w:ind w:firstLine="0"/>
        <w:rPr>
          <w:szCs w:val="26"/>
        </w:rPr>
      </w:pPr>
      <w:r>
        <w:rPr>
          <w:szCs w:val="26"/>
        </w:rPr>
        <w:t xml:space="preserve">         + </w:t>
      </w:r>
      <w:r w:rsidR="00A72284" w:rsidRPr="0042609C">
        <w:rPr>
          <w:szCs w:val="26"/>
        </w:rPr>
        <w:t xml:space="preserve">Bảo vệ bảo mật: chịu trách nhiệm về bảo mật mật khẩu và mã truy cập của mình. Điều này bao gồm việc thay đổi mật khẩu thường xuyên và đảm bảo không </w:t>
      </w:r>
      <w:r w:rsidR="00A72284">
        <w:rPr>
          <w:szCs w:val="26"/>
        </w:rPr>
        <w:t>bị lộ mật khẩu</w:t>
      </w:r>
      <w:r w:rsidRPr="009139E6">
        <w:rPr>
          <w:szCs w:val="26"/>
        </w:rPr>
        <w:t>.</w:t>
      </w:r>
    </w:p>
    <w:p w14:paraId="2D49B94E" w14:textId="50676A03" w:rsidR="009139E6" w:rsidRPr="009139E6" w:rsidRDefault="009139E6" w:rsidP="009139E6">
      <w:pPr>
        <w:spacing w:before="100" w:beforeAutospacing="1" w:after="100" w:afterAutospacing="1" w:line="240" w:lineRule="auto"/>
        <w:ind w:firstLine="0"/>
        <w:rPr>
          <w:szCs w:val="26"/>
        </w:rPr>
      </w:pPr>
      <w:r>
        <w:rPr>
          <w:szCs w:val="26"/>
        </w:rPr>
        <w:t xml:space="preserve">         + </w:t>
      </w:r>
      <w:r w:rsidR="00A72284" w:rsidRPr="0042609C">
        <w:rPr>
          <w:szCs w:val="26"/>
        </w:rPr>
        <w:t xml:space="preserve">Tôn trọng người khác: không được sử dụng bất kỳ dịch vụ liên lạc nào, bao gồm thư điện tử hoặc các tài nguyên khác, để đe dọa, xúc phạm hoặc quấy rối người khác; cản trở quá mức công việc hoặc việc học tập của </w:t>
      </w:r>
      <w:r w:rsidR="00A72284">
        <w:rPr>
          <w:szCs w:val="26"/>
        </w:rPr>
        <w:t>người</w:t>
      </w:r>
      <w:r w:rsidR="00A72284" w:rsidRPr="0042609C">
        <w:rPr>
          <w:szCs w:val="26"/>
        </w:rPr>
        <w:t xml:space="preserve"> khác; hoặc tạo ra một môi trường làm việc/học tập </w:t>
      </w:r>
      <w:r w:rsidR="00A72284">
        <w:rPr>
          <w:szCs w:val="26"/>
        </w:rPr>
        <w:t>không lành mạnh</w:t>
      </w:r>
      <w:r w:rsidRPr="009139E6">
        <w:rPr>
          <w:szCs w:val="26"/>
        </w:rPr>
        <w:t>.</w:t>
      </w:r>
    </w:p>
    <w:p w14:paraId="0056C253" w14:textId="00448DC5" w:rsidR="009139E6" w:rsidRPr="009139E6" w:rsidRDefault="009139E6" w:rsidP="009139E6">
      <w:pPr>
        <w:spacing w:before="100" w:beforeAutospacing="1" w:after="100" w:afterAutospacing="1" w:line="240" w:lineRule="auto"/>
        <w:ind w:firstLine="0"/>
        <w:rPr>
          <w:szCs w:val="26"/>
        </w:rPr>
      </w:pPr>
      <w:r>
        <w:rPr>
          <w:szCs w:val="26"/>
        </w:rPr>
        <w:t xml:space="preserve">         + </w:t>
      </w:r>
      <w:r w:rsidR="002659BF" w:rsidRPr="0042609C">
        <w:rPr>
          <w:szCs w:val="26"/>
        </w:rPr>
        <w:t xml:space="preserve">Không truy cập trái phép: không được </w:t>
      </w:r>
      <w:r w:rsidR="002659BF">
        <w:rPr>
          <w:szCs w:val="26"/>
        </w:rPr>
        <w:t>dùng</w:t>
      </w:r>
      <w:r w:rsidR="002659BF" w:rsidRPr="0042609C">
        <w:rPr>
          <w:szCs w:val="26"/>
        </w:rPr>
        <w:t xml:space="preserve"> tài nguyên mạng của trường đại học để truy cập trái phép vào mạng từ xa, bao gồm cả hệ thống máy tính từ xa</w:t>
      </w:r>
      <w:r w:rsidRPr="009139E6">
        <w:rPr>
          <w:szCs w:val="26"/>
        </w:rPr>
        <w:t>.</w:t>
      </w:r>
    </w:p>
    <w:p w14:paraId="1B69AD97" w14:textId="79963DF5" w:rsidR="009139E6" w:rsidRPr="009139E6" w:rsidRDefault="009139E6" w:rsidP="009139E6">
      <w:pPr>
        <w:spacing w:before="100" w:beforeAutospacing="1" w:after="100" w:afterAutospacing="1" w:line="240" w:lineRule="auto"/>
        <w:ind w:firstLine="0"/>
        <w:rPr>
          <w:szCs w:val="26"/>
        </w:rPr>
      </w:pPr>
      <w:r>
        <w:rPr>
          <w:szCs w:val="26"/>
        </w:rPr>
        <w:t xml:space="preserve">        + </w:t>
      </w:r>
      <w:r w:rsidR="002659BF" w:rsidRPr="0042609C">
        <w:rPr>
          <w:szCs w:val="26"/>
        </w:rPr>
        <w:t>Không phá hoại hệ thống: không được thực hiện hành động nào gây gián đoạn hoạt động</w:t>
      </w:r>
      <w:r w:rsidR="002659BF">
        <w:rPr>
          <w:szCs w:val="26"/>
        </w:rPr>
        <w:t xml:space="preserve"> các</w:t>
      </w:r>
      <w:r w:rsidR="002659BF" w:rsidRPr="0042609C">
        <w:rPr>
          <w:szCs w:val="26"/>
        </w:rPr>
        <w:t xml:space="preserve"> trạm làm việc, thiết bị đầu cuối, thiết bị ngoại vi hoặc mạng</w:t>
      </w:r>
      <w:r w:rsidRPr="009139E6">
        <w:rPr>
          <w:szCs w:val="26"/>
        </w:rPr>
        <w:t>.</w:t>
      </w:r>
    </w:p>
    <w:p w14:paraId="40353F9E" w14:textId="063441D8" w:rsidR="009139E6" w:rsidRDefault="009139E6" w:rsidP="009139E6">
      <w:pPr>
        <w:spacing w:before="100" w:beforeAutospacing="1" w:after="100" w:afterAutospacing="1" w:line="240" w:lineRule="auto"/>
        <w:ind w:firstLine="0"/>
        <w:rPr>
          <w:szCs w:val="26"/>
        </w:rPr>
      </w:pPr>
      <w:r>
        <w:rPr>
          <w:szCs w:val="26"/>
        </w:rPr>
        <w:t xml:space="preserve">        + </w:t>
      </w:r>
      <w:r w:rsidR="002659BF" w:rsidRPr="0042609C">
        <w:rPr>
          <w:szCs w:val="26"/>
        </w:rPr>
        <w:t>Không phát tán mã độc: không được chạy hoặc cài đặt trên bất kỳ hệ thống máy tính nào của trường đại học</w:t>
      </w:r>
      <w:r w:rsidR="002659BF">
        <w:rPr>
          <w:szCs w:val="26"/>
        </w:rPr>
        <w:t xml:space="preserve"> gồm </w:t>
      </w:r>
      <w:r w:rsidR="002659BF" w:rsidRPr="0042609C">
        <w:rPr>
          <w:szCs w:val="26"/>
        </w:rPr>
        <w:t>chương trình có ý định và có khả năng gây hại cho tệp hoặc hệ thống máy tính và/hoặc tự nhân bản. Điều này áp dụng cho các lớp chương trình được gọi là virus máy tính, Trojan horse và worm</w:t>
      </w:r>
      <w:r w:rsidRPr="009139E6">
        <w:rPr>
          <w:szCs w:val="26"/>
        </w:rPr>
        <w:t>.</w:t>
      </w:r>
    </w:p>
    <w:p w14:paraId="101B9965" w14:textId="0DD87FED" w:rsidR="005954F4" w:rsidRDefault="005954F4" w:rsidP="005954F4">
      <w:pPr>
        <w:pStyle w:val="Chuthich"/>
        <w:rPr>
          <w:szCs w:val="26"/>
        </w:rPr>
      </w:pPr>
      <w:r>
        <w:rPr>
          <w:noProof/>
        </w:rPr>
        <w:lastRenderedPageBreak/>
        <w:drawing>
          <wp:inline distT="0" distB="0" distL="0" distR="0" wp14:anchorId="45B05E78" wp14:editId="140012E5">
            <wp:extent cx="5747955" cy="2905932"/>
            <wp:effectExtent l="0" t="0" r="5715" b="8890"/>
            <wp:docPr id="877267219" name="Hình ảnh 12" descr="Bảo mật dữ liệu cá nhân - Chìa khóa cho một cuộc sống số an t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ảo mật dữ liệu cá nhân - Chìa khóa cho một cuộc sống số an toà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363" cy="2939505"/>
                    </a:xfrm>
                    <a:prstGeom prst="rect">
                      <a:avLst/>
                    </a:prstGeom>
                    <a:noFill/>
                    <a:ln>
                      <a:noFill/>
                    </a:ln>
                  </pic:spPr>
                </pic:pic>
              </a:graphicData>
            </a:graphic>
          </wp:inline>
        </w:drawing>
      </w:r>
    </w:p>
    <w:p w14:paraId="23A22E97" w14:textId="523DCC21" w:rsidR="005954F4" w:rsidRPr="005954F4" w:rsidRDefault="005954F4" w:rsidP="005954F4">
      <w:pPr>
        <w:pStyle w:val="Chuthich"/>
      </w:pPr>
      <w:r>
        <w:t>Hình 4-</w:t>
      </w:r>
      <w:r w:rsidR="00DD7D23">
        <w:t>7</w:t>
      </w:r>
      <w:r>
        <w:t xml:space="preserve"> Trách nhiệm của người dùng trong việc bảo mật dữ liệu cá nhân</w:t>
      </w:r>
    </w:p>
    <w:p w14:paraId="55D65661" w14:textId="0717A82B" w:rsidR="009139E6" w:rsidRPr="009139E6" w:rsidRDefault="009139E6" w:rsidP="009139E6">
      <w:pPr>
        <w:spacing w:before="100" w:beforeAutospacing="1" w:after="100" w:afterAutospacing="1" w:line="240" w:lineRule="auto"/>
        <w:ind w:firstLine="0"/>
        <w:rPr>
          <w:szCs w:val="26"/>
        </w:rPr>
      </w:pPr>
      <w:r>
        <w:rPr>
          <w:szCs w:val="26"/>
        </w:rPr>
        <w:t xml:space="preserve">       </w:t>
      </w:r>
      <w:r w:rsidR="002659BF">
        <w:rPr>
          <w:szCs w:val="26"/>
        </w:rPr>
        <w:t xml:space="preserve">+ </w:t>
      </w:r>
      <w:r>
        <w:rPr>
          <w:szCs w:val="26"/>
        </w:rPr>
        <w:t xml:space="preserve"> </w:t>
      </w:r>
      <w:r w:rsidR="002659BF" w:rsidRPr="0042609C">
        <w:rPr>
          <w:szCs w:val="26"/>
        </w:rPr>
        <w:t>Không vi phạm bảo mật: không được cố gắng vượt qua các các chương trình bảo vệ dữ liệu hoặc khai thác các lỗ hổng bảo mật mà không có sự ủy quyền</w:t>
      </w:r>
      <w:r w:rsidRPr="009139E6">
        <w:rPr>
          <w:szCs w:val="26"/>
        </w:rPr>
        <w:t>.</w:t>
      </w:r>
    </w:p>
    <w:p w14:paraId="1ABCBA1B" w14:textId="18A7F94B" w:rsidR="009139E6" w:rsidRPr="009139E6" w:rsidRDefault="009139E6" w:rsidP="009139E6">
      <w:pPr>
        <w:spacing w:before="100" w:beforeAutospacing="1" w:after="100" w:afterAutospacing="1" w:line="240" w:lineRule="auto"/>
        <w:ind w:firstLine="0"/>
        <w:rPr>
          <w:szCs w:val="26"/>
        </w:rPr>
      </w:pPr>
      <w:r>
        <w:rPr>
          <w:szCs w:val="26"/>
        </w:rPr>
        <w:t xml:space="preserve">        + </w:t>
      </w:r>
      <w:r w:rsidR="002659BF" w:rsidRPr="0042609C">
        <w:rPr>
          <w:szCs w:val="26"/>
        </w:rPr>
        <w:t>Tôn trọng bản quyền: phải tôn trọng tính toàn vẹn của tài liệu, bao gồm việc sử dụng phần mềm cá nhân, phần mềm đã xuất bản hoặc phần mềm độc quyền, và tránh đạo văn</w:t>
      </w:r>
      <w:r w:rsidR="002659BF">
        <w:rPr>
          <w:szCs w:val="26"/>
        </w:rPr>
        <w:t xml:space="preserve"> </w:t>
      </w:r>
      <w:r w:rsidR="002659BF" w:rsidRPr="0042609C">
        <w:rPr>
          <w:szCs w:val="26"/>
        </w:rPr>
        <w:t>và vi phạm bản quyền</w:t>
      </w:r>
      <w:r w:rsidRPr="009139E6">
        <w:rPr>
          <w:szCs w:val="26"/>
        </w:rPr>
        <w:t>.</w:t>
      </w:r>
    </w:p>
    <w:p w14:paraId="553C62BE" w14:textId="4E7FEA5C" w:rsidR="009139E6" w:rsidRPr="009139E6" w:rsidRDefault="009139E6" w:rsidP="009139E6">
      <w:pPr>
        <w:spacing w:before="100" w:beforeAutospacing="1" w:after="100" w:afterAutospacing="1" w:line="240" w:lineRule="auto"/>
        <w:ind w:firstLine="0"/>
        <w:rPr>
          <w:szCs w:val="26"/>
        </w:rPr>
      </w:pPr>
      <w:r>
        <w:rPr>
          <w:szCs w:val="26"/>
        </w:rPr>
        <w:t xml:space="preserve">        + </w:t>
      </w:r>
      <w:r w:rsidR="002659BF" w:rsidRPr="0042609C">
        <w:rPr>
          <w:szCs w:val="26"/>
        </w:rPr>
        <w:t>Không đăng tải nội dung bất hợp pháp: không tải lên trên hệ thống mạng những nội dung vi phạm quyền của người khác hoặc cho phép truy cập trái phép</w:t>
      </w:r>
      <w:r w:rsidRPr="009139E6">
        <w:rPr>
          <w:szCs w:val="26"/>
        </w:rPr>
        <w:t>.</w:t>
      </w:r>
    </w:p>
    <w:p w14:paraId="72042D82" w14:textId="77777777" w:rsidR="009139E6" w:rsidRDefault="009139E6" w:rsidP="009139E6">
      <w:pPr>
        <w:spacing w:before="100" w:beforeAutospacing="1" w:after="100" w:afterAutospacing="1" w:line="240" w:lineRule="auto"/>
        <w:ind w:firstLine="0"/>
        <w:rPr>
          <w:szCs w:val="26"/>
        </w:rPr>
      </w:pPr>
      <w:r>
        <w:rPr>
          <w:szCs w:val="26"/>
        </w:rPr>
        <w:t xml:space="preserve">        + </w:t>
      </w:r>
      <w:r w:rsidRPr="009139E6">
        <w:rPr>
          <w:szCs w:val="26"/>
        </w:rPr>
        <w:t>Không đăng tải nội dung bất hợp pháp: không tải lên trên hệ thống mạng những nội dung vi phạm quyền của người khác hoặc cho phép truy cập trái phép.</w:t>
      </w:r>
    </w:p>
    <w:p w14:paraId="0BDE7C05" w14:textId="07CA6941" w:rsidR="009139E6" w:rsidRDefault="009139E6" w:rsidP="009139E6">
      <w:pPr>
        <w:spacing w:before="100" w:beforeAutospacing="1" w:after="100" w:afterAutospacing="1" w:line="240" w:lineRule="auto"/>
        <w:ind w:firstLine="0"/>
        <w:rPr>
          <w:szCs w:val="26"/>
        </w:rPr>
      </w:pPr>
      <w:r>
        <w:rPr>
          <w:szCs w:val="26"/>
        </w:rPr>
        <w:t xml:space="preserve">        </w:t>
      </w:r>
      <w:r w:rsidR="002659BF" w:rsidRPr="0042609C">
        <w:rPr>
          <w:szCs w:val="26"/>
        </w:rPr>
        <w:t>Không theo dõi hoặc can thiệp vào dữ liệu của người khác: không đọc, sao chép, thay đổi hoặc xóa tệp của người khác mà không có sự cho phép</w:t>
      </w:r>
      <w:r w:rsidRPr="0042609C">
        <w:rPr>
          <w:szCs w:val="26"/>
        </w:rPr>
        <w:t>.</w:t>
      </w:r>
    </w:p>
    <w:p w14:paraId="45DB029E" w14:textId="7E00364B" w:rsidR="002659BF" w:rsidRPr="009139E6" w:rsidRDefault="002659BF" w:rsidP="002659BF">
      <w:pPr>
        <w:spacing w:before="0" w:line="240" w:lineRule="auto"/>
        <w:ind w:firstLine="0"/>
        <w:jc w:val="left"/>
        <w:rPr>
          <w:szCs w:val="26"/>
        </w:rPr>
      </w:pPr>
      <w:r>
        <w:rPr>
          <w:szCs w:val="26"/>
        </w:rPr>
        <w:br w:type="page"/>
      </w:r>
    </w:p>
    <w:p w14:paraId="704A48F8" w14:textId="77777777" w:rsidR="00A70B9E" w:rsidRDefault="00A70B9E" w:rsidP="00A70B9E">
      <w:pPr>
        <w:spacing w:line="259" w:lineRule="auto"/>
        <w:jc w:val="center"/>
        <w:rPr>
          <w:b/>
          <w:bCs/>
          <w:sz w:val="32"/>
          <w:szCs w:val="32"/>
        </w:rPr>
      </w:pPr>
      <w:r>
        <w:rPr>
          <w:b/>
          <w:bCs/>
          <w:sz w:val="32"/>
          <w:szCs w:val="32"/>
        </w:rPr>
        <w:lastRenderedPageBreak/>
        <w:t>TỔNG KẾT</w:t>
      </w:r>
    </w:p>
    <w:p w14:paraId="74A78D10" w14:textId="77777777" w:rsidR="00A70B9E" w:rsidRDefault="00A70B9E" w:rsidP="00A70B9E">
      <w:pPr>
        <w:spacing w:line="259" w:lineRule="auto"/>
        <w:rPr>
          <w:b/>
          <w:bCs/>
          <w:szCs w:val="26"/>
        </w:rPr>
      </w:pPr>
      <w:r>
        <w:rPr>
          <w:b/>
          <w:bCs/>
          <w:szCs w:val="26"/>
        </w:rPr>
        <w:t>1.Tổng quan báo cáo :</w:t>
      </w:r>
    </w:p>
    <w:p w14:paraId="5ADB8A42" w14:textId="66B26FBF" w:rsidR="00A70B9E" w:rsidRDefault="00A70B9E" w:rsidP="00A70B9E">
      <w:pPr>
        <w:spacing w:line="256" w:lineRule="auto"/>
        <w:rPr>
          <w:szCs w:val="26"/>
        </w:rPr>
      </w:pPr>
      <w:r>
        <w:rPr>
          <w:szCs w:val="26"/>
        </w:rPr>
        <w:t xml:space="preserve"> </w:t>
      </w:r>
      <w:r w:rsidRPr="006278B8">
        <w:rPr>
          <w:szCs w:val="26"/>
        </w:rPr>
        <w:t xml:space="preserve"> </w:t>
      </w:r>
      <w:r>
        <w:rPr>
          <w:szCs w:val="26"/>
        </w:rPr>
        <w:t xml:space="preserve"> </w:t>
      </w:r>
      <w:r w:rsidRPr="006278B8">
        <w:rPr>
          <w:szCs w:val="26"/>
        </w:rPr>
        <w:t>Nội dung</w:t>
      </w:r>
      <w:r>
        <w:rPr>
          <w:szCs w:val="26"/>
        </w:rPr>
        <w:t xml:space="preserve"> báo cáo</w:t>
      </w:r>
      <w:r w:rsidRPr="006278B8">
        <w:rPr>
          <w:szCs w:val="26"/>
        </w:rPr>
        <w:t xml:space="preserve"> tập trung vào việc cung cấp những kiến thức cơ bản về hệ thống CNTT của trường</w:t>
      </w:r>
      <w:r>
        <w:rPr>
          <w:szCs w:val="26"/>
        </w:rPr>
        <w:t xml:space="preserve"> Đại học Mỏ - Địa chất</w:t>
      </w:r>
      <w:r w:rsidRPr="006278B8">
        <w:rPr>
          <w:szCs w:val="26"/>
        </w:rPr>
        <w:t xml:space="preserve">, làm rõ quyền lợi và trách nhiệm của mỗi người dùng, nhằm đảm bảo hệ thống hoạt động an toàn và hiệu quả. Đồng thời, báo cáo cũng đề cập đến các quy tắc xử lý vi phạm đối với những hành vi không đúng đắn, góp phần xây dựng môi trường CNTT kỷ luật và </w:t>
      </w:r>
      <w:r>
        <w:rPr>
          <w:szCs w:val="26"/>
        </w:rPr>
        <w:t>an toàn.</w:t>
      </w:r>
    </w:p>
    <w:p w14:paraId="3353F219" w14:textId="77777777" w:rsidR="00A70B9E" w:rsidRPr="006278B8" w:rsidRDefault="00A70B9E" w:rsidP="00A70B9E">
      <w:pPr>
        <w:spacing w:line="256" w:lineRule="auto"/>
        <w:rPr>
          <w:b/>
          <w:bCs/>
          <w:szCs w:val="26"/>
        </w:rPr>
      </w:pPr>
      <w:r w:rsidRPr="006278B8">
        <w:rPr>
          <w:b/>
          <w:bCs/>
          <w:szCs w:val="26"/>
        </w:rPr>
        <w:t xml:space="preserve">2.Những điểm cần lưu ý : </w:t>
      </w:r>
    </w:p>
    <w:p w14:paraId="367B870B" w14:textId="77777777" w:rsidR="00A70B9E" w:rsidRPr="006278B8" w:rsidRDefault="00A70B9E" w:rsidP="00A70B9E">
      <w:pPr>
        <w:spacing w:line="256" w:lineRule="auto"/>
        <w:rPr>
          <w:szCs w:val="26"/>
        </w:rPr>
      </w:pPr>
      <w:r>
        <w:rPr>
          <w:szCs w:val="26"/>
        </w:rPr>
        <w:t xml:space="preserve">- </w:t>
      </w:r>
      <w:r w:rsidRPr="006278B8">
        <w:rPr>
          <w:szCs w:val="26"/>
        </w:rPr>
        <w:t xml:space="preserve">Quyền lợi người dùng: </w:t>
      </w:r>
      <w:r>
        <w:rPr>
          <w:szCs w:val="26"/>
        </w:rPr>
        <w:t>n</w:t>
      </w:r>
      <w:r w:rsidRPr="006278B8">
        <w:rPr>
          <w:szCs w:val="26"/>
        </w:rPr>
        <w:t xml:space="preserve">gười dùng được phép tiếp cận và sử dụng các tài nguyên CNTT </w:t>
      </w:r>
      <w:r>
        <w:rPr>
          <w:szCs w:val="26"/>
        </w:rPr>
        <w:t xml:space="preserve">có bản quyền </w:t>
      </w:r>
      <w:r w:rsidRPr="006278B8">
        <w:rPr>
          <w:szCs w:val="26"/>
        </w:rPr>
        <w:t>để phục vụ cho việc học tập</w:t>
      </w:r>
      <w:r>
        <w:rPr>
          <w:szCs w:val="26"/>
        </w:rPr>
        <w:t xml:space="preserve"> và</w:t>
      </w:r>
      <w:r w:rsidRPr="006278B8">
        <w:rPr>
          <w:szCs w:val="26"/>
        </w:rPr>
        <w:t xml:space="preserve"> nghiên cứu.</w:t>
      </w:r>
    </w:p>
    <w:p w14:paraId="3BF8824B" w14:textId="77777777" w:rsidR="00A70B9E" w:rsidRPr="006278B8" w:rsidRDefault="00A70B9E" w:rsidP="00A70B9E">
      <w:pPr>
        <w:spacing w:line="256" w:lineRule="auto"/>
        <w:rPr>
          <w:szCs w:val="26"/>
        </w:rPr>
      </w:pPr>
      <w:r>
        <w:rPr>
          <w:szCs w:val="26"/>
        </w:rPr>
        <w:t xml:space="preserve">- </w:t>
      </w:r>
      <w:r w:rsidRPr="006278B8">
        <w:rPr>
          <w:szCs w:val="26"/>
        </w:rPr>
        <w:t xml:space="preserve">Trách nhiệm người dùng: </w:t>
      </w:r>
      <w:r>
        <w:rPr>
          <w:szCs w:val="26"/>
        </w:rPr>
        <w:t>t</w:t>
      </w:r>
      <w:r w:rsidRPr="006278B8">
        <w:rPr>
          <w:szCs w:val="26"/>
        </w:rPr>
        <w:t>uân thủ quy định, không sử dụng tài nguyên CNTT vào mục đích trái phép, có trách nhiệm bảo vệ tài khoản cá nhân.</w:t>
      </w:r>
    </w:p>
    <w:p w14:paraId="47AB5428" w14:textId="77777777" w:rsidR="00A70B9E" w:rsidRPr="006278B8" w:rsidRDefault="00A70B9E" w:rsidP="00A70B9E">
      <w:pPr>
        <w:spacing w:line="256" w:lineRule="auto"/>
        <w:rPr>
          <w:szCs w:val="26"/>
        </w:rPr>
      </w:pPr>
      <w:r>
        <w:rPr>
          <w:szCs w:val="26"/>
        </w:rPr>
        <w:t xml:space="preserve">- </w:t>
      </w:r>
      <w:r w:rsidRPr="006278B8">
        <w:rPr>
          <w:szCs w:val="26"/>
        </w:rPr>
        <w:t xml:space="preserve">Xử lý vi phạm: </w:t>
      </w:r>
      <w:r>
        <w:rPr>
          <w:szCs w:val="26"/>
        </w:rPr>
        <w:t>q</w:t>
      </w:r>
      <w:r w:rsidRPr="006278B8">
        <w:rPr>
          <w:szCs w:val="26"/>
        </w:rPr>
        <w:t>uy trình xử lý vi phạm được thực hiện minh bạch, công bằng, với các hình thức xử lý từ nhắc nhở, cảnh cáo đến kỷ luật hoặc truy cứu trách nhiệm theo pháp luật nếu vi phạm nghiêm trọng.</w:t>
      </w:r>
    </w:p>
    <w:p w14:paraId="12C8655D" w14:textId="77777777" w:rsidR="00A70B9E" w:rsidRPr="006278B8" w:rsidRDefault="00A70B9E" w:rsidP="00A70B9E">
      <w:pPr>
        <w:spacing w:line="256" w:lineRule="auto"/>
        <w:rPr>
          <w:szCs w:val="26"/>
        </w:rPr>
      </w:pPr>
      <w:r>
        <w:rPr>
          <w:szCs w:val="26"/>
        </w:rPr>
        <w:t xml:space="preserve">- </w:t>
      </w:r>
      <w:r w:rsidRPr="006278B8">
        <w:rPr>
          <w:szCs w:val="26"/>
        </w:rPr>
        <w:t xml:space="preserve">Bảo mật hệ thống: </w:t>
      </w:r>
      <w:r>
        <w:rPr>
          <w:szCs w:val="26"/>
        </w:rPr>
        <w:t>t</w:t>
      </w:r>
      <w:r w:rsidRPr="006278B8">
        <w:rPr>
          <w:szCs w:val="26"/>
        </w:rPr>
        <w:t>rường áp dụng các biện pháp bảo mật tiên tiến nhằm bảo vệ dữ liệu, phòng chống tấn công mạng và đảm bảo hệ thống CNTT hoạt động ổn định.</w:t>
      </w:r>
    </w:p>
    <w:p w14:paraId="2CE56AAA" w14:textId="77777777" w:rsidR="00A70B9E" w:rsidRPr="006278B8" w:rsidRDefault="00A70B9E" w:rsidP="00A70B9E">
      <w:pPr>
        <w:spacing w:line="256" w:lineRule="auto"/>
        <w:rPr>
          <w:b/>
          <w:bCs/>
          <w:szCs w:val="26"/>
        </w:rPr>
      </w:pPr>
      <w:r w:rsidRPr="006278B8">
        <w:rPr>
          <w:b/>
          <w:bCs/>
          <w:szCs w:val="26"/>
        </w:rPr>
        <w:t>3.Kết quả đạt được :</w:t>
      </w:r>
    </w:p>
    <w:p w14:paraId="7839D957" w14:textId="77777777" w:rsidR="00A70B9E" w:rsidRDefault="00A70B9E" w:rsidP="00A70B9E">
      <w:pPr>
        <w:spacing w:line="256" w:lineRule="auto"/>
        <w:rPr>
          <w:szCs w:val="26"/>
        </w:rPr>
      </w:pPr>
      <w:r>
        <w:rPr>
          <w:szCs w:val="26"/>
        </w:rPr>
        <w:t xml:space="preserve">- </w:t>
      </w:r>
      <w:r w:rsidRPr="006278B8">
        <w:rPr>
          <w:szCs w:val="26"/>
        </w:rPr>
        <w:t>Tạo điều kiện thuận lợi để cán bộ, giảng viên và sinh viên khai thác tài nguyên CNTT một cách an toàn và đúng quy định.</w:t>
      </w:r>
    </w:p>
    <w:p w14:paraId="5E53D9C9" w14:textId="77777777" w:rsidR="00A70B9E" w:rsidRPr="006278B8" w:rsidRDefault="00A70B9E" w:rsidP="00A70B9E">
      <w:pPr>
        <w:spacing w:line="256" w:lineRule="auto"/>
        <w:rPr>
          <w:szCs w:val="26"/>
        </w:rPr>
      </w:pPr>
      <w:r>
        <w:rPr>
          <w:szCs w:val="26"/>
        </w:rPr>
        <w:t xml:space="preserve">- </w:t>
      </w:r>
      <w:r w:rsidRPr="006278B8">
        <w:rPr>
          <w:szCs w:val="26"/>
        </w:rPr>
        <w:t>Nâng cao nhận thức của người dùng về quyền và trách nhiệm khi sử dụng tài nguyên CNTT.</w:t>
      </w:r>
    </w:p>
    <w:p w14:paraId="51D6E589" w14:textId="77777777" w:rsidR="00A70B9E" w:rsidRPr="006278B8" w:rsidRDefault="00A70B9E" w:rsidP="00A70B9E">
      <w:pPr>
        <w:spacing w:line="256" w:lineRule="auto"/>
        <w:rPr>
          <w:szCs w:val="26"/>
        </w:rPr>
      </w:pPr>
      <w:r>
        <w:rPr>
          <w:szCs w:val="26"/>
        </w:rPr>
        <w:t xml:space="preserve">- </w:t>
      </w:r>
      <w:r w:rsidRPr="006278B8">
        <w:rPr>
          <w:szCs w:val="26"/>
        </w:rPr>
        <w:t>Đề xuất các biện pháp bảo mật và quản lý tài nguyên CNTT hiệu quả hơn.</w:t>
      </w:r>
    </w:p>
    <w:p w14:paraId="3C3099BA" w14:textId="77777777" w:rsidR="00A70B9E" w:rsidRDefault="00A70B9E" w:rsidP="00A70B9E">
      <w:pPr>
        <w:spacing w:line="256" w:lineRule="auto"/>
        <w:rPr>
          <w:szCs w:val="26"/>
        </w:rPr>
      </w:pPr>
      <w:r>
        <w:rPr>
          <w:szCs w:val="26"/>
        </w:rPr>
        <w:t xml:space="preserve">- </w:t>
      </w:r>
      <w:r w:rsidRPr="006278B8">
        <w:rPr>
          <w:szCs w:val="26"/>
        </w:rPr>
        <w:t>Xây dựng quy trình xử lý vi phạm rõ ràng, giúp duy trì một môi trường CNTT an toàn và hiệu quả.</w:t>
      </w:r>
    </w:p>
    <w:p w14:paraId="2F86500F" w14:textId="77777777" w:rsidR="00A70B9E" w:rsidRPr="007249AC" w:rsidRDefault="00A70B9E" w:rsidP="00A70B9E">
      <w:pPr>
        <w:spacing w:line="256" w:lineRule="auto"/>
        <w:rPr>
          <w:b/>
          <w:bCs/>
          <w:szCs w:val="26"/>
        </w:rPr>
      </w:pPr>
      <w:r w:rsidRPr="007249AC">
        <w:rPr>
          <w:b/>
          <w:bCs/>
          <w:szCs w:val="26"/>
        </w:rPr>
        <w:t>4.Kết luận :</w:t>
      </w:r>
    </w:p>
    <w:p w14:paraId="4F7E25A6" w14:textId="4EBA20F8" w:rsidR="009139E6" w:rsidRPr="009139E6" w:rsidRDefault="00A70B9E" w:rsidP="00A70B9E">
      <w:r w:rsidRPr="006278B8">
        <w:rPr>
          <w:szCs w:val="26"/>
        </w:rPr>
        <w:t>Việc sử dụng tài nguyên CNTT tại</w:t>
      </w:r>
      <w:r>
        <w:rPr>
          <w:szCs w:val="26"/>
        </w:rPr>
        <w:t xml:space="preserve"> trường Đại học Mỏ - địa chất</w:t>
      </w:r>
      <w:r w:rsidRPr="006278B8">
        <w:rPr>
          <w:szCs w:val="26"/>
        </w:rPr>
        <w:t xml:space="preserve"> không chỉ là quyền lợi mà còn là trách nhiệm của mỗi cá nhân. Người dùng cần tuân thủ nghiêm túc các quy định, chủ động bảo vệ tài khoản</w:t>
      </w:r>
      <w:r>
        <w:rPr>
          <w:szCs w:val="26"/>
        </w:rPr>
        <w:t xml:space="preserve"> </w:t>
      </w:r>
      <w:r w:rsidRPr="006278B8">
        <w:rPr>
          <w:szCs w:val="26"/>
        </w:rPr>
        <w:t>cá nhân, cũng như hợp tác trong việc xử lý các sự cố an ninh mạng. Việc thực hiện tốt các quy định sẽ góp phần xây dựng một môi trường CNTT an toàn, hỗ trợ đắc lực cho công tác giảng dạy, học tập và nghiên cứu khoa học tại nhà trường.</w:t>
      </w:r>
    </w:p>
    <w:p w14:paraId="224F7677" w14:textId="77777777" w:rsidR="00124FA2" w:rsidRPr="00124FA2" w:rsidRDefault="00124FA2" w:rsidP="00124FA2"/>
    <w:sdt>
      <w:sdtPr>
        <w:rPr>
          <w:rFonts w:cs="Times New Roman"/>
          <w:b w:val="0"/>
          <w:bCs w:val="0"/>
          <w:kern w:val="0"/>
          <w:sz w:val="26"/>
          <w:szCs w:val="24"/>
        </w:rPr>
        <w:id w:val="945043108"/>
        <w:docPartObj>
          <w:docPartGallery w:val="Bibliographies"/>
          <w:docPartUnique/>
        </w:docPartObj>
      </w:sdtPr>
      <w:sdtContent>
        <w:p w14:paraId="7B1E49A0" w14:textId="71C733CD" w:rsidR="00014D42" w:rsidRDefault="00014D42" w:rsidP="00014D42">
          <w:pPr>
            <w:pStyle w:val="u1"/>
            <w:numPr>
              <w:ilvl w:val="0"/>
              <w:numId w:val="0"/>
            </w:numPr>
            <w:ind w:left="2880"/>
            <w:jc w:val="both"/>
          </w:pPr>
          <w:r>
            <w:t>TÀI LIỆU THAM KHẢO</w:t>
          </w:r>
        </w:p>
        <w:sdt>
          <w:sdtPr>
            <w:id w:val="-573587230"/>
            <w:bibliography/>
          </w:sdtPr>
          <w:sdtContent>
            <w:p w14:paraId="53FB876B" w14:textId="77777777" w:rsidR="00014D42" w:rsidRDefault="00014D42" w:rsidP="00014D42">
              <w:pPr>
                <w:rPr>
                  <w:noProof/>
                  <w:sz w:val="20"/>
                  <w:szCs w:val="20"/>
                </w:rPr>
              </w:pPr>
              <w:r>
                <w:fldChar w:fldCharType="begin"/>
              </w:r>
              <w:r>
                <w:instrText>BIBLIOGRAPHY</w:instrText>
              </w:r>
              <w:r>
                <w:fldChar w:fldCharType="separate"/>
              </w:r>
            </w:p>
            <w:tbl>
              <w:tblPr>
                <w:tblW w:w="4792" w:type="pct"/>
                <w:tblCellSpacing w:w="15" w:type="dxa"/>
                <w:tblCellMar>
                  <w:top w:w="15" w:type="dxa"/>
                  <w:left w:w="15" w:type="dxa"/>
                  <w:bottom w:w="15" w:type="dxa"/>
                  <w:right w:w="15" w:type="dxa"/>
                </w:tblCellMar>
                <w:tblLook w:val="04A0" w:firstRow="1" w:lastRow="0" w:firstColumn="1" w:lastColumn="0" w:noHBand="0" w:noVBand="1"/>
              </w:tblPr>
              <w:tblGrid>
                <w:gridCol w:w="8878"/>
              </w:tblGrid>
              <w:tr w:rsidR="00014D42" w14:paraId="1CB015E4" w14:textId="77777777" w:rsidTr="00D461AA">
                <w:trPr>
                  <w:tblCellSpacing w:w="15" w:type="dxa"/>
                </w:trPr>
                <w:tc>
                  <w:tcPr>
                    <w:tcW w:w="4965" w:type="pct"/>
                    <w:hideMark/>
                  </w:tcPr>
                  <w:p w14:paraId="7386FD4B" w14:textId="77777777" w:rsidR="00014D42" w:rsidRPr="00014D42" w:rsidRDefault="00014D42" w:rsidP="00D461AA">
                    <w:pPr>
                      <w:pStyle w:val="DanhmucTailiuThamkhao"/>
                      <w:ind w:firstLine="0"/>
                      <w:rPr>
                        <w:noProof/>
                      </w:rPr>
                    </w:pPr>
                  </w:p>
                </w:tc>
              </w:tr>
              <w:tr w:rsidR="00014D42" w14:paraId="248EFA13" w14:textId="77777777" w:rsidTr="00D461AA">
                <w:trPr>
                  <w:trHeight w:val="61"/>
                  <w:tblCellSpacing w:w="15" w:type="dxa"/>
                </w:trPr>
                <w:tc>
                  <w:tcPr>
                    <w:tcW w:w="4965" w:type="pct"/>
                    <w:hideMark/>
                  </w:tcPr>
                  <w:p w14:paraId="2A44982F" w14:textId="77777777" w:rsidR="00014D42" w:rsidRDefault="00014D42" w:rsidP="00D461AA">
                    <w:pPr>
                      <w:pStyle w:val="DanhmucTailiuThamkhao"/>
                      <w:rPr>
                        <w:noProof/>
                        <w:lang w:val="vi-VN"/>
                      </w:rPr>
                    </w:pPr>
                  </w:p>
                </w:tc>
              </w:tr>
              <w:tr w:rsidR="00014D42" w14:paraId="093AAB72" w14:textId="77777777" w:rsidTr="00D461AA">
                <w:trPr>
                  <w:tblCellSpacing w:w="15" w:type="dxa"/>
                </w:trPr>
                <w:tc>
                  <w:tcPr>
                    <w:tcW w:w="4965" w:type="pct"/>
                    <w:hideMark/>
                  </w:tcPr>
                  <w:p w14:paraId="1C1C6AD2" w14:textId="77777777" w:rsidR="00014D42" w:rsidRDefault="00014D42" w:rsidP="00D461AA">
                    <w:pPr>
                      <w:pStyle w:val="DanhmucTailiuThamkhao"/>
                      <w:rPr>
                        <w:noProof/>
                        <w:lang w:val="vi-VN"/>
                      </w:rPr>
                    </w:pPr>
                  </w:p>
                </w:tc>
              </w:tr>
              <w:tr w:rsidR="00014D42" w14:paraId="05E5DD28" w14:textId="77777777" w:rsidTr="00D461AA">
                <w:trPr>
                  <w:tblCellSpacing w:w="15" w:type="dxa"/>
                </w:trPr>
                <w:tc>
                  <w:tcPr>
                    <w:tcW w:w="4965" w:type="pct"/>
                    <w:hideMark/>
                  </w:tcPr>
                  <w:p w14:paraId="2ACFEDE3" w14:textId="77777777" w:rsidR="00014D42" w:rsidRPr="00014D42" w:rsidRDefault="00014D42" w:rsidP="00D461AA">
                    <w:pPr>
                      <w:pStyle w:val="DanhmucTailiuThamkhao"/>
                      <w:ind w:firstLine="0"/>
                      <w:rPr>
                        <w:noProof/>
                      </w:rPr>
                    </w:pPr>
                  </w:p>
                </w:tc>
              </w:tr>
              <w:tr w:rsidR="00014D42" w14:paraId="722BF346" w14:textId="77777777" w:rsidTr="00D461AA">
                <w:trPr>
                  <w:tblCellSpacing w:w="15" w:type="dxa"/>
                </w:trPr>
                <w:tc>
                  <w:tcPr>
                    <w:tcW w:w="4965" w:type="pct"/>
                    <w:hideMark/>
                  </w:tcPr>
                  <w:p w14:paraId="5E620A24" w14:textId="77777777" w:rsidR="00014D42" w:rsidRDefault="00014D42" w:rsidP="00D461AA">
                    <w:pPr>
                      <w:pStyle w:val="DanhmucTailiuThamkhao"/>
                      <w:rPr>
                        <w:noProof/>
                        <w:lang w:val="vi-VN"/>
                      </w:rPr>
                    </w:pPr>
                  </w:p>
                </w:tc>
              </w:tr>
              <w:tr w:rsidR="00014D42" w14:paraId="4F0DFBAC" w14:textId="77777777" w:rsidTr="00D461AA">
                <w:trPr>
                  <w:tblCellSpacing w:w="15" w:type="dxa"/>
                </w:trPr>
                <w:tc>
                  <w:tcPr>
                    <w:tcW w:w="4965" w:type="pct"/>
                    <w:hideMark/>
                  </w:tcPr>
                  <w:p w14:paraId="1B20A95C" w14:textId="77777777" w:rsidR="00014D42" w:rsidRPr="00014D42" w:rsidRDefault="00014D42" w:rsidP="00D461AA">
                    <w:pPr>
                      <w:pStyle w:val="DanhmucTailiuThamkhao"/>
                      <w:ind w:firstLine="0"/>
                      <w:rPr>
                        <w:noProof/>
                      </w:rPr>
                    </w:pPr>
                  </w:p>
                </w:tc>
              </w:tr>
              <w:tr w:rsidR="00014D42" w14:paraId="5EBA02D9" w14:textId="77777777" w:rsidTr="00D461AA">
                <w:trPr>
                  <w:tblCellSpacing w:w="15" w:type="dxa"/>
                </w:trPr>
                <w:tc>
                  <w:tcPr>
                    <w:tcW w:w="4965" w:type="pct"/>
                    <w:hideMark/>
                  </w:tcPr>
                  <w:p w14:paraId="667CD9BD" w14:textId="77777777" w:rsidR="00014D42" w:rsidRDefault="00014D42" w:rsidP="00D461AA">
                    <w:pPr>
                      <w:pStyle w:val="DanhmucTailiuThamkhao"/>
                      <w:rPr>
                        <w:noProof/>
                        <w:lang w:val="vi-VN"/>
                      </w:rPr>
                    </w:pPr>
                    <w:r>
                      <w:rPr>
                        <w:noProof/>
                        <w:lang w:val="vi-VN"/>
                      </w:rPr>
                      <w:t>M. S. UNIVERSITY, “Information Technology Incident Response Plan,” 16 6 2020. [Trực tuyến]. Available: https://www.mcneese.edu/policy/information-technology-incident-response-plan/.</w:t>
                    </w:r>
                  </w:p>
                </w:tc>
              </w:tr>
              <w:tr w:rsidR="00014D42" w14:paraId="686EAC67" w14:textId="77777777" w:rsidTr="00D461AA">
                <w:trPr>
                  <w:tblCellSpacing w:w="15" w:type="dxa"/>
                </w:trPr>
                <w:tc>
                  <w:tcPr>
                    <w:tcW w:w="4965" w:type="pct"/>
                    <w:hideMark/>
                  </w:tcPr>
                  <w:p w14:paraId="210C1AD9" w14:textId="77777777" w:rsidR="00014D42" w:rsidRDefault="00014D42" w:rsidP="00D461AA">
                    <w:pPr>
                      <w:pStyle w:val="DanhmucTailiuThamkhao"/>
                      <w:rPr>
                        <w:noProof/>
                        <w:lang w:val="vi-VN"/>
                      </w:rPr>
                    </w:pPr>
                    <w:r>
                      <w:rPr>
                        <w:noProof/>
                        <w:lang w:val="vi-VN"/>
                      </w:rPr>
                      <w:t>C. PHỦ, “Nghị định 15/2020/NĐ-CP,” 3 2 2020. [Trực tuyến]. Available: https://thuvienphapluat.vn/van-ban/Cong-nghe-thong-tin/Nghi-dinh-15-2020-ND-CP-xu-phat-vi-pham-hanh-chinh-linh-vuc-buu-chinh-vien-thong-tan-so-vo-tuyen-dien-350499.aspx.</w:t>
                    </w:r>
                  </w:p>
                </w:tc>
              </w:tr>
              <w:tr w:rsidR="00014D42" w14:paraId="34192CD7" w14:textId="77777777" w:rsidTr="00D461AA">
                <w:trPr>
                  <w:tblCellSpacing w:w="15" w:type="dxa"/>
                </w:trPr>
                <w:tc>
                  <w:tcPr>
                    <w:tcW w:w="4965" w:type="pct"/>
                    <w:hideMark/>
                  </w:tcPr>
                  <w:p w14:paraId="78D8E6BF" w14:textId="77777777" w:rsidR="00014D42" w:rsidRDefault="00014D42" w:rsidP="00D461AA">
                    <w:pPr>
                      <w:pStyle w:val="DanhmucTailiuThamkhao"/>
                      <w:rPr>
                        <w:noProof/>
                        <w:lang w:val="vi-VN"/>
                      </w:rPr>
                    </w:pPr>
                    <w:r>
                      <w:rPr>
                        <w:noProof/>
                        <w:lang w:val="vi-VN"/>
                      </w:rPr>
                      <w:t>C. PHỦ, “Bộ luật hình sự 2015,” 27 11 2015. [Trực tuyến]. Available: https://thuvienphapluat.vn/van-ban/Trach-nhiem-hinh-su/Bo-luat-hinh-su-2015-296661.aspx.</w:t>
                    </w:r>
                  </w:p>
                </w:tc>
              </w:tr>
              <w:tr w:rsidR="00014D42" w14:paraId="7C2D9065" w14:textId="77777777" w:rsidTr="00D461AA">
                <w:trPr>
                  <w:tblCellSpacing w:w="15" w:type="dxa"/>
                </w:trPr>
                <w:tc>
                  <w:tcPr>
                    <w:tcW w:w="4965" w:type="pct"/>
                    <w:hideMark/>
                  </w:tcPr>
                  <w:p w14:paraId="44DA0CE5" w14:textId="77777777" w:rsidR="00014D42" w:rsidRDefault="00014D42" w:rsidP="00D461AA">
                    <w:pPr>
                      <w:pStyle w:val="DanhmucTailiuThamkhao"/>
                      <w:rPr>
                        <w:noProof/>
                        <w:lang w:val="vi-VN"/>
                      </w:rPr>
                    </w:pPr>
                    <w:r>
                      <w:rPr>
                        <w:noProof/>
                        <w:lang w:val="vi-VN"/>
                      </w:rPr>
                      <w:t>L. U. CHICAGO, “rights and Responsibilities When Using Electronic University Resources,” 30 3 2025. [Trực tuyến]. Available: https://www.luc.edu/its/aboutus/itspoliciesguidelines/rightsandresponsibilitieswhenusingelectronicuniversityresources/.</w:t>
                    </w:r>
                  </w:p>
                </w:tc>
              </w:tr>
            </w:tbl>
            <w:p w14:paraId="7B095F69" w14:textId="77777777" w:rsidR="00014D42" w:rsidRDefault="00014D42" w:rsidP="00014D42">
              <w:pPr>
                <w:rPr>
                  <w:noProof/>
                </w:rPr>
              </w:pPr>
            </w:p>
            <w:p w14:paraId="319E2E90" w14:textId="77777777" w:rsidR="00014D42" w:rsidRDefault="00014D42" w:rsidP="00014D42">
              <w:r>
                <w:rPr>
                  <w:b/>
                  <w:bCs/>
                </w:rPr>
                <w:fldChar w:fldCharType="end"/>
              </w:r>
            </w:p>
          </w:sdtContent>
        </w:sdt>
      </w:sdtContent>
    </w:sdt>
    <w:p w14:paraId="1C6D280D" w14:textId="77777777" w:rsidR="00014D42" w:rsidRDefault="00014D42" w:rsidP="00014D42"/>
    <w:p w14:paraId="050FB236" w14:textId="77777777" w:rsidR="00014D42" w:rsidRDefault="00417928" w:rsidP="00014D42">
      <w:pPr>
        <w:pStyle w:val="u1"/>
      </w:pPr>
      <w:r>
        <w:br w:type="page"/>
      </w:r>
    </w:p>
    <w:p w14:paraId="09FB9D98" w14:textId="3AD04CD6" w:rsidR="00417928" w:rsidRDefault="00417928" w:rsidP="006A0F8F"/>
    <w:p w14:paraId="22D03061" w14:textId="24D53DC5" w:rsidR="00180C8C" w:rsidRDefault="00180C8C" w:rsidP="00031AC4">
      <w:pPr>
        <w:ind w:firstLine="0"/>
      </w:pPr>
    </w:p>
    <w:sectPr w:rsidR="00180C8C" w:rsidSect="006106AF">
      <w:headerReference w:type="even" r:id="rId62"/>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DA1EC" w14:textId="77777777" w:rsidR="00EE371C" w:rsidRDefault="00EE371C">
      <w:r>
        <w:separator/>
      </w:r>
    </w:p>
    <w:p w14:paraId="0EC9C91B" w14:textId="77777777" w:rsidR="00EE371C" w:rsidRDefault="00EE371C"/>
  </w:endnote>
  <w:endnote w:type="continuationSeparator" w:id="0">
    <w:p w14:paraId="7C911133" w14:textId="77777777" w:rsidR="00EE371C" w:rsidRDefault="00EE371C">
      <w:r>
        <w:continuationSeparator/>
      </w:r>
    </w:p>
    <w:p w14:paraId="644DDBEB" w14:textId="77777777" w:rsidR="00EE371C" w:rsidRDefault="00EE37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panose1 w:val="020B7200000000000000"/>
    <w:charset w:val="00"/>
    <w:family w:val="swiss"/>
    <w:pitch w:val="variable"/>
    <w:sig w:usb0="00000007" w:usb1="00000000" w:usb2="00000000" w:usb3="00000000" w:csb0="00000013" w:csb1="00000000"/>
  </w:font>
  <w:font w:name=".VnTime">
    <w:altName w:val="Courier New"/>
    <w:panose1 w:val="020B7200000000000000"/>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743C1" w14:textId="77777777" w:rsidR="008A1CE8" w:rsidRDefault="008A1CE8"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2CBF250C" w14:textId="77777777" w:rsidR="008A1CE8" w:rsidRDefault="008A1CE8"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LiBang"/>
      <w:tblW w:w="951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953"/>
      <w:gridCol w:w="2963"/>
    </w:tblGrid>
    <w:tr w:rsidR="003067FA" w:rsidRPr="00C16687" w14:paraId="3829CD1E" w14:textId="77777777" w:rsidTr="003067FA">
      <w:trPr>
        <w:trHeight w:val="1070"/>
      </w:trPr>
      <w:tc>
        <w:tcPr>
          <w:tcW w:w="3600" w:type="dxa"/>
        </w:tcPr>
        <w:p w14:paraId="740318A4" w14:textId="6F572672" w:rsidR="008A1CE8" w:rsidRPr="00C16687" w:rsidRDefault="003067FA" w:rsidP="001F142E">
          <w:pPr>
            <w:pStyle w:val="Chntrang"/>
            <w:spacing w:before="0" w:beforeAutospacing="0" w:after="0" w:afterAutospacing="0" w:line="240" w:lineRule="auto"/>
            <w:ind w:firstLine="0"/>
            <w:rPr>
              <w:sz w:val="24"/>
              <w:szCs w:val="22"/>
            </w:rPr>
          </w:pPr>
          <w:r>
            <w:rPr>
              <w:sz w:val="24"/>
              <w:szCs w:val="22"/>
            </w:rPr>
            <w:t>Nguyễn Xuân Huy(2221050665)©</w:t>
          </w:r>
        </w:p>
        <w:p w14:paraId="35D54244" w14:textId="39E36031" w:rsidR="008A1CE8" w:rsidRDefault="003067FA" w:rsidP="001F142E">
          <w:pPr>
            <w:pStyle w:val="Chntrang"/>
            <w:spacing w:before="0" w:beforeAutospacing="0" w:after="0" w:afterAutospacing="0" w:line="240" w:lineRule="auto"/>
            <w:ind w:firstLine="0"/>
            <w:rPr>
              <w:sz w:val="24"/>
              <w:szCs w:val="22"/>
            </w:rPr>
          </w:pPr>
          <w:r>
            <w:rPr>
              <w:sz w:val="24"/>
              <w:szCs w:val="22"/>
            </w:rPr>
            <w:t>Lê Văn Hồ(2221050465)</w:t>
          </w:r>
        </w:p>
        <w:p w14:paraId="535349A5" w14:textId="7E725E43" w:rsidR="003067FA" w:rsidRPr="00C16687" w:rsidRDefault="003067FA" w:rsidP="001F142E">
          <w:pPr>
            <w:pStyle w:val="Chntrang"/>
            <w:spacing w:before="0" w:beforeAutospacing="0" w:after="0" w:afterAutospacing="0" w:line="240" w:lineRule="auto"/>
            <w:ind w:firstLine="0"/>
            <w:rPr>
              <w:sz w:val="24"/>
              <w:szCs w:val="22"/>
            </w:rPr>
          </w:pPr>
          <w:r>
            <w:rPr>
              <w:sz w:val="24"/>
              <w:szCs w:val="22"/>
            </w:rPr>
            <w:t>Nguyễn Huy Phúc(2221050108)</w:t>
          </w:r>
        </w:p>
        <w:p w14:paraId="515BF9C0" w14:textId="0E5E4356" w:rsidR="008A1CE8" w:rsidRPr="00C16687" w:rsidRDefault="003067FA" w:rsidP="001F142E">
          <w:pPr>
            <w:pStyle w:val="Chntrang"/>
            <w:spacing w:before="0" w:beforeAutospacing="0" w:after="0" w:afterAutospacing="0" w:line="240" w:lineRule="auto"/>
            <w:ind w:firstLine="0"/>
            <w:rPr>
              <w:sz w:val="24"/>
              <w:szCs w:val="22"/>
            </w:rPr>
          </w:pPr>
          <w:r>
            <w:rPr>
              <w:sz w:val="24"/>
              <w:szCs w:val="22"/>
            </w:rPr>
            <w:t>Trần Huy Hoàng(221050450)</w:t>
          </w:r>
        </w:p>
      </w:tc>
      <w:tc>
        <w:tcPr>
          <w:tcW w:w="2953" w:type="dxa"/>
        </w:tcPr>
        <w:sdt>
          <w:sdtPr>
            <w:rPr>
              <w:sz w:val="24"/>
              <w:szCs w:val="22"/>
            </w:rPr>
            <w:id w:val="-1480069369"/>
            <w:docPartObj>
              <w:docPartGallery w:val="Page Numbers (Bottom of Page)"/>
              <w:docPartUnique/>
            </w:docPartObj>
          </w:sdtPr>
          <w:sdtEndPr>
            <w:rPr>
              <w:noProof/>
            </w:rPr>
          </w:sdtEndPr>
          <w:sdtContent>
            <w:p w14:paraId="50892CCA" w14:textId="77777777" w:rsidR="008A1CE8" w:rsidRPr="00C16687" w:rsidRDefault="008A1CE8" w:rsidP="00997A12">
              <w:pPr>
                <w:pStyle w:val="Chntrang"/>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sidR="00ED7A3B">
                <w:rPr>
                  <w:noProof/>
                  <w:sz w:val="24"/>
                  <w:szCs w:val="22"/>
                </w:rPr>
                <w:t>2</w:t>
              </w:r>
              <w:r w:rsidRPr="00C16687">
                <w:rPr>
                  <w:noProof/>
                  <w:sz w:val="24"/>
                  <w:szCs w:val="22"/>
                </w:rPr>
                <w:fldChar w:fldCharType="end"/>
              </w:r>
            </w:p>
          </w:sdtContent>
        </w:sdt>
      </w:tc>
      <w:tc>
        <w:tcPr>
          <w:tcW w:w="2963" w:type="dxa"/>
        </w:tcPr>
        <w:p w14:paraId="39882CC1" w14:textId="61826FEA" w:rsidR="008A1CE8" w:rsidRPr="00C16687" w:rsidRDefault="003067FA" w:rsidP="00185F72">
          <w:pPr>
            <w:pStyle w:val="Chntrang"/>
            <w:ind w:firstLine="0"/>
            <w:jc w:val="right"/>
            <w:rPr>
              <w:sz w:val="24"/>
              <w:szCs w:val="22"/>
            </w:rPr>
          </w:pPr>
          <w:r>
            <w:rPr>
              <w:sz w:val="24"/>
              <w:szCs w:val="22"/>
            </w:rPr>
            <w:t>Nhóm 09</w:t>
          </w:r>
        </w:p>
      </w:tc>
    </w:tr>
  </w:tbl>
  <w:p w14:paraId="36AECC0B" w14:textId="77777777" w:rsidR="008A1CE8" w:rsidRPr="00155C1D" w:rsidRDefault="008A1CE8" w:rsidP="00155C1D">
    <w:pPr>
      <w:pStyle w:val="Chntrang"/>
      <w:ind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87926" w14:textId="77777777" w:rsidR="00EE371C" w:rsidRDefault="00EE371C">
      <w:r>
        <w:separator/>
      </w:r>
    </w:p>
    <w:p w14:paraId="56DC9087" w14:textId="77777777" w:rsidR="00EE371C" w:rsidRDefault="00EE371C"/>
  </w:footnote>
  <w:footnote w:type="continuationSeparator" w:id="0">
    <w:p w14:paraId="5A5A103E" w14:textId="77777777" w:rsidR="00EE371C" w:rsidRDefault="00EE371C">
      <w:r>
        <w:continuationSeparator/>
      </w:r>
    </w:p>
    <w:p w14:paraId="4C2E11CF" w14:textId="77777777" w:rsidR="00EE371C" w:rsidRDefault="00EE37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BC4C6" w14:textId="77777777" w:rsidR="008A1CE8" w:rsidRDefault="008A1CE8"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8A1CE8" w:rsidRPr="00C16687" w14:paraId="2E136902" w14:textId="77777777" w:rsidTr="009165B5">
      <w:tc>
        <w:tcPr>
          <w:tcW w:w="9004" w:type="dxa"/>
          <w:shd w:val="clear" w:color="auto" w:fill="FAFAFA"/>
        </w:tcPr>
        <w:p w14:paraId="1408BBA5" w14:textId="68300F84" w:rsidR="008A1CE8" w:rsidRPr="00C16687" w:rsidRDefault="008A1CE8" w:rsidP="008E29DD">
          <w:pPr>
            <w:pStyle w:val="utrang"/>
            <w:spacing w:before="0" w:line="240" w:lineRule="auto"/>
            <w:ind w:firstLine="0"/>
            <w:rPr>
              <w:i/>
              <w:sz w:val="24"/>
            </w:rPr>
          </w:pPr>
          <w:r w:rsidRPr="00C16687">
            <w:rPr>
              <w:i/>
              <w:sz w:val="24"/>
            </w:rPr>
            <w:t>Bài tập lớn Mô</w:t>
          </w:r>
          <w:r w:rsidR="00EE1766">
            <w:rPr>
              <w:i/>
              <w:sz w:val="24"/>
            </w:rPr>
            <w:t>n Đạo đức máy tính</w:t>
          </w:r>
        </w:p>
      </w:tc>
    </w:tr>
  </w:tbl>
  <w:p w14:paraId="39B030D1" w14:textId="77777777" w:rsidR="008A1CE8" w:rsidRPr="00162939" w:rsidRDefault="008A1CE8" w:rsidP="00162939">
    <w:pPr>
      <w:pStyle w:val="utrang"/>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B5394" w14:textId="77777777" w:rsidR="008A1CE8" w:rsidRDefault="008A1C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15:restartNumberingAfterBreak="0">
    <w:nsid w:val="02B17974"/>
    <w:multiLevelType w:val="multilevel"/>
    <w:tmpl w:val="45564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F63042"/>
    <w:multiLevelType w:val="multilevel"/>
    <w:tmpl w:val="24F2BA42"/>
    <w:lvl w:ilvl="0">
      <w:start w:val="1"/>
      <w:numFmt w:val="decimal"/>
      <w:pStyle w:val="u1"/>
      <w:suff w:val="nothing"/>
      <w:lvlText w:val="CHƯƠNG %1"/>
      <w:lvlJc w:val="left"/>
      <w:pPr>
        <w:ind w:left="288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2" w15:restartNumberingAfterBreak="0">
    <w:nsid w:val="05071266"/>
    <w:multiLevelType w:val="multilevel"/>
    <w:tmpl w:val="2E5E5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8820F9"/>
    <w:multiLevelType w:val="multilevel"/>
    <w:tmpl w:val="439C1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CB1880"/>
    <w:multiLevelType w:val="multilevel"/>
    <w:tmpl w:val="1BB6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3271C1"/>
    <w:multiLevelType w:val="hybridMultilevel"/>
    <w:tmpl w:val="FBF22906"/>
    <w:lvl w:ilvl="0" w:tplc="E4E47E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017A51"/>
    <w:multiLevelType w:val="hybridMultilevel"/>
    <w:tmpl w:val="7C96E580"/>
    <w:lvl w:ilvl="0" w:tplc="B9127EE8">
      <w:start w:val="1"/>
      <w:numFmt w:val="lowerLetter"/>
      <w:pStyle w:val="u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BD85BC8"/>
    <w:multiLevelType w:val="hybridMultilevel"/>
    <w:tmpl w:val="541E96DA"/>
    <w:lvl w:ilvl="0" w:tplc="0409000F">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FA1BFA"/>
    <w:multiLevelType w:val="multilevel"/>
    <w:tmpl w:val="0764F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571022"/>
    <w:multiLevelType w:val="hybridMultilevel"/>
    <w:tmpl w:val="18C238A6"/>
    <w:lvl w:ilvl="0" w:tplc="9C004C44">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75179F"/>
    <w:multiLevelType w:val="hybridMultilevel"/>
    <w:tmpl w:val="341EF278"/>
    <w:lvl w:ilvl="0" w:tplc="E4E47E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98608C"/>
    <w:multiLevelType w:val="multilevel"/>
    <w:tmpl w:val="3192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DE4E51"/>
    <w:multiLevelType w:val="multilevel"/>
    <w:tmpl w:val="66740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13212"/>
    <w:multiLevelType w:val="hybridMultilevel"/>
    <w:tmpl w:val="2064FD54"/>
    <w:lvl w:ilvl="0" w:tplc="E4E47E78">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25457641"/>
    <w:multiLevelType w:val="multilevel"/>
    <w:tmpl w:val="F10E3F34"/>
    <w:lvl w:ilvl="0">
      <w:start w:val="1"/>
      <w:numFmt w:val="bullet"/>
      <w:lvlText w:val=""/>
      <w:lvlJc w:val="left"/>
      <w:pPr>
        <w:tabs>
          <w:tab w:val="num" w:pos="2487"/>
        </w:tabs>
        <w:ind w:left="2487" w:hanging="360"/>
      </w:pPr>
      <w:rPr>
        <w:rFonts w:ascii="Symbol" w:hAnsi="Symbol" w:hint="default"/>
        <w:sz w:val="20"/>
      </w:r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175274"/>
    <w:multiLevelType w:val="multilevel"/>
    <w:tmpl w:val="F2C4F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55600"/>
    <w:multiLevelType w:val="hybridMultilevel"/>
    <w:tmpl w:val="1070E0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298280B"/>
    <w:multiLevelType w:val="multilevel"/>
    <w:tmpl w:val="D4C8BBC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BD35775"/>
    <w:multiLevelType w:val="multilevel"/>
    <w:tmpl w:val="F69E9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F5396A"/>
    <w:multiLevelType w:val="multilevel"/>
    <w:tmpl w:val="B0A66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E8675B"/>
    <w:multiLevelType w:val="multilevel"/>
    <w:tmpl w:val="9AB20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E97919"/>
    <w:multiLevelType w:val="multilevel"/>
    <w:tmpl w:val="25DA6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02C83"/>
    <w:multiLevelType w:val="multilevel"/>
    <w:tmpl w:val="B33C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57854"/>
    <w:multiLevelType w:val="hybridMultilevel"/>
    <w:tmpl w:val="2188CE98"/>
    <w:lvl w:ilvl="0" w:tplc="E4E47E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9D81541"/>
    <w:multiLevelType w:val="multilevel"/>
    <w:tmpl w:val="35FE9FF4"/>
    <w:lvl w:ilvl="0">
      <w:start w:val="1"/>
      <w:numFmt w:val="bullet"/>
      <w:lvlText w:val=""/>
      <w:lvlJc w:val="left"/>
      <w:pPr>
        <w:tabs>
          <w:tab w:val="num" w:pos="2487"/>
        </w:tabs>
        <w:ind w:left="2487"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4B2462EA"/>
    <w:multiLevelType w:val="hybridMultilevel"/>
    <w:tmpl w:val="E19472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4DAE4E05"/>
    <w:multiLevelType w:val="hybridMultilevel"/>
    <w:tmpl w:val="F0D25D06"/>
    <w:lvl w:ilvl="0" w:tplc="3274EFC8">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57180EB5"/>
    <w:multiLevelType w:val="multilevel"/>
    <w:tmpl w:val="D068A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FE6A14"/>
    <w:multiLevelType w:val="hybridMultilevel"/>
    <w:tmpl w:val="98BCE0A6"/>
    <w:lvl w:ilvl="0" w:tplc="E4E47E78">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59107BB3"/>
    <w:multiLevelType w:val="hybridMultilevel"/>
    <w:tmpl w:val="9FA4FEC8"/>
    <w:lvl w:ilvl="0" w:tplc="E4E47E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D9101C"/>
    <w:multiLevelType w:val="hybridMultilevel"/>
    <w:tmpl w:val="28AEE43E"/>
    <w:lvl w:ilvl="0" w:tplc="D2CC9D48">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5CE51128"/>
    <w:multiLevelType w:val="hybridMultilevel"/>
    <w:tmpl w:val="080E4628"/>
    <w:lvl w:ilvl="0" w:tplc="9ABA5A1A">
      <w:start w:val="2"/>
      <w:numFmt w:val="bullet"/>
      <w:lvlText w:val="-"/>
      <w:lvlJc w:val="left"/>
      <w:pPr>
        <w:ind w:left="430" w:hanging="360"/>
      </w:pPr>
      <w:rPr>
        <w:rFonts w:ascii="Times New Roman" w:eastAsia="Times New Roman"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870" w:hanging="360"/>
      </w:pPr>
      <w:rPr>
        <w:rFonts w:ascii="Wingdings" w:hAnsi="Wingdings" w:hint="default"/>
      </w:rPr>
    </w:lvl>
    <w:lvl w:ilvl="3" w:tplc="04090001">
      <w:start w:val="1"/>
      <w:numFmt w:val="bullet"/>
      <w:lvlText w:val=""/>
      <w:lvlJc w:val="left"/>
      <w:pPr>
        <w:ind w:left="2590" w:hanging="360"/>
      </w:pPr>
      <w:rPr>
        <w:rFonts w:ascii="Symbol" w:hAnsi="Symbol" w:hint="default"/>
      </w:rPr>
    </w:lvl>
    <w:lvl w:ilvl="4" w:tplc="04090003">
      <w:start w:val="1"/>
      <w:numFmt w:val="bullet"/>
      <w:lvlText w:val="o"/>
      <w:lvlJc w:val="left"/>
      <w:pPr>
        <w:ind w:left="3310" w:hanging="360"/>
      </w:pPr>
      <w:rPr>
        <w:rFonts w:ascii="Courier New" w:hAnsi="Courier New" w:cs="Courier New" w:hint="default"/>
      </w:rPr>
    </w:lvl>
    <w:lvl w:ilvl="5" w:tplc="04090005">
      <w:start w:val="1"/>
      <w:numFmt w:val="bullet"/>
      <w:lvlText w:val=""/>
      <w:lvlJc w:val="left"/>
      <w:pPr>
        <w:ind w:left="4030" w:hanging="360"/>
      </w:pPr>
      <w:rPr>
        <w:rFonts w:ascii="Wingdings" w:hAnsi="Wingdings" w:hint="default"/>
      </w:rPr>
    </w:lvl>
    <w:lvl w:ilvl="6" w:tplc="04090001">
      <w:start w:val="1"/>
      <w:numFmt w:val="bullet"/>
      <w:lvlText w:val=""/>
      <w:lvlJc w:val="left"/>
      <w:pPr>
        <w:ind w:left="4750" w:hanging="360"/>
      </w:pPr>
      <w:rPr>
        <w:rFonts w:ascii="Symbol" w:hAnsi="Symbol" w:hint="default"/>
      </w:rPr>
    </w:lvl>
    <w:lvl w:ilvl="7" w:tplc="04090003">
      <w:start w:val="1"/>
      <w:numFmt w:val="bullet"/>
      <w:lvlText w:val="o"/>
      <w:lvlJc w:val="left"/>
      <w:pPr>
        <w:ind w:left="5470" w:hanging="360"/>
      </w:pPr>
      <w:rPr>
        <w:rFonts w:ascii="Courier New" w:hAnsi="Courier New" w:cs="Courier New" w:hint="default"/>
      </w:rPr>
    </w:lvl>
    <w:lvl w:ilvl="8" w:tplc="04090005">
      <w:start w:val="1"/>
      <w:numFmt w:val="bullet"/>
      <w:lvlText w:val=""/>
      <w:lvlJc w:val="left"/>
      <w:pPr>
        <w:ind w:left="6190" w:hanging="360"/>
      </w:pPr>
      <w:rPr>
        <w:rFonts w:ascii="Wingdings" w:hAnsi="Wingdings" w:hint="default"/>
      </w:rPr>
    </w:lvl>
  </w:abstractNum>
  <w:abstractNum w:abstractNumId="47" w15:restartNumberingAfterBreak="0">
    <w:nsid w:val="5D204C64"/>
    <w:multiLevelType w:val="multilevel"/>
    <w:tmpl w:val="DB5ACF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9" w15:restartNumberingAfterBreak="0">
    <w:nsid w:val="653B564E"/>
    <w:multiLevelType w:val="multilevel"/>
    <w:tmpl w:val="9092CD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957502"/>
    <w:multiLevelType w:val="multilevel"/>
    <w:tmpl w:val="21B4834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4"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55" w15:restartNumberingAfterBreak="0">
    <w:nsid w:val="72C42969"/>
    <w:multiLevelType w:val="hybridMultilevel"/>
    <w:tmpl w:val="680025FA"/>
    <w:lvl w:ilvl="0" w:tplc="2E248C1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7602013B"/>
    <w:multiLevelType w:val="multilevel"/>
    <w:tmpl w:val="E0ACEB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7B36072A"/>
    <w:multiLevelType w:val="hybridMultilevel"/>
    <w:tmpl w:val="F236AF48"/>
    <w:lvl w:ilvl="0" w:tplc="359C26EA">
      <w:start w:val="1"/>
      <w:numFmt w:val="bullet"/>
      <w:lvlText w:val="-"/>
      <w:lvlJc w:val="left"/>
      <w:pPr>
        <w:ind w:left="720" w:hanging="360"/>
      </w:pPr>
      <w:rPr>
        <w:rFonts w:ascii="Times New Roman" w:eastAsia="MS Mincho" w:hAnsi="Times New Roman" w:hint="default"/>
        <w: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058430381">
    <w:abstractNumId w:val="17"/>
  </w:num>
  <w:num w:numId="2" w16cid:durableId="1460997206">
    <w:abstractNumId w:val="48"/>
  </w:num>
  <w:num w:numId="3" w16cid:durableId="1404912295">
    <w:abstractNumId w:val="9"/>
  </w:num>
  <w:num w:numId="4" w16cid:durableId="607931480">
    <w:abstractNumId w:val="41"/>
  </w:num>
  <w:num w:numId="5" w16cid:durableId="1110736333">
    <w:abstractNumId w:val="40"/>
  </w:num>
  <w:num w:numId="6" w16cid:durableId="966159990">
    <w:abstractNumId w:val="57"/>
  </w:num>
  <w:num w:numId="7" w16cid:durableId="2048480787">
    <w:abstractNumId w:val="17"/>
  </w:num>
  <w:num w:numId="8" w16cid:durableId="1773671388">
    <w:abstractNumId w:val="8"/>
  </w:num>
  <w:num w:numId="9" w16cid:durableId="375354749">
    <w:abstractNumId w:val="6"/>
  </w:num>
  <w:num w:numId="10" w16cid:durableId="592711271">
    <w:abstractNumId w:val="5"/>
  </w:num>
  <w:num w:numId="11" w16cid:durableId="401568044">
    <w:abstractNumId w:val="4"/>
  </w:num>
  <w:num w:numId="12" w16cid:durableId="1104112698">
    <w:abstractNumId w:val="3"/>
  </w:num>
  <w:num w:numId="13" w16cid:durableId="1415473400">
    <w:abstractNumId w:val="7"/>
  </w:num>
  <w:num w:numId="14" w16cid:durableId="1411580527">
    <w:abstractNumId w:val="2"/>
  </w:num>
  <w:num w:numId="15" w16cid:durableId="17316538">
    <w:abstractNumId w:val="1"/>
  </w:num>
  <w:num w:numId="16" w16cid:durableId="1707636087">
    <w:abstractNumId w:val="0"/>
  </w:num>
  <w:num w:numId="17" w16cid:durableId="1481270891">
    <w:abstractNumId w:val="50"/>
  </w:num>
  <w:num w:numId="18" w16cid:durableId="1645962888">
    <w:abstractNumId w:val="54"/>
  </w:num>
  <w:num w:numId="19" w16cid:durableId="861405233">
    <w:abstractNumId w:val="53"/>
  </w:num>
  <w:num w:numId="20" w16cid:durableId="1042175813">
    <w:abstractNumId w:val="36"/>
  </w:num>
  <w:num w:numId="21" w16cid:durableId="1322152696">
    <w:abstractNumId w:val="11"/>
  </w:num>
  <w:num w:numId="22" w16cid:durableId="1682590151">
    <w:abstractNumId w:val="9"/>
  </w:num>
  <w:num w:numId="23" w16cid:durableId="1689017999">
    <w:abstractNumId w:val="9"/>
  </w:num>
  <w:num w:numId="24" w16cid:durableId="1279994665">
    <w:abstractNumId w:val="9"/>
  </w:num>
  <w:num w:numId="25" w16cid:durableId="243490612">
    <w:abstractNumId w:val="9"/>
  </w:num>
  <w:num w:numId="26" w16cid:durableId="1195341641">
    <w:abstractNumId w:val="9"/>
  </w:num>
  <w:num w:numId="27" w16cid:durableId="1162543587">
    <w:abstractNumId w:val="11"/>
  </w:num>
  <w:num w:numId="28" w16cid:durableId="1728186618">
    <w:abstractNumId w:val="11"/>
  </w:num>
  <w:num w:numId="29" w16cid:durableId="918170893">
    <w:abstractNumId w:val="11"/>
  </w:num>
  <w:num w:numId="30" w16cid:durableId="600456410">
    <w:abstractNumId w:val="38"/>
  </w:num>
  <w:num w:numId="31" w16cid:durableId="1438870540">
    <w:abstractNumId w:val="38"/>
    <w:lvlOverride w:ilvl="0">
      <w:startOverride w:val="1"/>
    </w:lvlOverride>
  </w:num>
  <w:num w:numId="32" w16cid:durableId="1207257132">
    <w:abstractNumId w:val="11"/>
  </w:num>
  <w:num w:numId="33" w16cid:durableId="1413775152">
    <w:abstractNumId w:val="51"/>
  </w:num>
  <w:num w:numId="34" w16cid:durableId="1719434975">
    <w:abstractNumId w:val="58"/>
  </w:num>
  <w:num w:numId="35" w16cid:durableId="1528447551">
    <w:abstractNumId w:val="59"/>
  </w:num>
  <w:num w:numId="36" w16cid:durableId="157432002">
    <w:abstractNumId w:val="18"/>
  </w:num>
  <w:num w:numId="37" w16cid:durableId="1936942700">
    <w:abstractNumId w:val="20"/>
  </w:num>
  <w:num w:numId="38" w16cid:durableId="412824346">
    <w:abstractNumId w:val="16"/>
  </w:num>
  <w:num w:numId="39" w16cid:durableId="1768696608">
    <w:abstractNumId w:val="46"/>
  </w:num>
  <w:num w:numId="40" w16cid:durableId="511456472">
    <w:abstractNumId w:val="52"/>
  </w:num>
  <w:num w:numId="41" w16cid:durableId="560336128">
    <w:abstractNumId w:val="28"/>
  </w:num>
  <w:num w:numId="42" w16cid:durableId="176701111">
    <w:abstractNumId w:val="49"/>
  </w:num>
  <w:num w:numId="43" w16cid:durableId="2071927588">
    <w:abstractNumId w:val="56"/>
  </w:num>
  <w:num w:numId="44" w16cid:durableId="1663848154">
    <w:abstractNumId w:val="29"/>
  </w:num>
  <w:num w:numId="45" w16cid:durableId="676426820">
    <w:abstractNumId w:val="10"/>
  </w:num>
  <w:num w:numId="46" w16cid:durableId="437213201">
    <w:abstractNumId w:val="12"/>
  </w:num>
  <w:num w:numId="47" w16cid:durableId="191381921">
    <w:abstractNumId w:val="42"/>
  </w:num>
  <w:num w:numId="48" w16cid:durableId="1562787879">
    <w:abstractNumId w:val="13"/>
  </w:num>
  <w:num w:numId="49" w16cid:durableId="419134313">
    <w:abstractNumId w:val="47"/>
  </w:num>
  <w:num w:numId="50" w16cid:durableId="1473257962">
    <w:abstractNumId w:val="39"/>
  </w:num>
  <w:num w:numId="51" w16cid:durableId="1082606287">
    <w:abstractNumId w:val="23"/>
  </w:num>
  <w:num w:numId="52" w16cid:durableId="1915436370">
    <w:abstractNumId w:val="32"/>
  </w:num>
  <w:num w:numId="53" w16cid:durableId="1467890128">
    <w:abstractNumId w:val="30"/>
  </w:num>
  <w:num w:numId="54" w16cid:durableId="1031148933">
    <w:abstractNumId w:val="35"/>
  </w:num>
  <w:num w:numId="55" w16cid:durableId="2055348509">
    <w:abstractNumId w:val="25"/>
  </w:num>
  <w:num w:numId="56" w16cid:durableId="581960530">
    <w:abstractNumId w:val="55"/>
  </w:num>
  <w:num w:numId="57" w16cid:durableId="2142575096">
    <w:abstractNumId w:val="26"/>
  </w:num>
  <w:num w:numId="58" w16cid:durableId="1749963206">
    <w:abstractNumId w:val="31"/>
  </w:num>
  <w:num w:numId="59" w16cid:durableId="1261254500">
    <w:abstractNumId w:val="45"/>
  </w:num>
  <w:num w:numId="60" w16cid:durableId="1046878114">
    <w:abstractNumId w:val="19"/>
  </w:num>
  <w:num w:numId="61" w16cid:durableId="508103732">
    <w:abstractNumId w:val="44"/>
  </w:num>
  <w:num w:numId="62" w16cid:durableId="139199388">
    <w:abstractNumId w:val="24"/>
  </w:num>
  <w:num w:numId="63" w16cid:durableId="837888909">
    <w:abstractNumId w:val="15"/>
  </w:num>
  <w:num w:numId="64" w16cid:durableId="967978962">
    <w:abstractNumId w:val="43"/>
  </w:num>
  <w:num w:numId="65" w16cid:durableId="1456750550">
    <w:abstractNumId w:val="34"/>
  </w:num>
  <w:num w:numId="66" w16cid:durableId="733548313">
    <w:abstractNumId w:val="14"/>
  </w:num>
  <w:num w:numId="67" w16cid:durableId="58983058">
    <w:abstractNumId w:val="37"/>
  </w:num>
  <w:num w:numId="68" w16cid:durableId="2136019419">
    <w:abstractNumId w:val="27"/>
  </w:num>
  <w:num w:numId="69" w16cid:durableId="41025570">
    <w:abstractNumId w:val="33"/>
  </w:num>
  <w:num w:numId="70" w16cid:durableId="2043944719">
    <w:abstractNumId w:val="22"/>
  </w:num>
  <w:num w:numId="71" w16cid:durableId="53650640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855"/>
    <w:rsid w:val="0000420E"/>
    <w:rsid w:val="00014D42"/>
    <w:rsid w:val="00024F8B"/>
    <w:rsid w:val="00031AC4"/>
    <w:rsid w:val="00032E6B"/>
    <w:rsid w:val="0003559F"/>
    <w:rsid w:val="00051BFA"/>
    <w:rsid w:val="00061855"/>
    <w:rsid w:val="00066A27"/>
    <w:rsid w:val="0007094C"/>
    <w:rsid w:val="0007281B"/>
    <w:rsid w:val="0007352A"/>
    <w:rsid w:val="00076599"/>
    <w:rsid w:val="00082919"/>
    <w:rsid w:val="000936DA"/>
    <w:rsid w:val="000968D4"/>
    <w:rsid w:val="000B540B"/>
    <w:rsid w:val="000B66C0"/>
    <w:rsid w:val="000B6E7D"/>
    <w:rsid w:val="000C5F09"/>
    <w:rsid w:val="000D156E"/>
    <w:rsid w:val="000D3391"/>
    <w:rsid w:val="000F1E18"/>
    <w:rsid w:val="001028A1"/>
    <w:rsid w:val="001044DB"/>
    <w:rsid w:val="00124FA2"/>
    <w:rsid w:val="00130546"/>
    <w:rsid w:val="0014594F"/>
    <w:rsid w:val="00155C1D"/>
    <w:rsid w:val="001561B7"/>
    <w:rsid w:val="00162939"/>
    <w:rsid w:val="00165EDB"/>
    <w:rsid w:val="00180C8C"/>
    <w:rsid w:val="0018354F"/>
    <w:rsid w:val="00185F72"/>
    <w:rsid w:val="00192969"/>
    <w:rsid w:val="001A08FA"/>
    <w:rsid w:val="001A225F"/>
    <w:rsid w:val="001C20AE"/>
    <w:rsid w:val="001C6057"/>
    <w:rsid w:val="001C77DD"/>
    <w:rsid w:val="001D0D77"/>
    <w:rsid w:val="001D730B"/>
    <w:rsid w:val="001E1E49"/>
    <w:rsid w:val="001F142E"/>
    <w:rsid w:val="001F351F"/>
    <w:rsid w:val="00204781"/>
    <w:rsid w:val="00213E4E"/>
    <w:rsid w:val="00222D64"/>
    <w:rsid w:val="00222F1A"/>
    <w:rsid w:val="002254C6"/>
    <w:rsid w:val="0022666D"/>
    <w:rsid w:val="00227D14"/>
    <w:rsid w:val="00240277"/>
    <w:rsid w:val="002406F3"/>
    <w:rsid w:val="00242378"/>
    <w:rsid w:val="00242CF0"/>
    <w:rsid w:val="00243BE7"/>
    <w:rsid w:val="00253413"/>
    <w:rsid w:val="002546A5"/>
    <w:rsid w:val="002615FC"/>
    <w:rsid w:val="0026378F"/>
    <w:rsid w:val="002659BF"/>
    <w:rsid w:val="00266945"/>
    <w:rsid w:val="002703A5"/>
    <w:rsid w:val="00272320"/>
    <w:rsid w:val="00272D18"/>
    <w:rsid w:val="0028004F"/>
    <w:rsid w:val="00280CDD"/>
    <w:rsid w:val="00292141"/>
    <w:rsid w:val="002A3C11"/>
    <w:rsid w:val="002C3177"/>
    <w:rsid w:val="002D16F4"/>
    <w:rsid w:val="002D5C16"/>
    <w:rsid w:val="002D5D1F"/>
    <w:rsid w:val="002E6C36"/>
    <w:rsid w:val="002F5093"/>
    <w:rsid w:val="00301729"/>
    <w:rsid w:val="003067FA"/>
    <w:rsid w:val="003147E5"/>
    <w:rsid w:val="00326E3D"/>
    <w:rsid w:val="00332B2A"/>
    <w:rsid w:val="00337B4C"/>
    <w:rsid w:val="00337C58"/>
    <w:rsid w:val="00341D97"/>
    <w:rsid w:val="0034391F"/>
    <w:rsid w:val="003510E3"/>
    <w:rsid w:val="00366214"/>
    <w:rsid w:val="00367E92"/>
    <w:rsid w:val="00372545"/>
    <w:rsid w:val="003918B2"/>
    <w:rsid w:val="00395895"/>
    <w:rsid w:val="003A4ACB"/>
    <w:rsid w:val="003A6197"/>
    <w:rsid w:val="003B30C7"/>
    <w:rsid w:val="003C1390"/>
    <w:rsid w:val="003C7DF3"/>
    <w:rsid w:val="003E7AF7"/>
    <w:rsid w:val="004044A0"/>
    <w:rsid w:val="00412F64"/>
    <w:rsid w:val="0041556C"/>
    <w:rsid w:val="00417928"/>
    <w:rsid w:val="004305C7"/>
    <w:rsid w:val="0043434F"/>
    <w:rsid w:val="004422B3"/>
    <w:rsid w:val="004500E2"/>
    <w:rsid w:val="004531B5"/>
    <w:rsid w:val="00456A0B"/>
    <w:rsid w:val="00466B47"/>
    <w:rsid w:val="0046767F"/>
    <w:rsid w:val="00477BB5"/>
    <w:rsid w:val="00480EC7"/>
    <w:rsid w:val="00495AE5"/>
    <w:rsid w:val="004A3046"/>
    <w:rsid w:val="004A6D1B"/>
    <w:rsid w:val="004B274E"/>
    <w:rsid w:val="004B32DA"/>
    <w:rsid w:val="004B4BF6"/>
    <w:rsid w:val="004C0C40"/>
    <w:rsid w:val="004C49ED"/>
    <w:rsid w:val="004C4BB1"/>
    <w:rsid w:val="004D0210"/>
    <w:rsid w:val="004E3B36"/>
    <w:rsid w:val="0050292A"/>
    <w:rsid w:val="00505902"/>
    <w:rsid w:val="0050764E"/>
    <w:rsid w:val="00511681"/>
    <w:rsid w:val="00511C02"/>
    <w:rsid w:val="00517B6F"/>
    <w:rsid w:val="00520BCB"/>
    <w:rsid w:val="00526DC0"/>
    <w:rsid w:val="00531F29"/>
    <w:rsid w:val="00570EF4"/>
    <w:rsid w:val="005719FB"/>
    <w:rsid w:val="00571DFA"/>
    <w:rsid w:val="00585F4E"/>
    <w:rsid w:val="00591085"/>
    <w:rsid w:val="005954F4"/>
    <w:rsid w:val="00597ACF"/>
    <w:rsid w:val="005B7357"/>
    <w:rsid w:val="005B7E33"/>
    <w:rsid w:val="005C2261"/>
    <w:rsid w:val="005C29A7"/>
    <w:rsid w:val="005D68FF"/>
    <w:rsid w:val="005D6AC9"/>
    <w:rsid w:val="005D6CF1"/>
    <w:rsid w:val="005F382F"/>
    <w:rsid w:val="00607962"/>
    <w:rsid w:val="006106AF"/>
    <w:rsid w:val="006149CC"/>
    <w:rsid w:val="00616572"/>
    <w:rsid w:val="00620688"/>
    <w:rsid w:val="006208DA"/>
    <w:rsid w:val="00625D4A"/>
    <w:rsid w:val="00625E8F"/>
    <w:rsid w:val="006322F7"/>
    <w:rsid w:val="00632D4C"/>
    <w:rsid w:val="006354F5"/>
    <w:rsid w:val="006400B4"/>
    <w:rsid w:val="00641168"/>
    <w:rsid w:val="0064690B"/>
    <w:rsid w:val="006529D1"/>
    <w:rsid w:val="00662211"/>
    <w:rsid w:val="0066625C"/>
    <w:rsid w:val="006719B7"/>
    <w:rsid w:val="00674E7A"/>
    <w:rsid w:val="00685A63"/>
    <w:rsid w:val="00686042"/>
    <w:rsid w:val="00687D1A"/>
    <w:rsid w:val="00690D36"/>
    <w:rsid w:val="0069113E"/>
    <w:rsid w:val="00691AA0"/>
    <w:rsid w:val="006924B5"/>
    <w:rsid w:val="006A0F8F"/>
    <w:rsid w:val="006A4FFB"/>
    <w:rsid w:val="006B117D"/>
    <w:rsid w:val="006B6CA9"/>
    <w:rsid w:val="006D1040"/>
    <w:rsid w:val="006D122E"/>
    <w:rsid w:val="006D62DD"/>
    <w:rsid w:val="006E745E"/>
    <w:rsid w:val="00710E61"/>
    <w:rsid w:val="00715016"/>
    <w:rsid w:val="0073001F"/>
    <w:rsid w:val="00732B0C"/>
    <w:rsid w:val="007336F3"/>
    <w:rsid w:val="00734C2E"/>
    <w:rsid w:val="0074238E"/>
    <w:rsid w:val="00753684"/>
    <w:rsid w:val="00760E25"/>
    <w:rsid w:val="00761C4E"/>
    <w:rsid w:val="0077247B"/>
    <w:rsid w:val="007761EB"/>
    <w:rsid w:val="00785B9E"/>
    <w:rsid w:val="00791320"/>
    <w:rsid w:val="00796B5B"/>
    <w:rsid w:val="007A2625"/>
    <w:rsid w:val="007A377D"/>
    <w:rsid w:val="007A37BD"/>
    <w:rsid w:val="007A663A"/>
    <w:rsid w:val="007A7D82"/>
    <w:rsid w:val="007B0A35"/>
    <w:rsid w:val="007B562C"/>
    <w:rsid w:val="007C28B3"/>
    <w:rsid w:val="007C67D8"/>
    <w:rsid w:val="007D3B7B"/>
    <w:rsid w:val="007F0419"/>
    <w:rsid w:val="007F2B91"/>
    <w:rsid w:val="00802482"/>
    <w:rsid w:val="008129E1"/>
    <w:rsid w:val="008219E0"/>
    <w:rsid w:val="00830C28"/>
    <w:rsid w:val="00832E9E"/>
    <w:rsid w:val="00833757"/>
    <w:rsid w:val="00841662"/>
    <w:rsid w:val="008571E6"/>
    <w:rsid w:val="00861B02"/>
    <w:rsid w:val="008722B5"/>
    <w:rsid w:val="00873E0F"/>
    <w:rsid w:val="00874002"/>
    <w:rsid w:val="00880DA8"/>
    <w:rsid w:val="0088297A"/>
    <w:rsid w:val="0088598A"/>
    <w:rsid w:val="0089077B"/>
    <w:rsid w:val="00891AE1"/>
    <w:rsid w:val="0089546F"/>
    <w:rsid w:val="008A1CE8"/>
    <w:rsid w:val="008C2D3B"/>
    <w:rsid w:val="008C3DA0"/>
    <w:rsid w:val="008D080A"/>
    <w:rsid w:val="008E0C0A"/>
    <w:rsid w:val="008E29DD"/>
    <w:rsid w:val="008F0A40"/>
    <w:rsid w:val="008F3A79"/>
    <w:rsid w:val="008F4ADB"/>
    <w:rsid w:val="008F6358"/>
    <w:rsid w:val="008F6806"/>
    <w:rsid w:val="009139E6"/>
    <w:rsid w:val="009165B5"/>
    <w:rsid w:val="00916D44"/>
    <w:rsid w:val="0092047C"/>
    <w:rsid w:val="00927237"/>
    <w:rsid w:val="009325AE"/>
    <w:rsid w:val="00932D2C"/>
    <w:rsid w:val="00934F9E"/>
    <w:rsid w:val="00941149"/>
    <w:rsid w:val="0094496E"/>
    <w:rsid w:val="0095236D"/>
    <w:rsid w:val="00976214"/>
    <w:rsid w:val="00976CB1"/>
    <w:rsid w:val="00982FFA"/>
    <w:rsid w:val="00983CC8"/>
    <w:rsid w:val="009927CC"/>
    <w:rsid w:val="0099280A"/>
    <w:rsid w:val="009944C9"/>
    <w:rsid w:val="00996DFB"/>
    <w:rsid w:val="00997A12"/>
    <w:rsid w:val="009A2215"/>
    <w:rsid w:val="009C181C"/>
    <w:rsid w:val="009C6954"/>
    <w:rsid w:val="009C7087"/>
    <w:rsid w:val="009E77CD"/>
    <w:rsid w:val="009E7E43"/>
    <w:rsid w:val="00A03445"/>
    <w:rsid w:val="00A03E3D"/>
    <w:rsid w:val="00A12DDA"/>
    <w:rsid w:val="00A144E9"/>
    <w:rsid w:val="00A14D85"/>
    <w:rsid w:val="00A16910"/>
    <w:rsid w:val="00A33BF0"/>
    <w:rsid w:val="00A33F5D"/>
    <w:rsid w:val="00A501EF"/>
    <w:rsid w:val="00A5021F"/>
    <w:rsid w:val="00A520AB"/>
    <w:rsid w:val="00A52256"/>
    <w:rsid w:val="00A54EB5"/>
    <w:rsid w:val="00A57645"/>
    <w:rsid w:val="00A64047"/>
    <w:rsid w:val="00A65CE1"/>
    <w:rsid w:val="00A65EB7"/>
    <w:rsid w:val="00A70B9E"/>
    <w:rsid w:val="00A72284"/>
    <w:rsid w:val="00A75FA2"/>
    <w:rsid w:val="00A77777"/>
    <w:rsid w:val="00A873BC"/>
    <w:rsid w:val="00A93577"/>
    <w:rsid w:val="00AA1E73"/>
    <w:rsid w:val="00AB428E"/>
    <w:rsid w:val="00AB4446"/>
    <w:rsid w:val="00AB4DE3"/>
    <w:rsid w:val="00AC4081"/>
    <w:rsid w:val="00AD518C"/>
    <w:rsid w:val="00AE02ED"/>
    <w:rsid w:val="00AE0BCE"/>
    <w:rsid w:val="00AF66B3"/>
    <w:rsid w:val="00B0390E"/>
    <w:rsid w:val="00B11C20"/>
    <w:rsid w:val="00B120E9"/>
    <w:rsid w:val="00B16BC7"/>
    <w:rsid w:val="00B25F15"/>
    <w:rsid w:val="00B26B3B"/>
    <w:rsid w:val="00B3755E"/>
    <w:rsid w:val="00B37CF8"/>
    <w:rsid w:val="00B41A05"/>
    <w:rsid w:val="00B43BD0"/>
    <w:rsid w:val="00B57E92"/>
    <w:rsid w:val="00B65E39"/>
    <w:rsid w:val="00B73F92"/>
    <w:rsid w:val="00B74C8C"/>
    <w:rsid w:val="00B84A55"/>
    <w:rsid w:val="00B86125"/>
    <w:rsid w:val="00B86E0A"/>
    <w:rsid w:val="00B877CC"/>
    <w:rsid w:val="00BA2ABF"/>
    <w:rsid w:val="00BA7A41"/>
    <w:rsid w:val="00BB71A4"/>
    <w:rsid w:val="00BC2CA7"/>
    <w:rsid w:val="00BD079D"/>
    <w:rsid w:val="00BD1DFA"/>
    <w:rsid w:val="00BF7C8E"/>
    <w:rsid w:val="00C04B83"/>
    <w:rsid w:val="00C04F04"/>
    <w:rsid w:val="00C06CF1"/>
    <w:rsid w:val="00C075B5"/>
    <w:rsid w:val="00C11DED"/>
    <w:rsid w:val="00C1624A"/>
    <w:rsid w:val="00C1658A"/>
    <w:rsid w:val="00C16687"/>
    <w:rsid w:val="00C24DC5"/>
    <w:rsid w:val="00C25E15"/>
    <w:rsid w:val="00C27AA3"/>
    <w:rsid w:val="00C36695"/>
    <w:rsid w:val="00C400E4"/>
    <w:rsid w:val="00C46580"/>
    <w:rsid w:val="00C75883"/>
    <w:rsid w:val="00C761A1"/>
    <w:rsid w:val="00C80DA8"/>
    <w:rsid w:val="00C90587"/>
    <w:rsid w:val="00C913CC"/>
    <w:rsid w:val="00CA0F4E"/>
    <w:rsid w:val="00CA13DD"/>
    <w:rsid w:val="00CB3C93"/>
    <w:rsid w:val="00CD09BC"/>
    <w:rsid w:val="00CD0B9D"/>
    <w:rsid w:val="00CD2AA9"/>
    <w:rsid w:val="00CF0B23"/>
    <w:rsid w:val="00D053BA"/>
    <w:rsid w:val="00D0572A"/>
    <w:rsid w:val="00D06A57"/>
    <w:rsid w:val="00D14CD1"/>
    <w:rsid w:val="00D1641A"/>
    <w:rsid w:val="00D22FAE"/>
    <w:rsid w:val="00D4069A"/>
    <w:rsid w:val="00D433EA"/>
    <w:rsid w:val="00D43DB0"/>
    <w:rsid w:val="00D47BE2"/>
    <w:rsid w:val="00D514AE"/>
    <w:rsid w:val="00D530AC"/>
    <w:rsid w:val="00D550B7"/>
    <w:rsid w:val="00D57858"/>
    <w:rsid w:val="00D62E59"/>
    <w:rsid w:val="00D64947"/>
    <w:rsid w:val="00D736BC"/>
    <w:rsid w:val="00D962DA"/>
    <w:rsid w:val="00D9695D"/>
    <w:rsid w:val="00DA7316"/>
    <w:rsid w:val="00DB14CF"/>
    <w:rsid w:val="00DB5FB8"/>
    <w:rsid w:val="00DB75F1"/>
    <w:rsid w:val="00DC0852"/>
    <w:rsid w:val="00DC667C"/>
    <w:rsid w:val="00DD09BA"/>
    <w:rsid w:val="00DD7D23"/>
    <w:rsid w:val="00DE17FC"/>
    <w:rsid w:val="00DE1BC7"/>
    <w:rsid w:val="00DF50D3"/>
    <w:rsid w:val="00E06D00"/>
    <w:rsid w:val="00E15C52"/>
    <w:rsid w:val="00E16C6E"/>
    <w:rsid w:val="00E16E41"/>
    <w:rsid w:val="00E2207E"/>
    <w:rsid w:val="00E266A6"/>
    <w:rsid w:val="00E36664"/>
    <w:rsid w:val="00E37A6B"/>
    <w:rsid w:val="00E37D4D"/>
    <w:rsid w:val="00E419C2"/>
    <w:rsid w:val="00E43225"/>
    <w:rsid w:val="00E50864"/>
    <w:rsid w:val="00E76491"/>
    <w:rsid w:val="00E7767D"/>
    <w:rsid w:val="00E800F6"/>
    <w:rsid w:val="00E92699"/>
    <w:rsid w:val="00E928AE"/>
    <w:rsid w:val="00E94A58"/>
    <w:rsid w:val="00EA1A76"/>
    <w:rsid w:val="00EA7CFA"/>
    <w:rsid w:val="00EB0E56"/>
    <w:rsid w:val="00EB57EC"/>
    <w:rsid w:val="00EC1FA6"/>
    <w:rsid w:val="00EC28ED"/>
    <w:rsid w:val="00EC5915"/>
    <w:rsid w:val="00ED0400"/>
    <w:rsid w:val="00ED04CE"/>
    <w:rsid w:val="00ED6814"/>
    <w:rsid w:val="00ED7A3B"/>
    <w:rsid w:val="00EE1766"/>
    <w:rsid w:val="00EE2600"/>
    <w:rsid w:val="00EE3200"/>
    <w:rsid w:val="00EE371C"/>
    <w:rsid w:val="00EE4D22"/>
    <w:rsid w:val="00EE5A68"/>
    <w:rsid w:val="00EF4E75"/>
    <w:rsid w:val="00F013CC"/>
    <w:rsid w:val="00F04081"/>
    <w:rsid w:val="00F102A9"/>
    <w:rsid w:val="00F20A64"/>
    <w:rsid w:val="00F22934"/>
    <w:rsid w:val="00F40FA3"/>
    <w:rsid w:val="00F41E08"/>
    <w:rsid w:val="00F6055A"/>
    <w:rsid w:val="00F60826"/>
    <w:rsid w:val="00F658C7"/>
    <w:rsid w:val="00F7241D"/>
    <w:rsid w:val="00F84CD0"/>
    <w:rsid w:val="00F9506E"/>
    <w:rsid w:val="00F95AFA"/>
    <w:rsid w:val="00F962C7"/>
    <w:rsid w:val="00FC3C43"/>
    <w:rsid w:val="00FC3F49"/>
    <w:rsid w:val="00FC4E2C"/>
    <w:rsid w:val="00FD0A55"/>
    <w:rsid w:val="00FD1148"/>
    <w:rsid w:val="00FE0B14"/>
    <w:rsid w:val="00FE3EC2"/>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02522F"/>
  <w15:docId w15:val="{06C85856-C28B-466C-B49F-F26333A28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6354F5"/>
    <w:pPr>
      <w:spacing w:before="120" w:line="312" w:lineRule="auto"/>
      <w:ind w:firstLine="567"/>
      <w:jc w:val="both"/>
    </w:pPr>
    <w:rPr>
      <w:sz w:val="26"/>
      <w:szCs w:val="24"/>
    </w:rPr>
  </w:style>
  <w:style w:type="paragraph" w:styleId="u1">
    <w:name w:val="heading 1"/>
    <w:basedOn w:val="Binhthng"/>
    <w:next w:val="Binhthng"/>
    <w:link w:val="u1Char"/>
    <w:uiPriority w:val="9"/>
    <w:qFormat/>
    <w:rsid w:val="00326E3D"/>
    <w:pPr>
      <w:keepNext/>
      <w:numPr>
        <w:numId w:val="21"/>
      </w:numPr>
      <w:spacing w:before="60" w:after="480" w:line="240" w:lineRule="auto"/>
      <w:ind w:left="720" w:right="720"/>
      <w:jc w:val="center"/>
      <w:outlineLvl w:val="0"/>
    </w:pPr>
    <w:rPr>
      <w:rFonts w:cs="Arial"/>
      <w:b/>
      <w:bCs/>
      <w:kern w:val="32"/>
      <w:sz w:val="32"/>
      <w:szCs w:val="32"/>
    </w:rPr>
  </w:style>
  <w:style w:type="paragraph" w:styleId="u2">
    <w:name w:val="heading 2"/>
    <w:basedOn w:val="Binhthng"/>
    <w:next w:val="Binhthng"/>
    <w:qFormat/>
    <w:rsid w:val="00916D44"/>
    <w:pPr>
      <w:keepNext/>
      <w:numPr>
        <w:ilvl w:val="1"/>
        <w:numId w:val="21"/>
      </w:numPr>
      <w:outlineLvl w:val="1"/>
    </w:pPr>
    <w:rPr>
      <w:rFonts w:cs="Arial"/>
      <w:b/>
      <w:bCs/>
      <w:iCs/>
      <w:szCs w:val="28"/>
    </w:rPr>
  </w:style>
  <w:style w:type="paragraph" w:styleId="u3">
    <w:name w:val="heading 3"/>
    <w:basedOn w:val="Binhthng"/>
    <w:next w:val="Binhthng"/>
    <w:qFormat/>
    <w:rsid w:val="00511C02"/>
    <w:pPr>
      <w:keepNext/>
      <w:numPr>
        <w:ilvl w:val="2"/>
        <w:numId w:val="21"/>
      </w:numPr>
      <w:jc w:val="left"/>
      <w:outlineLvl w:val="2"/>
    </w:pPr>
    <w:rPr>
      <w:rFonts w:cs="Arial"/>
      <w:b/>
      <w:bCs/>
      <w:i/>
      <w:szCs w:val="26"/>
    </w:rPr>
  </w:style>
  <w:style w:type="paragraph" w:styleId="u4">
    <w:name w:val="heading 4"/>
    <w:basedOn w:val="Binhthng"/>
    <w:next w:val="Binhthng"/>
    <w:autoRedefine/>
    <w:qFormat/>
    <w:rsid w:val="00CD0B9D"/>
    <w:pPr>
      <w:keepNext/>
      <w:numPr>
        <w:numId w:val="37"/>
      </w:numPr>
      <w:outlineLvl w:val="3"/>
    </w:pPr>
    <w:rPr>
      <w:b/>
      <w:bCs/>
      <w:szCs w:val="28"/>
    </w:rPr>
  </w:style>
  <w:style w:type="paragraph" w:styleId="u5">
    <w:name w:val="heading 5"/>
    <w:basedOn w:val="Binhthng"/>
    <w:next w:val="Binhthng"/>
    <w:autoRedefine/>
    <w:qFormat/>
    <w:rsid w:val="00FC4E2C"/>
    <w:pPr>
      <w:numPr>
        <w:numId w:val="38"/>
      </w:numPr>
      <w:spacing w:before="240" w:after="60"/>
      <w:outlineLvl w:val="4"/>
    </w:pPr>
    <w:rPr>
      <w:b/>
      <w:bCs/>
      <w:i/>
      <w:iCs/>
      <w:szCs w:val="26"/>
    </w:rPr>
  </w:style>
  <w:style w:type="paragraph" w:styleId="u6">
    <w:name w:val="heading 6"/>
    <w:basedOn w:val="Binhthng"/>
    <w:next w:val="Binhthng"/>
    <w:qFormat/>
    <w:rsid w:val="00597ACF"/>
    <w:pPr>
      <w:numPr>
        <w:ilvl w:val="5"/>
        <w:numId w:val="21"/>
      </w:numPr>
      <w:spacing w:before="240" w:after="60"/>
      <w:outlineLvl w:val="5"/>
    </w:pPr>
    <w:rPr>
      <w:b/>
      <w:bCs/>
      <w:sz w:val="22"/>
      <w:szCs w:val="22"/>
    </w:rPr>
  </w:style>
  <w:style w:type="paragraph" w:styleId="u7">
    <w:name w:val="heading 7"/>
    <w:basedOn w:val="Binhthng"/>
    <w:next w:val="Binhthng"/>
    <w:qFormat/>
    <w:rsid w:val="00597ACF"/>
    <w:pPr>
      <w:numPr>
        <w:ilvl w:val="6"/>
        <w:numId w:val="21"/>
      </w:numPr>
      <w:spacing w:before="240" w:after="60"/>
      <w:outlineLvl w:val="6"/>
    </w:pPr>
    <w:rPr>
      <w:sz w:val="24"/>
    </w:rPr>
  </w:style>
  <w:style w:type="paragraph" w:styleId="u8">
    <w:name w:val="heading 8"/>
    <w:basedOn w:val="Binhthng"/>
    <w:next w:val="Binhthng"/>
    <w:qFormat/>
    <w:rsid w:val="00597ACF"/>
    <w:pPr>
      <w:numPr>
        <w:ilvl w:val="7"/>
        <w:numId w:val="21"/>
      </w:numPr>
      <w:spacing w:before="240" w:after="60"/>
      <w:outlineLvl w:val="7"/>
    </w:pPr>
    <w:rPr>
      <w:i/>
      <w:iCs/>
      <w:sz w:val="24"/>
    </w:rPr>
  </w:style>
  <w:style w:type="paragraph" w:styleId="u9">
    <w:name w:val="heading 9"/>
    <w:basedOn w:val="Binhthng"/>
    <w:next w:val="Binhthng"/>
    <w:qFormat/>
    <w:rsid w:val="00597ACF"/>
    <w:pPr>
      <w:numPr>
        <w:ilvl w:val="8"/>
        <w:numId w:val="2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uiPriority w:val="35"/>
    <w:qFormat/>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qFormat/>
    <w:rsid w:val="00061855"/>
    <w:pPr>
      <w:numPr>
        <w:numId w:val="30"/>
      </w:numPr>
      <w:spacing w:before="120" w:line="312" w:lineRule="auto"/>
      <w:ind w:left="0" w:firstLine="0"/>
    </w:pPr>
    <w:rPr>
      <w:b/>
      <w:sz w:val="28"/>
      <w:szCs w:val="24"/>
    </w:rPr>
  </w:style>
  <w:style w:type="paragraph" w:styleId="oancuaDanhsach">
    <w:name w:val="List Paragraph"/>
    <w:basedOn w:val="Binhthng"/>
    <w:qFormat/>
    <w:rsid w:val="00A65EB7"/>
    <w:pPr>
      <w:ind w:left="72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061855"/>
    <w:rPr>
      <w:b/>
      <w:sz w:val="28"/>
      <w:szCs w:val="24"/>
    </w:rPr>
  </w:style>
  <w:style w:type="paragraph" w:styleId="Mucluc4">
    <w:name w:val="toc 4"/>
    <w:basedOn w:val="Binhthng"/>
    <w:next w:val="Binhthng"/>
    <w:autoRedefine/>
    <w:rsid w:val="002E6C36"/>
    <w:pPr>
      <w:spacing w:after="100"/>
      <w:ind w:left="839" w:firstLine="0"/>
    </w:pPr>
  </w:style>
  <w:style w:type="paragraph" w:styleId="Mucluc5">
    <w:name w:val="toc 5"/>
    <w:basedOn w:val="Binhthng"/>
    <w:next w:val="Binhthng"/>
    <w:autoRedefine/>
    <w:rsid w:val="002E6C36"/>
    <w:pPr>
      <w:spacing w:after="100"/>
      <w:ind w:left="1123" w:firstLine="0"/>
    </w:pPr>
  </w:style>
  <w:style w:type="paragraph" w:styleId="Mucluc6">
    <w:name w:val="toc 6"/>
    <w:basedOn w:val="Binhthng"/>
    <w:next w:val="Binhthng"/>
    <w:autoRedefine/>
    <w:rsid w:val="002E6C36"/>
    <w:pPr>
      <w:spacing w:after="100"/>
      <w:ind w:left="1400" w:firstLine="0"/>
    </w:pPr>
  </w:style>
  <w:style w:type="paragraph" w:styleId="Mucluc7">
    <w:name w:val="toc 7"/>
    <w:basedOn w:val="Binhthng"/>
    <w:next w:val="Binhthng"/>
    <w:autoRedefine/>
    <w:rsid w:val="002E6C36"/>
    <w:pPr>
      <w:spacing w:after="100"/>
      <w:ind w:left="1678" w:firstLine="0"/>
    </w:pPr>
  </w:style>
  <w:style w:type="paragraph" w:styleId="Mucluc8">
    <w:name w:val="toc 8"/>
    <w:basedOn w:val="Binhthng"/>
    <w:next w:val="Binhthng"/>
    <w:autoRedefine/>
    <w:rsid w:val="002E6C36"/>
    <w:pPr>
      <w:spacing w:after="100"/>
      <w:ind w:left="1962" w:firstLine="0"/>
    </w:pPr>
  </w:style>
  <w:style w:type="paragraph" w:styleId="Mucluc9">
    <w:name w:val="toc 9"/>
    <w:basedOn w:val="Binhthng"/>
    <w:next w:val="Binhthng"/>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KhngDncch">
    <w:name w:val="No Spacing"/>
    <w:uiPriority w:val="1"/>
    <w:qFormat/>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326E3D"/>
    <w:rPr>
      <w:rFonts w:cs="Arial"/>
      <w:b/>
      <w:bCs/>
      <w:kern w:val="32"/>
      <w:sz w:val="32"/>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qFormat/>
    <w:rsid w:val="004044A0"/>
    <w:rPr>
      <w:b/>
      <w:bCs/>
      <w:i/>
      <w:iCs/>
      <w:color w:val="4F81BD"/>
    </w:rPr>
  </w:style>
  <w:style w:type="character" w:styleId="TiuSach">
    <w:name w:val="Book Title"/>
    <w:basedOn w:val="Phngmcinhcuaoanvn"/>
    <w:uiPriority w:val="33"/>
    <w:qFormat/>
    <w:rsid w:val="00BD1DFA"/>
    <w:rPr>
      <w:b/>
      <w:bCs/>
      <w:i/>
      <w:iCs/>
      <w:spacing w:val="5"/>
    </w:rPr>
  </w:style>
  <w:style w:type="character" w:styleId="cpChagiiquyt">
    <w:name w:val="Unresolved Mention"/>
    <w:basedOn w:val="Phngmcinhcuaoanvn"/>
    <w:uiPriority w:val="99"/>
    <w:semiHidden/>
    <w:unhideWhenUsed/>
    <w:rsid w:val="00880DA8"/>
    <w:rPr>
      <w:color w:val="605E5C"/>
      <w:shd w:val="clear" w:color="auto" w:fill="E1DFDD"/>
    </w:rPr>
  </w:style>
  <w:style w:type="character" w:styleId="Manh">
    <w:name w:val="Strong"/>
    <w:basedOn w:val="Phngmcinhcuaoanvn"/>
    <w:uiPriority w:val="22"/>
    <w:qFormat/>
    <w:rsid w:val="00880DA8"/>
    <w:rPr>
      <w:b/>
      <w:bCs/>
    </w:rPr>
  </w:style>
  <w:style w:type="character" w:styleId="FollowedHyperlink">
    <w:name w:val="FollowedHyperlink"/>
    <w:basedOn w:val="Phngmcinhcuaoanvn"/>
    <w:semiHidden/>
    <w:unhideWhenUsed/>
    <w:rsid w:val="00B26B3B"/>
    <w:rPr>
      <w:color w:val="800080" w:themeColor="followedHyperlink"/>
      <w:u w:val="single"/>
    </w:rPr>
  </w:style>
  <w:style w:type="table" w:styleId="BangThun1">
    <w:name w:val="Plain Table 1"/>
    <w:basedOn w:val="BangThngthng"/>
    <w:uiPriority w:val="41"/>
    <w:rsid w:val="00B84A55"/>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u">
    <w:name w:val="Title"/>
    <w:basedOn w:val="Binhthng"/>
    <w:next w:val="Binhthng"/>
    <w:link w:val="TiuChar"/>
    <w:qFormat/>
    <w:rsid w:val="00A70B9E"/>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rsid w:val="00A70B9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9134">
      <w:bodyDiv w:val="1"/>
      <w:marLeft w:val="0"/>
      <w:marRight w:val="0"/>
      <w:marTop w:val="0"/>
      <w:marBottom w:val="0"/>
      <w:divBdr>
        <w:top w:val="none" w:sz="0" w:space="0" w:color="auto"/>
        <w:left w:val="none" w:sz="0" w:space="0" w:color="auto"/>
        <w:bottom w:val="none" w:sz="0" w:space="0" w:color="auto"/>
        <w:right w:val="none" w:sz="0" w:space="0" w:color="auto"/>
      </w:divBdr>
    </w:div>
    <w:div w:id="17656721">
      <w:bodyDiv w:val="1"/>
      <w:marLeft w:val="0"/>
      <w:marRight w:val="0"/>
      <w:marTop w:val="0"/>
      <w:marBottom w:val="0"/>
      <w:divBdr>
        <w:top w:val="none" w:sz="0" w:space="0" w:color="auto"/>
        <w:left w:val="none" w:sz="0" w:space="0" w:color="auto"/>
        <w:bottom w:val="none" w:sz="0" w:space="0" w:color="auto"/>
        <w:right w:val="none" w:sz="0" w:space="0" w:color="auto"/>
      </w:divBdr>
    </w:div>
    <w:div w:id="89666945">
      <w:bodyDiv w:val="1"/>
      <w:marLeft w:val="0"/>
      <w:marRight w:val="0"/>
      <w:marTop w:val="0"/>
      <w:marBottom w:val="0"/>
      <w:divBdr>
        <w:top w:val="none" w:sz="0" w:space="0" w:color="auto"/>
        <w:left w:val="none" w:sz="0" w:space="0" w:color="auto"/>
        <w:bottom w:val="none" w:sz="0" w:space="0" w:color="auto"/>
        <w:right w:val="none" w:sz="0" w:space="0" w:color="auto"/>
      </w:divBdr>
    </w:div>
    <w:div w:id="153223525">
      <w:bodyDiv w:val="1"/>
      <w:marLeft w:val="0"/>
      <w:marRight w:val="0"/>
      <w:marTop w:val="0"/>
      <w:marBottom w:val="0"/>
      <w:divBdr>
        <w:top w:val="none" w:sz="0" w:space="0" w:color="auto"/>
        <w:left w:val="none" w:sz="0" w:space="0" w:color="auto"/>
        <w:bottom w:val="none" w:sz="0" w:space="0" w:color="auto"/>
        <w:right w:val="none" w:sz="0" w:space="0" w:color="auto"/>
      </w:divBdr>
    </w:div>
    <w:div w:id="157309276">
      <w:bodyDiv w:val="1"/>
      <w:marLeft w:val="0"/>
      <w:marRight w:val="0"/>
      <w:marTop w:val="0"/>
      <w:marBottom w:val="0"/>
      <w:divBdr>
        <w:top w:val="none" w:sz="0" w:space="0" w:color="auto"/>
        <w:left w:val="none" w:sz="0" w:space="0" w:color="auto"/>
        <w:bottom w:val="none" w:sz="0" w:space="0" w:color="auto"/>
        <w:right w:val="none" w:sz="0" w:space="0" w:color="auto"/>
      </w:divBdr>
    </w:div>
    <w:div w:id="157425002">
      <w:bodyDiv w:val="1"/>
      <w:marLeft w:val="0"/>
      <w:marRight w:val="0"/>
      <w:marTop w:val="0"/>
      <w:marBottom w:val="0"/>
      <w:divBdr>
        <w:top w:val="none" w:sz="0" w:space="0" w:color="auto"/>
        <w:left w:val="none" w:sz="0" w:space="0" w:color="auto"/>
        <w:bottom w:val="none" w:sz="0" w:space="0" w:color="auto"/>
        <w:right w:val="none" w:sz="0" w:space="0" w:color="auto"/>
      </w:divBdr>
    </w:div>
    <w:div w:id="173498740">
      <w:bodyDiv w:val="1"/>
      <w:marLeft w:val="0"/>
      <w:marRight w:val="0"/>
      <w:marTop w:val="0"/>
      <w:marBottom w:val="0"/>
      <w:divBdr>
        <w:top w:val="none" w:sz="0" w:space="0" w:color="auto"/>
        <w:left w:val="none" w:sz="0" w:space="0" w:color="auto"/>
        <w:bottom w:val="none" w:sz="0" w:space="0" w:color="auto"/>
        <w:right w:val="none" w:sz="0" w:space="0" w:color="auto"/>
      </w:divBdr>
    </w:div>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08733821">
      <w:bodyDiv w:val="1"/>
      <w:marLeft w:val="0"/>
      <w:marRight w:val="0"/>
      <w:marTop w:val="0"/>
      <w:marBottom w:val="0"/>
      <w:divBdr>
        <w:top w:val="none" w:sz="0" w:space="0" w:color="auto"/>
        <w:left w:val="none" w:sz="0" w:space="0" w:color="auto"/>
        <w:bottom w:val="none" w:sz="0" w:space="0" w:color="auto"/>
        <w:right w:val="none" w:sz="0" w:space="0" w:color="auto"/>
      </w:divBdr>
    </w:div>
    <w:div w:id="224798105">
      <w:bodyDiv w:val="1"/>
      <w:marLeft w:val="0"/>
      <w:marRight w:val="0"/>
      <w:marTop w:val="0"/>
      <w:marBottom w:val="0"/>
      <w:divBdr>
        <w:top w:val="none" w:sz="0" w:space="0" w:color="auto"/>
        <w:left w:val="none" w:sz="0" w:space="0" w:color="auto"/>
        <w:bottom w:val="none" w:sz="0" w:space="0" w:color="auto"/>
        <w:right w:val="none" w:sz="0" w:space="0" w:color="auto"/>
      </w:divBdr>
    </w:div>
    <w:div w:id="244582414">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310990959">
      <w:bodyDiv w:val="1"/>
      <w:marLeft w:val="0"/>
      <w:marRight w:val="0"/>
      <w:marTop w:val="0"/>
      <w:marBottom w:val="0"/>
      <w:divBdr>
        <w:top w:val="none" w:sz="0" w:space="0" w:color="auto"/>
        <w:left w:val="none" w:sz="0" w:space="0" w:color="auto"/>
        <w:bottom w:val="none" w:sz="0" w:space="0" w:color="auto"/>
        <w:right w:val="none" w:sz="0" w:space="0" w:color="auto"/>
      </w:divBdr>
    </w:div>
    <w:div w:id="361249396">
      <w:bodyDiv w:val="1"/>
      <w:marLeft w:val="0"/>
      <w:marRight w:val="0"/>
      <w:marTop w:val="0"/>
      <w:marBottom w:val="0"/>
      <w:divBdr>
        <w:top w:val="none" w:sz="0" w:space="0" w:color="auto"/>
        <w:left w:val="none" w:sz="0" w:space="0" w:color="auto"/>
        <w:bottom w:val="none" w:sz="0" w:space="0" w:color="auto"/>
        <w:right w:val="none" w:sz="0" w:space="0" w:color="auto"/>
      </w:divBdr>
    </w:div>
    <w:div w:id="371807764">
      <w:bodyDiv w:val="1"/>
      <w:marLeft w:val="0"/>
      <w:marRight w:val="0"/>
      <w:marTop w:val="0"/>
      <w:marBottom w:val="0"/>
      <w:divBdr>
        <w:top w:val="none" w:sz="0" w:space="0" w:color="auto"/>
        <w:left w:val="none" w:sz="0" w:space="0" w:color="auto"/>
        <w:bottom w:val="none" w:sz="0" w:space="0" w:color="auto"/>
        <w:right w:val="none" w:sz="0" w:space="0" w:color="auto"/>
      </w:divBdr>
    </w:div>
    <w:div w:id="422071935">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453597941">
      <w:bodyDiv w:val="1"/>
      <w:marLeft w:val="0"/>
      <w:marRight w:val="0"/>
      <w:marTop w:val="0"/>
      <w:marBottom w:val="0"/>
      <w:divBdr>
        <w:top w:val="none" w:sz="0" w:space="0" w:color="auto"/>
        <w:left w:val="none" w:sz="0" w:space="0" w:color="auto"/>
        <w:bottom w:val="none" w:sz="0" w:space="0" w:color="auto"/>
        <w:right w:val="none" w:sz="0" w:space="0" w:color="auto"/>
      </w:divBdr>
    </w:div>
    <w:div w:id="454636313">
      <w:bodyDiv w:val="1"/>
      <w:marLeft w:val="0"/>
      <w:marRight w:val="0"/>
      <w:marTop w:val="0"/>
      <w:marBottom w:val="0"/>
      <w:divBdr>
        <w:top w:val="none" w:sz="0" w:space="0" w:color="auto"/>
        <w:left w:val="none" w:sz="0" w:space="0" w:color="auto"/>
        <w:bottom w:val="none" w:sz="0" w:space="0" w:color="auto"/>
        <w:right w:val="none" w:sz="0" w:space="0" w:color="auto"/>
      </w:divBdr>
    </w:div>
    <w:div w:id="465466302">
      <w:bodyDiv w:val="1"/>
      <w:marLeft w:val="0"/>
      <w:marRight w:val="0"/>
      <w:marTop w:val="0"/>
      <w:marBottom w:val="0"/>
      <w:divBdr>
        <w:top w:val="none" w:sz="0" w:space="0" w:color="auto"/>
        <w:left w:val="none" w:sz="0" w:space="0" w:color="auto"/>
        <w:bottom w:val="none" w:sz="0" w:space="0" w:color="auto"/>
        <w:right w:val="none" w:sz="0" w:space="0" w:color="auto"/>
      </w:divBdr>
    </w:div>
    <w:div w:id="493692938">
      <w:bodyDiv w:val="1"/>
      <w:marLeft w:val="0"/>
      <w:marRight w:val="0"/>
      <w:marTop w:val="0"/>
      <w:marBottom w:val="0"/>
      <w:divBdr>
        <w:top w:val="none" w:sz="0" w:space="0" w:color="auto"/>
        <w:left w:val="none" w:sz="0" w:space="0" w:color="auto"/>
        <w:bottom w:val="none" w:sz="0" w:space="0" w:color="auto"/>
        <w:right w:val="none" w:sz="0" w:space="0" w:color="auto"/>
      </w:divBdr>
    </w:div>
    <w:div w:id="506556274">
      <w:bodyDiv w:val="1"/>
      <w:marLeft w:val="0"/>
      <w:marRight w:val="0"/>
      <w:marTop w:val="0"/>
      <w:marBottom w:val="0"/>
      <w:divBdr>
        <w:top w:val="none" w:sz="0" w:space="0" w:color="auto"/>
        <w:left w:val="none" w:sz="0" w:space="0" w:color="auto"/>
        <w:bottom w:val="none" w:sz="0" w:space="0" w:color="auto"/>
        <w:right w:val="none" w:sz="0" w:space="0" w:color="auto"/>
      </w:divBdr>
    </w:div>
    <w:div w:id="524054574">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570654544">
      <w:bodyDiv w:val="1"/>
      <w:marLeft w:val="0"/>
      <w:marRight w:val="0"/>
      <w:marTop w:val="0"/>
      <w:marBottom w:val="0"/>
      <w:divBdr>
        <w:top w:val="none" w:sz="0" w:space="0" w:color="auto"/>
        <w:left w:val="none" w:sz="0" w:space="0" w:color="auto"/>
        <w:bottom w:val="none" w:sz="0" w:space="0" w:color="auto"/>
        <w:right w:val="none" w:sz="0" w:space="0" w:color="auto"/>
      </w:divBdr>
    </w:div>
    <w:div w:id="584193193">
      <w:bodyDiv w:val="1"/>
      <w:marLeft w:val="0"/>
      <w:marRight w:val="0"/>
      <w:marTop w:val="0"/>
      <w:marBottom w:val="0"/>
      <w:divBdr>
        <w:top w:val="none" w:sz="0" w:space="0" w:color="auto"/>
        <w:left w:val="none" w:sz="0" w:space="0" w:color="auto"/>
        <w:bottom w:val="none" w:sz="0" w:space="0" w:color="auto"/>
        <w:right w:val="none" w:sz="0" w:space="0" w:color="auto"/>
      </w:divBdr>
    </w:div>
    <w:div w:id="597064570">
      <w:bodyDiv w:val="1"/>
      <w:marLeft w:val="0"/>
      <w:marRight w:val="0"/>
      <w:marTop w:val="0"/>
      <w:marBottom w:val="0"/>
      <w:divBdr>
        <w:top w:val="none" w:sz="0" w:space="0" w:color="auto"/>
        <w:left w:val="none" w:sz="0" w:space="0" w:color="auto"/>
        <w:bottom w:val="none" w:sz="0" w:space="0" w:color="auto"/>
        <w:right w:val="none" w:sz="0" w:space="0" w:color="auto"/>
      </w:divBdr>
    </w:div>
    <w:div w:id="616255381">
      <w:bodyDiv w:val="1"/>
      <w:marLeft w:val="0"/>
      <w:marRight w:val="0"/>
      <w:marTop w:val="0"/>
      <w:marBottom w:val="0"/>
      <w:divBdr>
        <w:top w:val="none" w:sz="0" w:space="0" w:color="auto"/>
        <w:left w:val="none" w:sz="0" w:space="0" w:color="auto"/>
        <w:bottom w:val="none" w:sz="0" w:space="0" w:color="auto"/>
        <w:right w:val="none" w:sz="0" w:space="0" w:color="auto"/>
      </w:divBdr>
    </w:div>
    <w:div w:id="626855325">
      <w:bodyDiv w:val="1"/>
      <w:marLeft w:val="0"/>
      <w:marRight w:val="0"/>
      <w:marTop w:val="0"/>
      <w:marBottom w:val="0"/>
      <w:divBdr>
        <w:top w:val="none" w:sz="0" w:space="0" w:color="auto"/>
        <w:left w:val="none" w:sz="0" w:space="0" w:color="auto"/>
        <w:bottom w:val="none" w:sz="0" w:space="0" w:color="auto"/>
        <w:right w:val="none" w:sz="0" w:space="0" w:color="auto"/>
      </w:divBdr>
    </w:div>
    <w:div w:id="643705965">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2291932">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709113424">
      <w:bodyDiv w:val="1"/>
      <w:marLeft w:val="0"/>
      <w:marRight w:val="0"/>
      <w:marTop w:val="0"/>
      <w:marBottom w:val="0"/>
      <w:divBdr>
        <w:top w:val="none" w:sz="0" w:space="0" w:color="auto"/>
        <w:left w:val="none" w:sz="0" w:space="0" w:color="auto"/>
        <w:bottom w:val="none" w:sz="0" w:space="0" w:color="auto"/>
        <w:right w:val="none" w:sz="0" w:space="0" w:color="auto"/>
      </w:divBdr>
    </w:div>
    <w:div w:id="770244944">
      <w:bodyDiv w:val="1"/>
      <w:marLeft w:val="0"/>
      <w:marRight w:val="0"/>
      <w:marTop w:val="0"/>
      <w:marBottom w:val="0"/>
      <w:divBdr>
        <w:top w:val="none" w:sz="0" w:space="0" w:color="auto"/>
        <w:left w:val="none" w:sz="0" w:space="0" w:color="auto"/>
        <w:bottom w:val="none" w:sz="0" w:space="0" w:color="auto"/>
        <w:right w:val="none" w:sz="0" w:space="0" w:color="auto"/>
      </w:divBdr>
    </w:div>
    <w:div w:id="771054371">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870453193">
      <w:bodyDiv w:val="1"/>
      <w:marLeft w:val="0"/>
      <w:marRight w:val="0"/>
      <w:marTop w:val="0"/>
      <w:marBottom w:val="0"/>
      <w:divBdr>
        <w:top w:val="none" w:sz="0" w:space="0" w:color="auto"/>
        <w:left w:val="none" w:sz="0" w:space="0" w:color="auto"/>
        <w:bottom w:val="none" w:sz="0" w:space="0" w:color="auto"/>
        <w:right w:val="none" w:sz="0" w:space="0" w:color="auto"/>
      </w:divBdr>
    </w:div>
    <w:div w:id="894269097">
      <w:bodyDiv w:val="1"/>
      <w:marLeft w:val="0"/>
      <w:marRight w:val="0"/>
      <w:marTop w:val="0"/>
      <w:marBottom w:val="0"/>
      <w:divBdr>
        <w:top w:val="none" w:sz="0" w:space="0" w:color="auto"/>
        <w:left w:val="none" w:sz="0" w:space="0" w:color="auto"/>
        <w:bottom w:val="none" w:sz="0" w:space="0" w:color="auto"/>
        <w:right w:val="none" w:sz="0" w:space="0" w:color="auto"/>
      </w:divBdr>
    </w:div>
    <w:div w:id="907769888">
      <w:bodyDiv w:val="1"/>
      <w:marLeft w:val="0"/>
      <w:marRight w:val="0"/>
      <w:marTop w:val="0"/>
      <w:marBottom w:val="0"/>
      <w:divBdr>
        <w:top w:val="none" w:sz="0" w:space="0" w:color="auto"/>
        <w:left w:val="none" w:sz="0" w:space="0" w:color="auto"/>
        <w:bottom w:val="none" w:sz="0" w:space="0" w:color="auto"/>
        <w:right w:val="none" w:sz="0" w:space="0" w:color="auto"/>
      </w:divBdr>
    </w:div>
    <w:div w:id="908617149">
      <w:bodyDiv w:val="1"/>
      <w:marLeft w:val="0"/>
      <w:marRight w:val="0"/>
      <w:marTop w:val="0"/>
      <w:marBottom w:val="0"/>
      <w:divBdr>
        <w:top w:val="none" w:sz="0" w:space="0" w:color="auto"/>
        <w:left w:val="none" w:sz="0" w:space="0" w:color="auto"/>
        <w:bottom w:val="none" w:sz="0" w:space="0" w:color="auto"/>
        <w:right w:val="none" w:sz="0" w:space="0" w:color="auto"/>
      </w:divBdr>
    </w:div>
    <w:div w:id="928778954">
      <w:bodyDiv w:val="1"/>
      <w:marLeft w:val="0"/>
      <w:marRight w:val="0"/>
      <w:marTop w:val="0"/>
      <w:marBottom w:val="0"/>
      <w:divBdr>
        <w:top w:val="none" w:sz="0" w:space="0" w:color="auto"/>
        <w:left w:val="none" w:sz="0" w:space="0" w:color="auto"/>
        <w:bottom w:val="none" w:sz="0" w:space="0" w:color="auto"/>
        <w:right w:val="none" w:sz="0" w:space="0" w:color="auto"/>
      </w:divBdr>
    </w:div>
    <w:div w:id="969281884">
      <w:bodyDiv w:val="1"/>
      <w:marLeft w:val="0"/>
      <w:marRight w:val="0"/>
      <w:marTop w:val="0"/>
      <w:marBottom w:val="0"/>
      <w:divBdr>
        <w:top w:val="none" w:sz="0" w:space="0" w:color="auto"/>
        <w:left w:val="none" w:sz="0" w:space="0" w:color="auto"/>
        <w:bottom w:val="none" w:sz="0" w:space="0" w:color="auto"/>
        <w:right w:val="none" w:sz="0" w:space="0" w:color="auto"/>
      </w:divBdr>
    </w:div>
    <w:div w:id="1026564732">
      <w:bodyDiv w:val="1"/>
      <w:marLeft w:val="0"/>
      <w:marRight w:val="0"/>
      <w:marTop w:val="0"/>
      <w:marBottom w:val="0"/>
      <w:divBdr>
        <w:top w:val="none" w:sz="0" w:space="0" w:color="auto"/>
        <w:left w:val="none" w:sz="0" w:space="0" w:color="auto"/>
        <w:bottom w:val="none" w:sz="0" w:space="0" w:color="auto"/>
        <w:right w:val="none" w:sz="0" w:space="0" w:color="auto"/>
      </w:divBdr>
    </w:div>
    <w:div w:id="1035082889">
      <w:bodyDiv w:val="1"/>
      <w:marLeft w:val="0"/>
      <w:marRight w:val="0"/>
      <w:marTop w:val="0"/>
      <w:marBottom w:val="0"/>
      <w:divBdr>
        <w:top w:val="none" w:sz="0" w:space="0" w:color="auto"/>
        <w:left w:val="none" w:sz="0" w:space="0" w:color="auto"/>
        <w:bottom w:val="none" w:sz="0" w:space="0" w:color="auto"/>
        <w:right w:val="none" w:sz="0" w:space="0" w:color="auto"/>
      </w:divBdr>
    </w:div>
    <w:div w:id="1036388036">
      <w:bodyDiv w:val="1"/>
      <w:marLeft w:val="0"/>
      <w:marRight w:val="0"/>
      <w:marTop w:val="0"/>
      <w:marBottom w:val="0"/>
      <w:divBdr>
        <w:top w:val="none" w:sz="0" w:space="0" w:color="auto"/>
        <w:left w:val="none" w:sz="0" w:space="0" w:color="auto"/>
        <w:bottom w:val="none" w:sz="0" w:space="0" w:color="auto"/>
        <w:right w:val="none" w:sz="0" w:space="0" w:color="auto"/>
      </w:divBdr>
    </w:div>
    <w:div w:id="1073429021">
      <w:bodyDiv w:val="1"/>
      <w:marLeft w:val="0"/>
      <w:marRight w:val="0"/>
      <w:marTop w:val="0"/>
      <w:marBottom w:val="0"/>
      <w:divBdr>
        <w:top w:val="none" w:sz="0" w:space="0" w:color="auto"/>
        <w:left w:val="none" w:sz="0" w:space="0" w:color="auto"/>
        <w:bottom w:val="none" w:sz="0" w:space="0" w:color="auto"/>
        <w:right w:val="none" w:sz="0" w:space="0" w:color="auto"/>
      </w:divBdr>
    </w:div>
    <w:div w:id="1122766140">
      <w:bodyDiv w:val="1"/>
      <w:marLeft w:val="0"/>
      <w:marRight w:val="0"/>
      <w:marTop w:val="0"/>
      <w:marBottom w:val="0"/>
      <w:divBdr>
        <w:top w:val="none" w:sz="0" w:space="0" w:color="auto"/>
        <w:left w:val="none" w:sz="0" w:space="0" w:color="auto"/>
        <w:bottom w:val="none" w:sz="0" w:space="0" w:color="auto"/>
        <w:right w:val="none" w:sz="0" w:space="0" w:color="auto"/>
      </w:divBdr>
    </w:div>
    <w:div w:id="1152215004">
      <w:bodyDiv w:val="1"/>
      <w:marLeft w:val="0"/>
      <w:marRight w:val="0"/>
      <w:marTop w:val="0"/>
      <w:marBottom w:val="0"/>
      <w:divBdr>
        <w:top w:val="none" w:sz="0" w:space="0" w:color="auto"/>
        <w:left w:val="none" w:sz="0" w:space="0" w:color="auto"/>
        <w:bottom w:val="none" w:sz="0" w:space="0" w:color="auto"/>
        <w:right w:val="none" w:sz="0" w:space="0" w:color="auto"/>
      </w:divBdr>
    </w:div>
    <w:div w:id="1166482555">
      <w:bodyDiv w:val="1"/>
      <w:marLeft w:val="0"/>
      <w:marRight w:val="0"/>
      <w:marTop w:val="0"/>
      <w:marBottom w:val="0"/>
      <w:divBdr>
        <w:top w:val="none" w:sz="0" w:space="0" w:color="auto"/>
        <w:left w:val="none" w:sz="0" w:space="0" w:color="auto"/>
        <w:bottom w:val="none" w:sz="0" w:space="0" w:color="auto"/>
        <w:right w:val="none" w:sz="0" w:space="0" w:color="auto"/>
      </w:divBdr>
    </w:div>
    <w:div w:id="1204292824">
      <w:bodyDiv w:val="1"/>
      <w:marLeft w:val="0"/>
      <w:marRight w:val="0"/>
      <w:marTop w:val="0"/>
      <w:marBottom w:val="0"/>
      <w:divBdr>
        <w:top w:val="none" w:sz="0" w:space="0" w:color="auto"/>
        <w:left w:val="none" w:sz="0" w:space="0" w:color="auto"/>
        <w:bottom w:val="none" w:sz="0" w:space="0" w:color="auto"/>
        <w:right w:val="none" w:sz="0" w:space="0" w:color="auto"/>
      </w:divBdr>
    </w:div>
    <w:div w:id="1207832938">
      <w:bodyDiv w:val="1"/>
      <w:marLeft w:val="0"/>
      <w:marRight w:val="0"/>
      <w:marTop w:val="0"/>
      <w:marBottom w:val="0"/>
      <w:divBdr>
        <w:top w:val="none" w:sz="0" w:space="0" w:color="auto"/>
        <w:left w:val="none" w:sz="0" w:space="0" w:color="auto"/>
        <w:bottom w:val="none" w:sz="0" w:space="0" w:color="auto"/>
        <w:right w:val="none" w:sz="0" w:space="0" w:color="auto"/>
      </w:divBdr>
    </w:div>
    <w:div w:id="1251737625">
      <w:bodyDiv w:val="1"/>
      <w:marLeft w:val="0"/>
      <w:marRight w:val="0"/>
      <w:marTop w:val="0"/>
      <w:marBottom w:val="0"/>
      <w:divBdr>
        <w:top w:val="none" w:sz="0" w:space="0" w:color="auto"/>
        <w:left w:val="none" w:sz="0" w:space="0" w:color="auto"/>
        <w:bottom w:val="none" w:sz="0" w:space="0" w:color="auto"/>
        <w:right w:val="none" w:sz="0" w:space="0" w:color="auto"/>
      </w:divBdr>
    </w:div>
    <w:div w:id="1256749196">
      <w:bodyDiv w:val="1"/>
      <w:marLeft w:val="0"/>
      <w:marRight w:val="0"/>
      <w:marTop w:val="0"/>
      <w:marBottom w:val="0"/>
      <w:divBdr>
        <w:top w:val="none" w:sz="0" w:space="0" w:color="auto"/>
        <w:left w:val="none" w:sz="0" w:space="0" w:color="auto"/>
        <w:bottom w:val="none" w:sz="0" w:space="0" w:color="auto"/>
        <w:right w:val="none" w:sz="0" w:space="0" w:color="auto"/>
      </w:divBdr>
    </w:div>
    <w:div w:id="1271012663">
      <w:bodyDiv w:val="1"/>
      <w:marLeft w:val="0"/>
      <w:marRight w:val="0"/>
      <w:marTop w:val="0"/>
      <w:marBottom w:val="0"/>
      <w:divBdr>
        <w:top w:val="none" w:sz="0" w:space="0" w:color="auto"/>
        <w:left w:val="none" w:sz="0" w:space="0" w:color="auto"/>
        <w:bottom w:val="none" w:sz="0" w:space="0" w:color="auto"/>
        <w:right w:val="none" w:sz="0" w:space="0" w:color="auto"/>
      </w:divBdr>
    </w:div>
    <w:div w:id="1275745280">
      <w:bodyDiv w:val="1"/>
      <w:marLeft w:val="0"/>
      <w:marRight w:val="0"/>
      <w:marTop w:val="0"/>
      <w:marBottom w:val="0"/>
      <w:divBdr>
        <w:top w:val="none" w:sz="0" w:space="0" w:color="auto"/>
        <w:left w:val="none" w:sz="0" w:space="0" w:color="auto"/>
        <w:bottom w:val="none" w:sz="0" w:space="0" w:color="auto"/>
        <w:right w:val="none" w:sz="0" w:space="0" w:color="auto"/>
      </w:divBdr>
    </w:div>
    <w:div w:id="1278834447">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27904336">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398816993">
      <w:bodyDiv w:val="1"/>
      <w:marLeft w:val="0"/>
      <w:marRight w:val="0"/>
      <w:marTop w:val="0"/>
      <w:marBottom w:val="0"/>
      <w:divBdr>
        <w:top w:val="none" w:sz="0" w:space="0" w:color="auto"/>
        <w:left w:val="none" w:sz="0" w:space="0" w:color="auto"/>
        <w:bottom w:val="none" w:sz="0" w:space="0" w:color="auto"/>
        <w:right w:val="none" w:sz="0" w:space="0" w:color="auto"/>
      </w:divBdr>
    </w:div>
    <w:div w:id="1410149232">
      <w:bodyDiv w:val="1"/>
      <w:marLeft w:val="0"/>
      <w:marRight w:val="0"/>
      <w:marTop w:val="0"/>
      <w:marBottom w:val="0"/>
      <w:divBdr>
        <w:top w:val="none" w:sz="0" w:space="0" w:color="auto"/>
        <w:left w:val="none" w:sz="0" w:space="0" w:color="auto"/>
        <w:bottom w:val="none" w:sz="0" w:space="0" w:color="auto"/>
        <w:right w:val="none" w:sz="0" w:space="0" w:color="auto"/>
      </w:divBdr>
    </w:div>
    <w:div w:id="1414283562">
      <w:bodyDiv w:val="1"/>
      <w:marLeft w:val="0"/>
      <w:marRight w:val="0"/>
      <w:marTop w:val="0"/>
      <w:marBottom w:val="0"/>
      <w:divBdr>
        <w:top w:val="none" w:sz="0" w:space="0" w:color="auto"/>
        <w:left w:val="none" w:sz="0" w:space="0" w:color="auto"/>
        <w:bottom w:val="none" w:sz="0" w:space="0" w:color="auto"/>
        <w:right w:val="none" w:sz="0" w:space="0" w:color="auto"/>
      </w:divBdr>
    </w:div>
    <w:div w:id="1417676998">
      <w:bodyDiv w:val="1"/>
      <w:marLeft w:val="0"/>
      <w:marRight w:val="0"/>
      <w:marTop w:val="0"/>
      <w:marBottom w:val="0"/>
      <w:divBdr>
        <w:top w:val="none" w:sz="0" w:space="0" w:color="auto"/>
        <w:left w:val="none" w:sz="0" w:space="0" w:color="auto"/>
        <w:bottom w:val="none" w:sz="0" w:space="0" w:color="auto"/>
        <w:right w:val="none" w:sz="0" w:space="0" w:color="auto"/>
      </w:divBdr>
    </w:div>
    <w:div w:id="1427578894">
      <w:bodyDiv w:val="1"/>
      <w:marLeft w:val="0"/>
      <w:marRight w:val="0"/>
      <w:marTop w:val="0"/>
      <w:marBottom w:val="0"/>
      <w:divBdr>
        <w:top w:val="none" w:sz="0" w:space="0" w:color="auto"/>
        <w:left w:val="none" w:sz="0" w:space="0" w:color="auto"/>
        <w:bottom w:val="none" w:sz="0" w:space="0" w:color="auto"/>
        <w:right w:val="none" w:sz="0" w:space="0" w:color="auto"/>
      </w:divBdr>
    </w:div>
    <w:div w:id="1427770548">
      <w:bodyDiv w:val="1"/>
      <w:marLeft w:val="0"/>
      <w:marRight w:val="0"/>
      <w:marTop w:val="0"/>
      <w:marBottom w:val="0"/>
      <w:divBdr>
        <w:top w:val="none" w:sz="0" w:space="0" w:color="auto"/>
        <w:left w:val="none" w:sz="0" w:space="0" w:color="auto"/>
        <w:bottom w:val="none" w:sz="0" w:space="0" w:color="auto"/>
        <w:right w:val="none" w:sz="0" w:space="0" w:color="auto"/>
      </w:divBdr>
    </w:div>
    <w:div w:id="1450591889">
      <w:bodyDiv w:val="1"/>
      <w:marLeft w:val="0"/>
      <w:marRight w:val="0"/>
      <w:marTop w:val="0"/>
      <w:marBottom w:val="0"/>
      <w:divBdr>
        <w:top w:val="none" w:sz="0" w:space="0" w:color="auto"/>
        <w:left w:val="none" w:sz="0" w:space="0" w:color="auto"/>
        <w:bottom w:val="none" w:sz="0" w:space="0" w:color="auto"/>
        <w:right w:val="none" w:sz="0" w:space="0" w:color="auto"/>
      </w:divBdr>
    </w:div>
    <w:div w:id="1461071975">
      <w:bodyDiv w:val="1"/>
      <w:marLeft w:val="0"/>
      <w:marRight w:val="0"/>
      <w:marTop w:val="0"/>
      <w:marBottom w:val="0"/>
      <w:divBdr>
        <w:top w:val="none" w:sz="0" w:space="0" w:color="auto"/>
        <w:left w:val="none" w:sz="0" w:space="0" w:color="auto"/>
        <w:bottom w:val="none" w:sz="0" w:space="0" w:color="auto"/>
        <w:right w:val="none" w:sz="0" w:space="0" w:color="auto"/>
      </w:divBdr>
    </w:div>
    <w:div w:id="1475222179">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509369130">
      <w:bodyDiv w:val="1"/>
      <w:marLeft w:val="0"/>
      <w:marRight w:val="0"/>
      <w:marTop w:val="0"/>
      <w:marBottom w:val="0"/>
      <w:divBdr>
        <w:top w:val="none" w:sz="0" w:space="0" w:color="auto"/>
        <w:left w:val="none" w:sz="0" w:space="0" w:color="auto"/>
        <w:bottom w:val="none" w:sz="0" w:space="0" w:color="auto"/>
        <w:right w:val="none" w:sz="0" w:space="0" w:color="auto"/>
      </w:divBdr>
    </w:div>
    <w:div w:id="1513910454">
      <w:bodyDiv w:val="1"/>
      <w:marLeft w:val="0"/>
      <w:marRight w:val="0"/>
      <w:marTop w:val="0"/>
      <w:marBottom w:val="0"/>
      <w:divBdr>
        <w:top w:val="none" w:sz="0" w:space="0" w:color="auto"/>
        <w:left w:val="none" w:sz="0" w:space="0" w:color="auto"/>
        <w:bottom w:val="none" w:sz="0" w:space="0" w:color="auto"/>
        <w:right w:val="none" w:sz="0" w:space="0" w:color="auto"/>
      </w:divBdr>
    </w:div>
    <w:div w:id="1517188240">
      <w:bodyDiv w:val="1"/>
      <w:marLeft w:val="0"/>
      <w:marRight w:val="0"/>
      <w:marTop w:val="0"/>
      <w:marBottom w:val="0"/>
      <w:divBdr>
        <w:top w:val="none" w:sz="0" w:space="0" w:color="auto"/>
        <w:left w:val="none" w:sz="0" w:space="0" w:color="auto"/>
        <w:bottom w:val="none" w:sz="0" w:space="0" w:color="auto"/>
        <w:right w:val="none" w:sz="0" w:space="0" w:color="auto"/>
      </w:divBdr>
    </w:div>
    <w:div w:id="1518740010">
      <w:bodyDiv w:val="1"/>
      <w:marLeft w:val="0"/>
      <w:marRight w:val="0"/>
      <w:marTop w:val="0"/>
      <w:marBottom w:val="0"/>
      <w:divBdr>
        <w:top w:val="none" w:sz="0" w:space="0" w:color="auto"/>
        <w:left w:val="none" w:sz="0" w:space="0" w:color="auto"/>
        <w:bottom w:val="none" w:sz="0" w:space="0" w:color="auto"/>
        <w:right w:val="none" w:sz="0" w:space="0" w:color="auto"/>
      </w:divBdr>
    </w:div>
    <w:div w:id="1551261188">
      <w:bodyDiv w:val="1"/>
      <w:marLeft w:val="0"/>
      <w:marRight w:val="0"/>
      <w:marTop w:val="0"/>
      <w:marBottom w:val="0"/>
      <w:divBdr>
        <w:top w:val="none" w:sz="0" w:space="0" w:color="auto"/>
        <w:left w:val="none" w:sz="0" w:space="0" w:color="auto"/>
        <w:bottom w:val="none" w:sz="0" w:space="0" w:color="auto"/>
        <w:right w:val="none" w:sz="0" w:space="0" w:color="auto"/>
      </w:divBdr>
    </w:div>
    <w:div w:id="1575779190">
      <w:bodyDiv w:val="1"/>
      <w:marLeft w:val="0"/>
      <w:marRight w:val="0"/>
      <w:marTop w:val="0"/>
      <w:marBottom w:val="0"/>
      <w:divBdr>
        <w:top w:val="none" w:sz="0" w:space="0" w:color="auto"/>
        <w:left w:val="none" w:sz="0" w:space="0" w:color="auto"/>
        <w:bottom w:val="none" w:sz="0" w:space="0" w:color="auto"/>
        <w:right w:val="none" w:sz="0" w:space="0" w:color="auto"/>
      </w:divBdr>
    </w:div>
    <w:div w:id="1602562654">
      <w:bodyDiv w:val="1"/>
      <w:marLeft w:val="0"/>
      <w:marRight w:val="0"/>
      <w:marTop w:val="0"/>
      <w:marBottom w:val="0"/>
      <w:divBdr>
        <w:top w:val="none" w:sz="0" w:space="0" w:color="auto"/>
        <w:left w:val="none" w:sz="0" w:space="0" w:color="auto"/>
        <w:bottom w:val="none" w:sz="0" w:space="0" w:color="auto"/>
        <w:right w:val="none" w:sz="0" w:space="0" w:color="auto"/>
      </w:divBdr>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612785912">
      <w:bodyDiv w:val="1"/>
      <w:marLeft w:val="0"/>
      <w:marRight w:val="0"/>
      <w:marTop w:val="0"/>
      <w:marBottom w:val="0"/>
      <w:divBdr>
        <w:top w:val="none" w:sz="0" w:space="0" w:color="auto"/>
        <w:left w:val="none" w:sz="0" w:space="0" w:color="auto"/>
        <w:bottom w:val="none" w:sz="0" w:space="0" w:color="auto"/>
        <w:right w:val="none" w:sz="0" w:space="0" w:color="auto"/>
      </w:divBdr>
    </w:div>
    <w:div w:id="1636566891">
      <w:bodyDiv w:val="1"/>
      <w:marLeft w:val="0"/>
      <w:marRight w:val="0"/>
      <w:marTop w:val="0"/>
      <w:marBottom w:val="0"/>
      <w:divBdr>
        <w:top w:val="none" w:sz="0" w:space="0" w:color="auto"/>
        <w:left w:val="none" w:sz="0" w:space="0" w:color="auto"/>
        <w:bottom w:val="none" w:sz="0" w:space="0" w:color="auto"/>
        <w:right w:val="none" w:sz="0" w:space="0" w:color="auto"/>
      </w:divBdr>
    </w:div>
    <w:div w:id="1704939825">
      <w:bodyDiv w:val="1"/>
      <w:marLeft w:val="0"/>
      <w:marRight w:val="0"/>
      <w:marTop w:val="0"/>
      <w:marBottom w:val="0"/>
      <w:divBdr>
        <w:top w:val="none" w:sz="0" w:space="0" w:color="auto"/>
        <w:left w:val="none" w:sz="0" w:space="0" w:color="auto"/>
        <w:bottom w:val="none" w:sz="0" w:space="0" w:color="auto"/>
        <w:right w:val="none" w:sz="0" w:space="0" w:color="auto"/>
      </w:divBdr>
    </w:div>
    <w:div w:id="1735277216">
      <w:bodyDiv w:val="1"/>
      <w:marLeft w:val="0"/>
      <w:marRight w:val="0"/>
      <w:marTop w:val="0"/>
      <w:marBottom w:val="0"/>
      <w:divBdr>
        <w:top w:val="none" w:sz="0" w:space="0" w:color="auto"/>
        <w:left w:val="none" w:sz="0" w:space="0" w:color="auto"/>
        <w:bottom w:val="none" w:sz="0" w:space="0" w:color="auto"/>
        <w:right w:val="none" w:sz="0" w:space="0" w:color="auto"/>
      </w:divBdr>
    </w:div>
    <w:div w:id="1741250458">
      <w:bodyDiv w:val="1"/>
      <w:marLeft w:val="0"/>
      <w:marRight w:val="0"/>
      <w:marTop w:val="0"/>
      <w:marBottom w:val="0"/>
      <w:divBdr>
        <w:top w:val="none" w:sz="0" w:space="0" w:color="auto"/>
        <w:left w:val="none" w:sz="0" w:space="0" w:color="auto"/>
        <w:bottom w:val="none" w:sz="0" w:space="0" w:color="auto"/>
        <w:right w:val="none" w:sz="0" w:space="0" w:color="auto"/>
      </w:divBdr>
    </w:div>
    <w:div w:id="1755004667">
      <w:bodyDiv w:val="1"/>
      <w:marLeft w:val="0"/>
      <w:marRight w:val="0"/>
      <w:marTop w:val="0"/>
      <w:marBottom w:val="0"/>
      <w:divBdr>
        <w:top w:val="none" w:sz="0" w:space="0" w:color="auto"/>
        <w:left w:val="none" w:sz="0" w:space="0" w:color="auto"/>
        <w:bottom w:val="none" w:sz="0" w:space="0" w:color="auto"/>
        <w:right w:val="none" w:sz="0" w:space="0" w:color="auto"/>
      </w:divBdr>
    </w:div>
    <w:div w:id="1802336814">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851749539">
      <w:bodyDiv w:val="1"/>
      <w:marLeft w:val="0"/>
      <w:marRight w:val="0"/>
      <w:marTop w:val="0"/>
      <w:marBottom w:val="0"/>
      <w:divBdr>
        <w:top w:val="none" w:sz="0" w:space="0" w:color="auto"/>
        <w:left w:val="none" w:sz="0" w:space="0" w:color="auto"/>
        <w:bottom w:val="none" w:sz="0" w:space="0" w:color="auto"/>
        <w:right w:val="none" w:sz="0" w:space="0" w:color="auto"/>
      </w:divBdr>
    </w:div>
    <w:div w:id="1860116458">
      <w:bodyDiv w:val="1"/>
      <w:marLeft w:val="0"/>
      <w:marRight w:val="0"/>
      <w:marTop w:val="0"/>
      <w:marBottom w:val="0"/>
      <w:divBdr>
        <w:top w:val="none" w:sz="0" w:space="0" w:color="auto"/>
        <w:left w:val="none" w:sz="0" w:space="0" w:color="auto"/>
        <w:bottom w:val="none" w:sz="0" w:space="0" w:color="auto"/>
        <w:right w:val="none" w:sz="0" w:space="0" w:color="auto"/>
      </w:divBdr>
    </w:div>
    <w:div w:id="1890338443">
      <w:bodyDiv w:val="1"/>
      <w:marLeft w:val="0"/>
      <w:marRight w:val="0"/>
      <w:marTop w:val="0"/>
      <w:marBottom w:val="0"/>
      <w:divBdr>
        <w:top w:val="none" w:sz="0" w:space="0" w:color="auto"/>
        <w:left w:val="none" w:sz="0" w:space="0" w:color="auto"/>
        <w:bottom w:val="none" w:sz="0" w:space="0" w:color="auto"/>
        <w:right w:val="none" w:sz="0" w:space="0" w:color="auto"/>
      </w:divBdr>
    </w:div>
    <w:div w:id="1916010507">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2000426876">
      <w:bodyDiv w:val="1"/>
      <w:marLeft w:val="0"/>
      <w:marRight w:val="0"/>
      <w:marTop w:val="0"/>
      <w:marBottom w:val="0"/>
      <w:divBdr>
        <w:top w:val="none" w:sz="0" w:space="0" w:color="auto"/>
        <w:left w:val="none" w:sz="0" w:space="0" w:color="auto"/>
        <w:bottom w:val="none" w:sz="0" w:space="0" w:color="auto"/>
        <w:right w:val="none" w:sz="0" w:space="0" w:color="auto"/>
      </w:divBdr>
    </w:div>
    <w:div w:id="2102556394">
      <w:bodyDiv w:val="1"/>
      <w:marLeft w:val="0"/>
      <w:marRight w:val="0"/>
      <w:marTop w:val="0"/>
      <w:marBottom w:val="0"/>
      <w:divBdr>
        <w:top w:val="none" w:sz="0" w:space="0" w:color="auto"/>
        <w:left w:val="none" w:sz="0" w:space="0" w:color="auto"/>
        <w:bottom w:val="none" w:sz="0" w:space="0" w:color="auto"/>
        <w:right w:val="none" w:sz="0" w:space="0" w:color="auto"/>
      </w:divBdr>
    </w:div>
    <w:div w:id="2106804773">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learning.humg.edu.vn/" TargetMode="External"/><Relationship Id="rId26" Type="http://schemas.openxmlformats.org/officeDocument/2006/relationships/hyperlink" Target="https://humg.edu.vn/content/tintuc/NewsImages/ban-tin-mo-dia-chat/hoan-thanh-ke-hoach-kiem-tra-trinh-do-dau-vao-va-chuan-dau-ra-ngoai-ngu-tin-hoc-nam-2014-0.jpg" TargetMode="External"/><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hyperlink" Target="https://media.licdn.com/dms/image/v2/D5612AQGxf_fpUiKIkg/article-cover_image-shrink_720_1280/article-cover_image-shrink_720_1280/0/1695987491833?e=2147483647&amp;v=beta&amp;t=tlZr6vw4OIIGhANIuGohmQ83xbfX9dzfB_ZvNVf_NbQ"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jpeg"/><Relationship Id="rId11" Type="http://schemas.openxmlformats.org/officeDocument/2006/relationships/header" Target="header1.xml"/><Relationship Id="rId24" Type="http://schemas.openxmlformats.org/officeDocument/2006/relationships/hyperlink" Target="https://files.oaiusercontent.com/file-5m7urz8hw5QJBcFbQozFCH?se=2025-03-29T16%3A33%3A24Z&amp;sp=r&amp;sv=2024-08-04&amp;sr=b&amp;rscc=max-age%3D299%2C%20immutable%2C%20private&amp;rscd=attachment%3B%20filename%3Dimage.png&amp;sig=x327MIBYQlD%2BFqkpFJFuELq2RWSjezoL4Esp3YgsqaA%3D"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jpe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hyperlink" Target="https://cfi.humg.edu.vn/" TargetMode="External"/><Relationship Id="rId22" Type="http://schemas.openxmlformats.org/officeDocument/2006/relationships/image" Target="media/image5.jpeg"/><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5.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humg.edu.vn/" TargetMode="External"/><Relationship Id="rId25" Type="http://schemas.openxmlformats.org/officeDocument/2006/relationships/image" Target="media/image6.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7.png"/><Relationship Id="rId20" Type="http://schemas.openxmlformats.org/officeDocument/2006/relationships/hyperlink" Target="https://daotaodaihoc.humg.edu.vn/"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reviewedu.net/wp-content/uploads/2021/08/dai-hoc-mo-dia-chat-2.jpg" TargetMode="Externa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hyperlink" Target="https://bcp.cdnchinhphu.vn/334894974524682240/2022/10/28/anm-1666924014995477363677.jpg" TargetMode="Externa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558d721-3fbf-44c4-b149-433381a1bb4d" xsi:nil="true"/>
    <lcf76f155ced4ddcb4097134ff3c332f xmlns="de89ac3f-7813-4cbb-a0aa-ea78025cd42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A56A7651B1E9488C3CB8B4A9016123" ma:contentTypeVersion="12" ma:contentTypeDescription="Create a new document." ma:contentTypeScope="" ma:versionID="bd3852098fa49fcfae30c16fe5948cc7">
  <xsd:schema xmlns:xsd="http://www.w3.org/2001/XMLSchema" xmlns:xs="http://www.w3.org/2001/XMLSchema" xmlns:p="http://schemas.microsoft.com/office/2006/metadata/properties" xmlns:ns2="de89ac3f-7813-4cbb-a0aa-ea78025cd428" xmlns:ns3="5558d721-3fbf-44c4-b149-433381a1bb4d" targetNamespace="http://schemas.microsoft.com/office/2006/metadata/properties" ma:root="true" ma:fieldsID="cb356c0a38af39f340a3cb9dca16253e" ns2:_="" ns3:_="">
    <xsd:import namespace="de89ac3f-7813-4cbb-a0aa-ea78025cd428"/>
    <xsd:import namespace="5558d721-3fbf-44c4-b149-433381a1bb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89ac3f-7813-4cbb-a0aa-ea78025cd4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4f28ad-64bb-42c4-9fe1-28e8126d24b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558d721-3fbf-44c4-b149-433381a1bb4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1c79285-317d-4624-aac2-700eac393cc0}" ma:internalName="TaxCatchAll" ma:showField="CatchAllData" ma:web="5558d721-3fbf-44c4-b149-433381a1bb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8</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9</b:RefOrder>
  </b:Source>
  <b:Source>
    <b:Tag>Exc15</b:Tag>
    <b:SourceType>InternetSite</b:SourceType>
    <b:Guid>{05B19A94-805A-41F6-A6AC-7232FBCF3243}</b:Guid>
    <b:Title>Google Maps API V3: Get Location (Latitude and Longitude) from Zip Code (Pin Code) using JavaScript</b:Title>
    <b:Year>2015</b:Year>
    <b:Author>
      <b:Author>
        <b:NameList>
          <b:Person>
            <b:Last>Solutions</b:Last>
            <b:First>Excelasoft</b:First>
          </b:Person>
        </b:NameList>
      </b:Author>
    </b:Author>
    <b:InternetSiteTitle>ASP snippets</b:InternetSiteTitle>
    <b:Month>07</b:Month>
    <b:Day>03</b:Day>
    <b:YearAccessed>2016</b:YearAccessed>
    <b:MonthAccessed>05</b:MonthAccessed>
    <b:DayAccessed>10</b:DayAccessed>
    <b:URL>http://www.aspsnippets.com/Articles/Google-Maps-API-V3-Get-Location-Latitude-and-Longitude-from-Zip-Code-Pin-Code-using-JavaScript.aspx</b:URL>
    <b:RefOrder>10</b:RefOrder>
  </b:Source>
  <b:Source>
    <b:Tag>Pha14</b:Tag>
    <b:SourceType>InternetSite</b:SourceType>
    <b:Guid>{2BD6D0CB-00F4-4BA0-88AB-9AF3E9E84D00}</b:Guid>
    <b:Title>TỘI PHẠM VÀ CÁC LOẠI TỘI PHẠM MÁY TÍNH</b:Title>
    <b:Year>2014</b:Year>
    <b:Author>
      <b:Author>
        <b:NameList>
          <b:Person>
            <b:Last>Ho</b:Last>
            <b:First>Phat</b:First>
          </b:Person>
        </b:NameList>
      </b:Author>
    </b:Author>
    <b:ProductionCompany>Prezi</b:ProductionCompany>
    <b:Month>10</b:Month>
    <b:Day>17</b:Day>
    <b:YearAccessed>2017</b:YearAccessed>
    <b:MonthAccessed>03</b:MonthAccessed>
    <b:DayAccessed>20</b:DayAccessed>
    <b:URL>https://prezi.com/bmf8ptctjyuj/toi-pham-va-cac-loai-toi-pham-may-tinh/?webgl=0</b:URL>
    <b:RefOrder>11</b:RefOrder>
  </b:Source>
  <b:Source>
    <b:Tag>sửd25</b:Tag>
    <b:SourceType>InternetSite</b:SourceType>
    <b:Guid>{A3E3E740-61D7-4985-8F3B-FB70F4C35E76}</b:Guid>
    <b:Author>
      <b:Author>
        <b:Corporate> CNTT</b:Corporate>
      </b:Author>
    </b:Author>
    <b:Title>sử dụng CNTT hợp lý</b:Title>
    <b:InternetSiteTitle>sử dụng CNTT</b:InternetSiteTitle>
    <b:Year>2025</b:Year>
    <b:URL>https://images.search.yahoo.com/search/images;_ylt=Awr4_ywc_Odn1.Id0xmJzbkF;_ylu=c2VjA3NlYXJjaARzbGsDYnV0dG9u;_ylc=X1MDOTYwNjI4NTcEX3IDMgRmcgNtY2FmZWUEZnIyA3A6cyx2OmksbTpzYi10b3AEZ3ByaWQDR0VibS5jdUFRbDZtVHRoWF83NkJBQQRuX3JzbHQDMARuX3N1Z2cDMARvcmlnaW4DaW1h</b:URL>
    <b:RefOrder>1</b:RefOrder>
  </b:Source>
  <b:Source>
    <b:Tag>Bảo25</b:Tag>
    <b:SourceType>InternetSite</b:SourceType>
    <b:Guid>{78277FD2-CFB2-4A7C-8670-B4B1D6166595}</b:Guid>
    <b:Author>
      <b:Author>
        <b:Corporate>Bảo vệ TTCN</b:Corporate>
      </b:Author>
    </b:Author>
    <b:Title>bảo vệ thông tin cá nhân</b:Title>
    <b:InternetSiteTitle>bảo vệ TTCN</b:InternetSiteTitle>
    <b:Year>2025</b:Year>
    <b:URL>https://images.search.yahoo.com/search/images;_ylt=AwrgMItR_Odnc7Md6nuJzbkF;_ylu=c2VjA3NlYXJjaARzbGsDYnV0dG9u;_ylc=X1MDOTYwNjI4NTcEX3IDMgRmcgNtY2FmZWUEZnIyA3A6cyx2OmksbTpzYi10b3AEZ3ByaWQDd1R0YWtpOUlTUHV1RW9WQmJFMk1TQQRuX3JzbHQDMARuX3N1Z2cDMARvcmlnaW4DaW1h</b:URL>
    <b:RefOrder>2</b:RefOrder>
  </b:Source>
  <b:Source>
    <b:Tag>Trá25</b:Tag>
    <b:SourceType>InternetSite</b:SourceType>
    <b:Guid>{3A9A56A3-225D-4B8D-AF47-AB8AC360B444}</b:Guid>
    <b:Author>
      <b:Author>
        <b:Corporate>Trách nhiệm</b:Corporate>
      </b:Author>
    </b:Author>
    <b:Title>trách nhiệm của các tổ chức</b:Title>
    <b:InternetSiteTitle>Trách nhiệm</b:InternetSiteTitle>
    <b:Year>2025</b:Year>
    <b:URL>https://images.search.yahoo.com/search/images;_ylt=AwrOp27s_edncMYcJCeJzbkF;_ylu=c2VjA3NlYXJjaARzbGsDYnV0dG9u;_ylc=X1MDOTYwNjI4NTcEX3IDMgRmcgNtY2FmZWUEZnIyA3A6cyx2OmksbTpzYi10b3AEZ3ByaWQDdTFNUk45RFdRSkNHb1RucDk5OHZ5QQRuX3JzbHQDMARuX3N1Z2cDMARvcmlnaW4DaW1h</b:URL>
    <b:RefOrder>3</b:RefOrder>
  </b:Source>
  <b:Source>
    <b:Tag>Thô25</b:Tag>
    <b:SourceType>InternetSite</b:SourceType>
    <b:Guid>{FB951176-F2F1-4F5B-B566-DFBC16BF7C6A}</b:Guid>
    <b:Author>
      <b:Author>
        <b:Corporate>Thông tin cá nhân</b:Corporate>
      </b:Author>
    </b:Author>
    <b:Title>kiểm soát thông tin cá nhân</b:Title>
    <b:InternetSiteTitle>thông tin cá nhân</b:InternetSiteTitle>
    <b:Year>2025</b:Year>
    <b:URL>https://images.search.yahoo.com/search/images;_ylt=AwrO.IVq_.dnqxgAAvGJzbkF;_ylu=c2VjA3NlYXJjaARzbGsDYnV0dG9u;_ylc=X1MDOTYwNjI4NTcEX3IDMgRmcgNtY2FmZWUEZnIyA3A6cyx2OmksbTpzYi10b3AEZ3ByaWQDZXVrREZkWmdUMXkzbk50X1dJNnpVQQRuX3JzbHQDMARuX3N1Z2cDMARvcmlnaW4DaW1h</b:URL>
    <b:RefOrder>4</b:RefOrder>
  </b:Source>
  <b:Source>
    <b:Tag>hỗt25</b:Tag>
    <b:SourceType>InternetSite</b:SourceType>
    <b:Guid>{7299E770-068A-415D-A673-DA2E6C04C0E3}</b:Guid>
    <b:Author>
      <b:Author>
        <b:Corporate>hỗ trợ kỹ thuật</b:Corporate>
      </b:Author>
    </b:Author>
    <b:Title>Hỗ trợ kỹ thuật CNTT</b:Title>
    <b:InternetSiteTitle>hỗ trợ kỹ thuật</b:InternetSiteTitle>
    <b:Year>2025</b:Year>
    <b:URL>https://images.search.yahoo.com/search/images;_ylt=Awr937JEAOhn3XUeARqJzbkF;_ylu=c2VjA3NlYXJjaARzbGsDYnV0dG9u;_ylc=X1MDOTYwNjI4NTcEX3IDMgRmcgNtY2FmZWUEZnIyA3A6cyx2OmksbTpzYi10b3AEZ3ByaWQDdkl4bUdMa1BTT2lTWnF3VXNQQUtCQQRuX3JzbHQDMARuX3N1Z2cDMARvcmlnaW4DaW1h</b:URL>
    <b:RefOrder>5</b:RefOrder>
  </b:Source>
  <b:Source>
    <b:Tag>Hướ25</b:Tag>
    <b:SourceType>InternetSite</b:SourceType>
    <b:Guid>{37374274-7ED2-4AE3-96B9-A82B931D8114}</b:Guid>
    <b:Author>
      <b:Author>
        <b:Corporate>Hướng dẫn sử dụng CNTT</b:Corporate>
      </b:Author>
    </b:Author>
    <b:Title>hướng dẫn sử dụng</b:Title>
    <b:InternetSiteTitle>Hướng dẫn sử dụng CNTT</b:InternetSiteTitle>
    <b:Year>2025</b:Year>
    <b:URL>https://images.search.yahoo.com/search/images;_ylt=Awr4_yzxAOhnZbscUReJzbkF;_ylu=c2VjA3NlYXJjaARzbGsDYnV0dG9u;_ylc=X1MDOTYwNjI4NTcEX3IDMgRmcgNtY2FmZWUEZnIyA3A6cyx2OmksbTpzYi10b3AEZ3ByaWQDWlR6NlJWTXBUN2lNdGpWZHVadkJoQQRuX3JzbHQDMARuX3N1Z2cDMARvcmlnaW4DaW1h</b:URL>
    <b:RefOrder>6</b:RefOrder>
  </b:Source>
  <b:Source>
    <b:Tag>Phò25</b:Tag>
    <b:SourceType>InternetSite</b:SourceType>
    <b:Guid>{04A48747-6B9B-4E34-A1A9-5BE4339BA113}</b:Guid>
    <b:Author>
      <b:Author>
        <b:Corporate>Phòng máy tính</b:Corporate>
      </b:Author>
    </b:Author>
    <b:Title>phòngmt</b:Title>
    <b:InternetSiteTitle>phòng máy tính</b:InternetSiteTitle>
    <b:Year>2025</b:Year>
    <b:URL>https://images.search.yahoo.com/search/images;_ylt=Awr937KLAehn3.gd3pOJzbkF;_ylu=c2VjA3NlYXJjaARzbGsDYnV0dG9u;_ylc=X1MDOTYwNjI4NTcEX3IDMgRmcgNtY2FmZWUEZnIyA3A6cyx2OmksbTpzYi10b3AEZ3ByaWQDUU9EbE4yMHFSenEua3NEODlWbHJZQQRuX3JzbHQDMARuX3N1Z2cDNARvcmlnaW4DaW1h</b:URL>
    <b:RefOrder>7</b:RefOrder>
  </b:Source>
  <b:Source>
    <b:Tag>McN20</b:Tag>
    <b:SourceType>InternetSite</b:SourceType>
    <b:Guid>{708E9FED-ECAD-44BE-B725-7F206003B112}</b:Guid>
    <b:Author>
      <b:Author>
        <b:NameList>
          <b:Person>
            <b:Last>UNIVERSITY</b:Last>
            <b:First>McNEESE</b:First>
            <b:Middle>STATE</b:Middle>
          </b:Person>
        </b:NameList>
      </b:Author>
    </b:Author>
    <b:Title>Information Technology Incident Response Plan</b:Title>
    <b:Year>2020</b:Year>
    <b:Month>6</b:Month>
    <b:Day>16</b:Day>
    <b:URL>https://www.mcneese.edu/policy/information-technology-incident-response-plan/</b:URL>
    <b:RefOrder>12</b:RefOrder>
  </b:Source>
  <b:Source>
    <b:Tag>CHÍ20</b:Tag>
    <b:SourceType>InternetSite</b:SourceType>
    <b:Guid>{218B0851-09CD-48CE-A124-A29DDBE1A845}</b:Guid>
    <b:Author>
      <b:Author>
        <b:NameList>
          <b:Person>
            <b:Last>PHỦ</b:Last>
            <b:First>CHÍNH</b:First>
          </b:Person>
        </b:NameList>
      </b:Author>
    </b:Author>
    <b:Title>Nghị định 15/2020/NĐ-CP</b:Title>
    <b:Year>2020</b:Year>
    <b:Month>2</b:Month>
    <b:Day>3</b:Day>
    <b:URL>https://thuvienphapluat.vn/van-ban/Cong-nghe-thong-tin/Nghi-dinh-15-2020-ND-CP-xu-phat-vi-pham-hanh-chinh-linh-vuc-buu-chinh-vien-thong-tan-so-vo-tuyen-dien-350499.aspx</b:URL>
    <b:RefOrder>13</b:RefOrder>
  </b:Source>
  <b:Source>
    <b:Tag>CHÍ15</b:Tag>
    <b:SourceType>InternetSite</b:SourceType>
    <b:Guid>{57D2872D-4986-48B1-9410-4A648FFBFD16}</b:Guid>
    <b:Author>
      <b:Author>
        <b:NameList>
          <b:Person>
            <b:Last>PHỦ</b:Last>
            <b:First>CHÍNH</b:First>
          </b:Person>
        </b:NameList>
      </b:Author>
    </b:Author>
    <b:Title>Bộ luật hình sự 2015</b:Title>
    <b:Year>2015</b:Year>
    <b:Month>11</b:Month>
    <b:Day>27</b:Day>
    <b:URL>https://thuvienphapluat.vn/van-ban/Trach-nhiem-hinh-su/Bo-luat-hinh-su-2015-296661.aspx</b:URL>
    <b:RefOrder>14</b:RefOrder>
  </b:Source>
  <b:Source>
    <b:Tag>chí15</b:Tag>
    <b:SourceType>InternetSite</b:SourceType>
    <b:Guid>{FDC21052-936A-4A85-AED9-A9814B4355F9}</b:Guid>
    <b:Author>
      <b:Author>
        <b:NameList>
          <b:Person>
            <b:Last>phủ</b:Last>
            <b:First>chính</b:First>
          </b:Person>
        </b:NameList>
      </b:Author>
    </b:Author>
    <b:Title>Bộ luật hình sự 2015</b:Title>
    <b:Year>2015</b:Year>
    <b:Month>2</b:Month>
    <b:Day>3</b:Day>
    <b:URL>https://thuvienphapluat.vn/van-ban/Trach-nhiem-hinh-su/Bo-luat-hinh-su-2015-296661.aspx</b:URL>
    <b:RefOrder>15</b:RefOrder>
  </b:Source>
  <b:Source>
    <b:Tag>LOY25</b:Tag>
    <b:SourceType>InternetSite</b:SourceType>
    <b:Guid>{1CB65207-7659-4337-8A24-A340934C6E98}</b:Guid>
    <b:Title>rights and Responsibilities When Using Electronic University Resources</b:Title>
    <b:Year>2025</b:Year>
    <b:Author>
      <b:Author>
        <b:NameList>
          <b:Person>
            <b:Last>CHICAGO</b:Last>
            <b:First>LOYOLA</b:First>
            <b:Middle>UNIVERSITY</b:Middle>
          </b:Person>
        </b:NameList>
      </b:Author>
    </b:Author>
    <b:Month>3</b:Month>
    <b:Day>30</b:Day>
    <b:URL>https://www.luc.edu/its/aboutus/itspoliciesguidelines/rightsandresponsibilitieswhenusingelectronicuniversityresources/</b:URL>
    <b:RefOrder>16</b:RefOrder>
  </b:Source>
</b:Sources>
</file>

<file path=customXml/itemProps1.xml><?xml version="1.0" encoding="utf-8"?>
<ds:datastoreItem xmlns:ds="http://schemas.openxmlformats.org/officeDocument/2006/customXml" ds:itemID="{1DDD2240-7CAA-4067-ADDB-362E515DA60B}">
  <ds:schemaRefs>
    <ds:schemaRef ds:uri="http://schemas.microsoft.com/office/2006/metadata/properties"/>
    <ds:schemaRef ds:uri="http://schemas.microsoft.com/office/infopath/2007/PartnerControls"/>
    <ds:schemaRef ds:uri="5558d721-3fbf-44c4-b149-433381a1bb4d"/>
    <ds:schemaRef ds:uri="de89ac3f-7813-4cbb-a0aa-ea78025cd428"/>
  </ds:schemaRefs>
</ds:datastoreItem>
</file>

<file path=customXml/itemProps2.xml><?xml version="1.0" encoding="utf-8"?>
<ds:datastoreItem xmlns:ds="http://schemas.openxmlformats.org/officeDocument/2006/customXml" ds:itemID="{4F4C4A66-A3C8-4CED-8E37-A2E7E86BEC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89ac3f-7813-4cbb-a0aa-ea78025cd428"/>
    <ds:schemaRef ds:uri="5558d721-3fbf-44c4-b149-433381a1bb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132867-ACAA-4818-8C81-EFE5D967EFEE}">
  <ds:schemaRefs>
    <ds:schemaRef ds:uri="http://schemas.microsoft.com/sharepoint/v3/contenttype/forms"/>
  </ds:schemaRefs>
</ds:datastoreItem>
</file>

<file path=customXml/itemProps4.xml><?xml version="1.0" encoding="utf-8"?>
<ds:datastoreItem xmlns:ds="http://schemas.openxmlformats.org/officeDocument/2006/customXml" ds:itemID="{452A3AA8-79B9-45A4-92EA-822FA3923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4294267858</TotalTime>
  <Pages>54</Pages>
  <Words>8654</Words>
  <Characters>49332</Characters>
  <Application>Microsoft Office Word</Application>
  <DocSecurity>0</DocSecurity>
  <Lines>411</Lines>
  <Paragraphs>115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Bài Tập Lớn</vt:lpstr>
      <vt:lpstr>Mẫu Bài Tập Lớn</vt:lpstr>
    </vt:vector>
  </TitlesOfParts>
  <Manager>PGS.TS. Lê Văn Hưng</Manager>
  <Company>Bộ môn Công nghệ Phần mềm - Khoa Công nghệ thông tin, Trường Đại học Mỏ-Địa chất</Company>
  <LinksUpToDate>false</LinksUpToDate>
  <CharactersWithSpaces>57871</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dc:description>Văn bản này do Bộ môn Công nghệ phần mềm, Trường ĐH Mỏ-Địa chất cung cấp cho sinh viên làm Bài tập lớn</dc:description>
  <cp:lastModifiedBy>Hoang Tran Huy</cp:lastModifiedBy>
  <cp:revision>38</cp:revision>
  <dcterms:created xsi:type="dcterms:W3CDTF">2016-02-18T09:54:00Z</dcterms:created>
  <dcterms:modified xsi:type="dcterms:W3CDTF">2025-03-30T23:15:00Z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0x0101001CA56A7651B1E9488C3CB8B4A9016123</vt:lpwstr>
  </property>
  <property fmtid="{D5CDD505-2E9C-101B-9397-08002B2CF9AE}" pid="6" name="MediaServiceImageTags">
    <vt:lpwstr/>
  </property>
</Properties>
</file>